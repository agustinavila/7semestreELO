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264E7" w:rsidRPr="00BB661A" w:rsidRDefault="00A654C0">
      <w:pPr>
        <w:spacing w:before="1080"/>
        <w:jc w:val="center"/>
        <w:rPr>
          <w:rFonts w:cs="Arial"/>
          <w:sz w:val="22"/>
        </w:rPr>
      </w:pPr>
      <w:r w:rsidRPr="00BB661A">
        <w:rPr>
          <w:rFonts w:cs="Arial"/>
          <w:noProof/>
          <w:sz w:val="22"/>
          <w:lang w:eastAsia="es-AR"/>
        </w:rPr>
        <w:drawing>
          <wp:inline distT="0" distB="0" distL="0" distR="0" wp14:anchorId="2E78DDB7" wp14:editId="6DDE7DC9">
            <wp:extent cx="2124075" cy="2124075"/>
            <wp:effectExtent l="0" t="0" r="0" b="0"/>
            <wp:docPr id="1" name="Imagen 5" descr="I:\MAG\Imagen y Diseño\UNSJ\uni_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 descr="I:\MAG\Imagen y Diseño\UNSJ\uni_NEW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4E7" w:rsidRPr="00BB661A" w:rsidRDefault="0054009E">
      <w:pPr>
        <w:spacing w:before="72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DEPARTAMENTO DE ELECTRÓNICA Y AUTOMÁTICA</w:t>
      </w:r>
    </w:p>
    <w:p w:rsidR="008264E7" w:rsidRPr="00BB661A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FACULTAD DE INGENIERÍA – UNIVERSIDAD NACIONAL DE SAN JUAN</w:t>
      </w:r>
    </w:p>
    <w:p w:rsidR="003B2B56" w:rsidRDefault="003B2B56">
      <w:pPr>
        <w:spacing w:before="720"/>
        <w:jc w:val="center"/>
        <w:rPr>
          <w:rFonts w:cs="Arial"/>
          <w:sz w:val="22"/>
        </w:rPr>
      </w:pPr>
    </w:p>
    <w:p w:rsidR="003B2B56" w:rsidRPr="00BB661A" w:rsidRDefault="0054009E" w:rsidP="003B2B56">
      <w:pPr>
        <w:spacing w:before="720"/>
        <w:jc w:val="center"/>
        <w:rPr>
          <w:rFonts w:cs="Arial"/>
          <w:sz w:val="22"/>
        </w:rPr>
      </w:pPr>
      <w:r w:rsidRPr="00BB661A">
        <w:rPr>
          <w:rFonts w:cs="Arial"/>
          <w:sz w:val="22"/>
        </w:rPr>
        <w:t>Informe de Practica Nº</w:t>
      </w:r>
      <w:r w:rsidR="00A160C1">
        <w:rPr>
          <w:rFonts w:cs="Arial"/>
          <w:sz w:val="22"/>
        </w:rPr>
        <w:t>3</w:t>
      </w:r>
    </w:p>
    <w:p w:rsidR="008264E7" w:rsidRDefault="00A160C1">
      <w:pPr>
        <w:jc w:val="center"/>
        <w:rPr>
          <w:rFonts w:cs="Arial"/>
          <w:sz w:val="22"/>
        </w:rPr>
      </w:pPr>
      <w:r>
        <w:rPr>
          <w:rFonts w:cs="Arial"/>
          <w:sz w:val="22"/>
        </w:rPr>
        <w:t>CONTROLADORES DE PARÁMETROS DISCRETIZADOS</w:t>
      </w:r>
    </w:p>
    <w:p w:rsidR="003B2B56" w:rsidRPr="00BB661A" w:rsidRDefault="003B2B56">
      <w:pPr>
        <w:jc w:val="center"/>
        <w:rPr>
          <w:rFonts w:cs="Arial"/>
          <w:sz w:val="22"/>
        </w:rPr>
      </w:pPr>
    </w:p>
    <w:p w:rsidR="008264E7" w:rsidRPr="00BB661A" w:rsidRDefault="0054009E">
      <w:pPr>
        <w:spacing w:before="960"/>
        <w:jc w:val="center"/>
        <w:rPr>
          <w:rFonts w:cs="Arial"/>
          <w:sz w:val="22"/>
        </w:rPr>
      </w:pPr>
      <w:r w:rsidRPr="00BB661A">
        <w:rPr>
          <w:rFonts w:cs="Arial"/>
          <w:b/>
          <w:sz w:val="22"/>
        </w:rPr>
        <w:t>Asignatura:</w:t>
      </w:r>
      <w:r w:rsidRPr="00BB661A">
        <w:rPr>
          <w:rFonts w:cs="Arial"/>
          <w:sz w:val="22"/>
        </w:rPr>
        <w:t xml:space="preserve"> </w:t>
      </w:r>
      <w:r w:rsidR="00175F85" w:rsidRPr="00BB661A">
        <w:rPr>
          <w:rFonts w:cs="Arial"/>
          <w:sz w:val="22"/>
        </w:rPr>
        <w:t>CONTROL 3</w:t>
      </w:r>
    </w:p>
    <w:p w:rsidR="008264E7" w:rsidRDefault="0054009E">
      <w:pPr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Ingeniería Electrónica</w:t>
      </w:r>
    </w:p>
    <w:p w:rsidR="003B2B56" w:rsidRPr="00BB661A" w:rsidRDefault="003B2B56">
      <w:pPr>
        <w:jc w:val="center"/>
        <w:rPr>
          <w:rFonts w:cs="Arial"/>
          <w:b/>
          <w:sz w:val="22"/>
        </w:rPr>
      </w:pPr>
    </w:p>
    <w:p w:rsidR="008264E7" w:rsidRPr="00BB661A" w:rsidRDefault="0054009E">
      <w:pPr>
        <w:spacing w:before="720"/>
        <w:jc w:val="center"/>
        <w:rPr>
          <w:rFonts w:cs="Arial"/>
          <w:b/>
          <w:i/>
          <w:iCs/>
          <w:sz w:val="22"/>
        </w:rPr>
      </w:pPr>
      <w:r w:rsidRPr="00BB661A">
        <w:rPr>
          <w:rFonts w:cs="Arial"/>
          <w:b/>
          <w:i/>
          <w:iCs/>
          <w:sz w:val="22"/>
        </w:rPr>
        <w:t xml:space="preserve">Autores </w:t>
      </w:r>
      <w:r w:rsidR="00175F85" w:rsidRPr="00BB661A">
        <w:rPr>
          <w:rFonts w:cs="Arial"/>
          <w:b/>
          <w:i/>
          <w:iCs/>
          <w:sz w:val="22"/>
        </w:rPr>
        <w:t>(</w:t>
      </w:r>
      <w:r w:rsidR="00210979" w:rsidRPr="00BB661A">
        <w:rPr>
          <w:rFonts w:cs="Arial"/>
          <w:b/>
          <w:i/>
          <w:iCs/>
          <w:sz w:val="22"/>
        </w:rPr>
        <w:t>Grupo Nº 4</w:t>
      </w:r>
      <w:r w:rsidR="00175F85" w:rsidRPr="00BB661A">
        <w:rPr>
          <w:rFonts w:cs="Arial"/>
          <w:b/>
          <w:i/>
          <w:iCs/>
          <w:sz w:val="22"/>
        </w:rPr>
        <w:t>)</w:t>
      </w:r>
      <w:r w:rsidRPr="00BB661A">
        <w:rPr>
          <w:rFonts w:cs="Arial"/>
          <w:b/>
          <w:i/>
          <w:iCs/>
          <w:sz w:val="22"/>
        </w:rPr>
        <w:t>:</w:t>
      </w:r>
    </w:p>
    <w:p w:rsidR="003B2B56" w:rsidRPr="003B2B56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>Albornoz Rubén Fernando</w:t>
      </w:r>
      <w:r>
        <w:rPr>
          <w:rFonts w:cs="Arial"/>
          <w:i/>
          <w:iCs/>
          <w:sz w:val="22"/>
        </w:rPr>
        <w:t xml:space="preserve"> </w:t>
      </w:r>
      <w:r w:rsidRPr="003B2B56">
        <w:rPr>
          <w:rFonts w:cs="Arial"/>
          <w:i/>
          <w:iCs/>
          <w:sz w:val="22"/>
        </w:rPr>
        <w:t>- Registro 9827</w:t>
      </w:r>
    </w:p>
    <w:p w:rsidR="003B2B56" w:rsidRPr="00BB661A" w:rsidRDefault="003B2B56" w:rsidP="003B2B56">
      <w:pPr>
        <w:jc w:val="center"/>
        <w:rPr>
          <w:rFonts w:cs="Arial"/>
          <w:i/>
          <w:iCs/>
          <w:sz w:val="22"/>
        </w:rPr>
      </w:pPr>
      <w:r w:rsidRPr="003B2B56">
        <w:rPr>
          <w:rFonts w:cs="Arial"/>
          <w:i/>
          <w:iCs/>
          <w:sz w:val="22"/>
        </w:rPr>
        <w:t xml:space="preserve"> </w:t>
      </w:r>
      <w:proofErr w:type="spellStart"/>
      <w:r w:rsidRPr="003B2B56">
        <w:rPr>
          <w:rFonts w:cs="Arial"/>
          <w:i/>
          <w:iCs/>
          <w:sz w:val="22"/>
        </w:rPr>
        <w:t>Avila</w:t>
      </w:r>
      <w:proofErr w:type="spellEnd"/>
      <w:r>
        <w:rPr>
          <w:rFonts w:cs="Arial"/>
          <w:i/>
          <w:iCs/>
          <w:sz w:val="22"/>
        </w:rPr>
        <w:t xml:space="preserve"> Juan Agustín</w:t>
      </w:r>
      <w:r w:rsidRPr="003B2B56">
        <w:rPr>
          <w:rFonts w:cs="Arial"/>
          <w:i/>
          <w:iCs/>
          <w:sz w:val="22"/>
        </w:rPr>
        <w:t xml:space="preserve"> - Registro 26076</w:t>
      </w:r>
    </w:p>
    <w:p w:rsidR="008264E7" w:rsidRPr="00BB661A" w:rsidRDefault="008264E7">
      <w:pPr>
        <w:jc w:val="center"/>
        <w:rPr>
          <w:rFonts w:cs="Arial"/>
          <w:i/>
          <w:iCs/>
          <w:sz w:val="22"/>
        </w:rPr>
      </w:pPr>
    </w:p>
    <w:p w:rsidR="008264E7" w:rsidRPr="00BB661A" w:rsidRDefault="0054009E">
      <w:pPr>
        <w:spacing w:before="480"/>
        <w:jc w:val="center"/>
        <w:rPr>
          <w:rFonts w:cs="Arial"/>
          <w:b/>
          <w:sz w:val="22"/>
        </w:rPr>
      </w:pPr>
      <w:r w:rsidRPr="00BB661A">
        <w:rPr>
          <w:rFonts w:cs="Arial"/>
          <w:b/>
          <w:sz w:val="22"/>
        </w:rPr>
        <w:t>1º Semestre</w:t>
      </w:r>
    </w:p>
    <w:p w:rsidR="008264E7" w:rsidRPr="00BB661A" w:rsidRDefault="0054009E">
      <w:pPr>
        <w:jc w:val="center"/>
        <w:rPr>
          <w:rFonts w:cs="Arial"/>
          <w:b/>
          <w:sz w:val="22"/>
        </w:rPr>
        <w:sectPr w:rsidR="008264E7" w:rsidRPr="00BB661A" w:rsidSect="00943825">
          <w:headerReference w:type="even" r:id="rId9"/>
          <w:headerReference w:type="default" r:id="rId10"/>
          <w:footerReference w:type="default" r:id="rId11"/>
          <w:pgSz w:w="11907" w:h="16840"/>
          <w:pgMar w:top="1418" w:right="1418" w:bottom="1418" w:left="1418" w:header="709" w:footer="709" w:gutter="0"/>
          <w:cols w:space="720"/>
          <w:titlePg/>
          <w:docGrid w:linePitch="360"/>
        </w:sectPr>
      </w:pPr>
      <w:r w:rsidRPr="00BB661A">
        <w:rPr>
          <w:rFonts w:cs="Arial"/>
          <w:b/>
          <w:sz w:val="22"/>
        </w:rPr>
        <w:t>Año 20</w:t>
      </w:r>
      <w:r w:rsidR="00210979" w:rsidRPr="00BB661A">
        <w:rPr>
          <w:rFonts w:cs="Arial"/>
          <w:b/>
          <w:sz w:val="22"/>
        </w:rPr>
        <w:t>20</w:t>
      </w:r>
    </w:p>
    <w:p w:rsidR="008264E7" w:rsidRPr="00BB661A" w:rsidRDefault="00E64AD9" w:rsidP="00BB661A">
      <w:pPr>
        <w:pStyle w:val="Ttulo1"/>
      </w:pPr>
      <w:r>
        <w:lastRenderedPageBreak/>
        <w:t>Planta Hidráulica.</w:t>
      </w:r>
    </w:p>
    <w:p w:rsidR="00BB661A" w:rsidRDefault="00E64AD9" w:rsidP="00E64AD9">
      <w:pPr>
        <w:rPr>
          <w:rFonts w:cs="Arial"/>
          <w:sz w:val="22"/>
        </w:rPr>
      </w:pPr>
      <w:r w:rsidRPr="00E64AD9">
        <w:rPr>
          <w:rFonts w:cs="Arial"/>
          <w:sz w:val="22"/>
        </w:rPr>
        <w:t>Implemente un controlador PID con aproximación rectangular para la</w:t>
      </w:r>
      <w:r>
        <w:rPr>
          <w:rFonts w:cs="Arial"/>
          <w:sz w:val="22"/>
        </w:rPr>
        <w:t xml:space="preserve"> </w:t>
      </w:r>
      <w:r w:rsidRPr="00E64AD9">
        <w:rPr>
          <w:rFonts w:cs="Arial"/>
          <w:sz w:val="22"/>
        </w:rPr>
        <w:t>siguiente planta</w:t>
      </w:r>
      <w:r>
        <w:rPr>
          <w:rFonts w:cs="Arial"/>
          <w:sz w:val="22"/>
        </w:rPr>
        <w:t>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CB0E45" w:rsidTr="00443B9B">
        <w:tc>
          <w:tcPr>
            <w:tcW w:w="500" w:type="pct"/>
          </w:tcPr>
          <w:p w:rsidR="00CB0E45" w:rsidRDefault="00CB0E45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CB0E45" w:rsidRDefault="00CB0E45" w:rsidP="00CB0E45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</m:d>
                  </m:den>
                </m:f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+3s+2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CB0E45" w:rsidRDefault="00CB0E45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>)</w:t>
            </w:r>
          </w:p>
        </w:tc>
      </w:tr>
    </w:tbl>
    <w:p w:rsidR="00F7136F" w:rsidRDefault="00F7136F" w:rsidP="00F7136F">
      <w:pPr>
        <w:pStyle w:val="Ttulo2"/>
      </w:pPr>
      <w:r w:rsidRPr="00F7136F">
        <w:t xml:space="preserve">Determine el período de muestreo y justifique la elección del mismo. 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Primero se obtienen los polos de G(s). Para ello, se utiliza el siguiente comando de matlab: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%% punto 1.2</w:t>
      </w:r>
    </w:p>
    <w:p w:rsidR="00CB4B5F" w:rsidRPr="00F7136F" w:rsidRDefault="00CB4B5F" w:rsidP="00CB4B5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F7136F">
        <w:rPr>
          <w:rFonts w:ascii="Courier New" w:eastAsia="SimSun" w:hAnsi="Courier New" w:cs="Courier New"/>
          <w:color w:val="000000"/>
          <w:szCs w:val="30"/>
          <w:lang w:eastAsia="es-ES"/>
        </w:rPr>
        <w:t xml:space="preserve">G)               </w:t>
      </w:r>
      <w:r w:rsidRPr="00F7136F">
        <w:rPr>
          <w:rFonts w:ascii="Courier New" w:eastAsia="SimSun" w:hAnsi="Courier New" w:cs="Courier New"/>
          <w:color w:val="228B22"/>
          <w:szCs w:val="30"/>
          <w:lang w:eastAsia="es-ES"/>
        </w:rPr>
        <w:t>%Se obtienen los polos de la planta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</w:p>
    <w:p w:rsidR="00CB4B5F" w:rsidRDefault="00CB4B5F" w:rsidP="00CB4B5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Obteniendo el siguiente resultado: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>p =</w:t>
      </w:r>
    </w:p>
    <w:p w:rsidR="00CB4B5F" w:rsidRPr="00F7136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-2</w:t>
      </w:r>
    </w:p>
    <w:p w:rsidR="00CB4B5F" w:rsidRDefault="00CB4B5F" w:rsidP="00CB4B5F">
      <w:pPr>
        <w:spacing w:after="103"/>
        <w:rPr>
          <w:rFonts w:eastAsia="Arial" w:cs="Arial"/>
          <w:sz w:val="22"/>
        </w:rPr>
      </w:pPr>
      <w:r w:rsidRPr="00F7136F">
        <w:rPr>
          <w:rFonts w:eastAsia="Arial" w:cs="Arial"/>
          <w:sz w:val="22"/>
        </w:rPr>
        <w:t xml:space="preserve">    -1</w:t>
      </w:r>
    </w:p>
    <w:p w:rsidR="00F7136F" w:rsidRDefault="00CB4B5F" w:rsidP="00F7136F">
      <w:pPr>
        <w:rPr>
          <w:rFonts w:eastAsia="Arial"/>
        </w:rPr>
      </w:pPr>
      <w:r>
        <w:rPr>
          <w:rFonts w:eastAsia="Arial"/>
        </w:rPr>
        <w:t xml:space="preserve">Por lo tanto, la menor constante de tiempo será dada por el polo que está </w:t>
      </w:r>
      <w:proofErr w:type="spellStart"/>
      <w:r>
        <w:rPr>
          <w:rFonts w:eastAsia="Arial"/>
        </w:rPr>
        <w:t>mas</w:t>
      </w:r>
      <w:proofErr w:type="spellEnd"/>
      <w:r>
        <w:rPr>
          <w:rFonts w:eastAsia="Arial"/>
        </w:rPr>
        <w:t xml:space="preserve"> alejado del origen, es decir:</w:t>
      </w:r>
    </w:p>
    <w:p w:rsidR="00CB4B5F" w:rsidRPr="00CB4B5F" w:rsidRDefault="00301849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min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1</m:t>
              </m:r>
            </m:num>
            <m:den>
              <m:r>
                <w:rPr>
                  <w:rFonts w:ascii="Cambria Math" w:eastAsia="Arial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="Arial" w:hAnsi="Cambria Math"/>
            </w:rPr>
            <m:t>=0.5s</m:t>
          </m:r>
        </m:oMath>
      </m:oMathPara>
    </w:p>
    <w:p w:rsidR="00CB4B5F" w:rsidRDefault="00CB4B5F" w:rsidP="00F7136F">
      <w:pPr>
        <w:rPr>
          <w:rFonts w:eastAsia="Arial"/>
        </w:rPr>
      </w:pPr>
      <w:r>
        <w:rPr>
          <w:rFonts w:eastAsia="Arial"/>
        </w:rPr>
        <w:t xml:space="preserve">Por el teorema de Shannon se sabe que el tiempo máximo de muestreo no puede ser mayor a 0,5 </w:t>
      </w:r>
      <w:proofErr w:type="spellStart"/>
      <w:r>
        <w:rPr>
          <w:rFonts w:eastAsia="Arial"/>
        </w:rPr>
        <w:t>Tmin</w:t>
      </w:r>
      <w:proofErr w:type="spellEnd"/>
      <w:r>
        <w:rPr>
          <w:rFonts w:eastAsia="Arial"/>
        </w:rPr>
        <w:t xml:space="preserve">, en este caso se elige un valor de muestreo </w:t>
      </w:r>
      <w:r w:rsidR="00D461CC">
        <w:rPr>
          <w:rFonts w:eastAsia="Arial"/>
        </w:rPr>
        <w:t xml:space="preserve">cinco veces menor al </w:t>
      </w:r>
      <w:proofErr w:type="spellStart"/>
      <w:r w:rsidR="00D461CC">
        <w:rPr>
          <w:rFonts w:eastAsia="Arial"/>
        </w:rPr>
        <w:t>Tmin</w:t>
      </w:r>
      <w:proofErr w:type="spellEnd"/>
      <w:r w:rsidR="00D461CC">
        <w:rPr>
          <w:rFonts w:eastAsia="Arial"/>
        </w:rPr>
        <w:t>:</w:t>
      </w:r>
    </w:p>
    <w:p w:rsidR="00D461CC" w:rsidRPr="00F7136F" w:rsidRDefault="00301849" w:rsidP="00F7136F">
      <w:pPr>
        <w:rPr>
          <w:rFonts w:eastAsia="Arial"/>
        </w:rPr>
      </w:pPr>
      <m:oMathPara>
        <m:oMath>
          <m:sSub>
            <m:sSubPr>
              <m:ctrlPr>
                <w:rPr>
                  <w:rFonts w:ascii="Cambria Math" w:eastAsia="Arial" w:hAnsi="Cambria Math"/>
                  <w:i/>
                </w:rPr>
              </m:ctrlPr>
            </m:sSubPr>
            <m:e>
              <m:r>
                <w:rPr>
                  <w:rFonts w:ascii="Cambria Math" w:eastAsia="Arial" w:hAnsi="Cambria Math"/>
                </w:rPr>
                <m:t>T</m:t>
              </m:r>
            </m:e>
            <m:sub>
              <m:r>
                <w:rPr>
                  <w:rFonts w:ascii="Cambria Math" w:eastAsia="Arial" w:hAnsi="Cambria Math"/>
                </w:rPr>
                <m:t>0</m:t>
              </m:r>
            </m:sub>
          </m:sSub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="Arial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Arial" w:hAnsi="Cambria Math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/>
                    </w:rPr>
                    <m:t>min</m:t>
                  </m:r>
                </m:sub>
              </m:sSub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</m:t>
          </m:r>
          <m:f>
            <m:fPr>
              <m:ctrlPr>
                <w:rPr>
                  <w:rFonts w:ascii="Cambria Math" w:eastAsia="Arial" w:hAnsi="Cambria Math"/>
                  <w:i/>
                </w:rPr>
              </m:ctrlPr>
            </m:fPr>
            <m:num>
              <m:r>
                <w:rPr>
                  <w:rFonts w:ascii="Cambria Math" w:eastAsia="Arial" w:hAnsi="Cambria Math"/>
                </w:rPr>
                <m:t>0.5s</m:t>
              </m:r>
            </m:num>
            <m:den>
              <m:r>
                <w:rPr>
                  <w:rFonts w:ascii="Cambria Math" w:eastAsia="Arial" w:hAnsi="Cambria Math"/>
                </w:rPr>
                <m:t>5</m:t>
              </m:r>
            </m:den>
          </m:f>
          <m:r>
            <w:rPr>
              <w:rFonts w:ascii="Cambria Math" w:eastAsia="Arial" w:hAnsi="Cambria Math"/>
            </w:rPr>
            <m:t>=0,1s</m:t>
          </m:r>
        </m:oMath>
      </m:oMathPara>
    </w:p>
    <w:p w:rsidR="00F7136F" w:rsidRDefault="00F7136F" w:rsidP="00F7136F">
      <w:pPr>
        <w:pStyle w:val="Ttulo2"/>
      </w:pPr>
      <w:r w:rsidRPr="00F7136F">
        <w:t xml:space="preserve">Explicite la función de transferencia discreta en forma analítica. Emplear el comando ‘c2dm’ de Matlab para comprobar el valor obtenido. </w:t>
      </w:r>
    </w:p>
    <w:p w:rsidR="00F7136F" w:rsidRDefault="00F7136F" w:rsidP="00F7136F">
      <w:pPr>
        <w:spacing w:after="103"/>
        <w:rPr>
          <w:rFonts w:eastAsia="Arial" w:cs="Arial"/>
          <w:sz w:val="22"/>
        </w:rPr>
      </w:pPr>
      <w:r>
        <w:rPr>
          <w:rFonts w:eastAsia="Arial" w:cs="Arial"/>
          <w:sz w:val="22"/>
        </w:rPr>
        <w:t>Para obtener la transformada z por convolución, se utiliza la siguiente formula: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7136F" w:rsidTr="00443B9B">
        <w:tc>
          <w:tcPr>
            <w:tcW w:w="500" w:type="pct"/>
          </w:tcPr>
          <w:p w:rsidR="00F7136F" w:rsidRDefault="00F7136F" w:rsidP="00443B9B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7136F" w:rsidRPr="00A160C1" w:rsidRDefault="00F7136F" w:rsidP="00443B9B">
            <w:pPr>
              <w:spacing w:after="103"/>
              <w:rPr>
                <w:rFonts w:eastAsia="Arial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X(z) 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i=0</m:t>
                    </m:r>
                  </m:sub>
                  <m:sup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n</m:t>
                    </m:r>
                  </m:sup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Res</m:t>
                    </m:r>
                  </m:e>
                </m:nary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s</m:t>
                        </m:r>
                      </m:e>
                    </m:d>
                    <m:r>
                      <w:rPr>
                        <w:rFonts w:ascii="Cambria Math" w:eastAsia="Cambria Math" w:hAnsi="Cambria Math" w:cs="Arial"/>
                        <w:sz w:val="22"/>
                      </w:rPr>
                      <m:t xml:space="preserve">× </m:t>
                    </m:r>
                    <m:d>
                      <m:d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Arial"/>
                                    <w:i/>
                                    <w:sz w:val="22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Arial"/>
                                    <w:sz w:val="22"/>
                                  </w:rPr>
                                  <m:t>s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Arial"/>
                                        <w:i/>
                                        <w:sz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Arial"/>
                                        <w:sz w:val="22"/>
                                      </w:rPr>
                                      <m:t>0</m:t>
                                    </m:r>
                                  </m:sub>
                                </m:sSub>
                              </m:sup>
                            </m:sSup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 xml:space="preserve">| </m:t>
                </m:r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sz w:val="22"/>
                        <w:vertAlign w:val="subscript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 xml:space="preserve">         </m:t>
                </m:r>
              </m:oMath>
            </m:oMathPara>
          </w:p>
        </w:tc>
        <w:tc>
          <w:tcPr>
            <w:tcW w:w="500" w:type="pct"/>
            <w:vAlign w:val="center"/>
          </w:tcPr>
          <w:p w:rsidR="00F7136F" w:rsidRDefault="00F7136F" w:rsidP="00443B9B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2</w:t>
            </w:r>
            <w:r>
              <w:fldChar w:fldCharType="end"/>
            </w:r>
            <w:r>
              <w:t>)</w:t>
            </w:r>
          </w:p>
        </w:tc>
      </w:tr>
    </w:tbl>
    <w:p w:rsidR="00F7136F" w:rsidRPr="00BB661A" w:rsidRDefault="00F7136F" w:rsidP="00F7136F">
      <w:pPr>
        <w:spacing w:after="103"/>
        <w:rPr>
          <w:rFonts w:eastAsia="Arial" w:cs="Arial"/>
          <w:sz w:val="22"/>
        </w:rPr>
      </w:pPr>
    </w:p>
    <w:p w:rsidR="00D461CC" w:rsidRDefault="00D461CC" w:rsidP="00F7136F">
      <w:pPr>
        <w:spacing w:after="299" w:line="265" w:lineRule="auto"/>
        <w:ind w:right="857"/>
        <w:rPr>
          <w:rFonts w:eastAsia="Arial" w:cs="Arial"/>
          <w:sz w:val="22"/>
        </w:rPr>
      </w:pPr>
      <w:r>
        <w:rPr>
          <w:rFonts w:eastAsia="Arial" w:cs="Arial"/>
          <w:sz w:val="22"/>
        </w:rPr>
        <w:t>Al utilizarse un retenedor de orden cero, se debe multiplicar la ecuación anterior por la función de transferencia del ZOH: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DD6D2B" w:rsidTr="003878CE">
        <w:tc>
          <w:tcPr>
            <w:tcW w:w="500" w:type="pct"/>
          </w:tcPr>
          <w:p w:rsidR="00DD6D2B" w:rsidRDefault="00DD6D2B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DD6D2B" w:rsidRPr="00DD6D2B" w:rsidRDefault="00DD6D2B" w:rsidP="00DD6D2B">
            <w:pPr>
              <w:spacing w:after="299" w:line="265" w:lineRule="auto"/>
              <w:ind w:right="857"/>
              <w:rPr>
                <w:rFonts w:eastAsia="Cambria Math" w:cs="Arial"/>
                <w:sz w:val="22"/>
              </w:rPr>
            </w:pPr>
            <m:oMathPara>
              <m:oMath>
                <m:r>
                  <w:rPr>
                    <w:rFonts w:ascii="Cambria Math" w:eastAsia="Cambria Math" w:hAnsi="Cambria Math" w:cs="Arial"/>
                    <w:sz w:val="22"/>
                  </w:rPr>
                  <m:t>m</m:t>
                </m:r>
                <m:d>
                  <m:d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e>
                </m:d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s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DD6D2B" w:rsidRDefault="00DD6D2B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Luego, se calculan</w:t>
      </w:r>
      <w:r w:rsidRPr="00BB661A">
        <w:rPr>
          <w:rFonts w:eastAsia="Cambria Math" w:cs="Arial"/>
          <w:sz w:val="22"/>
        </w:rPr>
        <w:t xml:space="preserve"> los residuos usando la sig. </w:t>
      </w:r>
      <w:proofErr w:type="gramStart"/>
      <w:r>
        <w:rPr>
          <w:rFonts w:eastAsia="Cambria Math" w:cs="Arial"/>
          <w:sz w:val="22"/>
        </w:rPr>
        <w:t>fó</w:t>
      </w:r>
      <w:r w:rsidRPr="00BB661A">
        <w:rPr>
          <w:rFonts w:eastAsia="Cambria Math" w:cs="Arial"/>
          <w:sz w:val="22"/>
        </w:rPr>
        <w:t>rmula</w:t>
      </w:r>
      <w:proofErr w:type="gramEnd"/>
      <w:r w:rsidRPr="00BB661A">
        <w:rPr>
          <w:rFonts w:eastAsia="Cambria Math" w:cs="Arial"/>
          <w:sz w:val="22"/>
        </w:rPr>
        <w:t>:</w:t>
      </w:r>
    </w:p>
    <w:p w:rsidR="00CD5E34" w:rsidRPr="00CD4B34" w:rsidRDefault="00301849" w:rsidP="00CD5E34">
      <w:pPr>
        <w:spacing w:after="299" w:line="265" w:lineRule="auto"/>
        <w:ind w:right="857"/>
        <w:jc w:val="center"/>
        <w:rPr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s+1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 xml:space="preserve">* 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8422CF" w:rsidRDefault="00301849" w:rsidP="00CD5E34">
      <w:pPr>
        <w:spacing w:after="299" w:line="265" w:lineRule="auto"/>
        <w:ind w:right="857"/>
        <w:jc w:val="center"/>
        <w:rPr>
          <w:rFonts w:eastAsia="Cambria Math" w:cs="Arial"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s→-1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+2s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  <m:r>
                <w:rPr>
                  <w:rFonts w:ascii="Cambria Math" w:eastAsia="Cambria Math" w:hAnsi="Cambria Math" w:cs="Arial"/>
                  <w:sz w:val="22"/>
                </w:rPr>
                <m:t>*-1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-1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01849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=-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4</w:t>
            </w:r>
            <w:r>
              <w:fldChar w:fldCharType="end"/>
            </w:r>
            <w:r>
              <w:t>)</w:t>
            </w:r>
          </w:p>
        </w:tc>
      </w:tr>
    </w:tbl>
    <w:p w:rsidR="00CD5E34" w:rsidRPr="00BB661A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>El segundo residuo será:</w:t>
      </w:r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s+2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s→-2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+s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-1*-2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-2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Default="00301849" w:rsidP="003878CE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z-1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2z-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2e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sz w:val="22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sz w:val="22"/>
                              </w:rPr>
                              <m:t>0</m:t>
                            </m:r>
                          </m:sub>
                        </m:sSub>
                      </m:sup>
                    </m:sSup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>)</w:t>
            </w:r>
          </w:p>
        </w:tc>
      </w:tr>
    </w:tbl>
    <w:p w:rsidR="00CD5E34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CD5E34" w:rsidRPr="00086A13" w:rsidRDefault="00CD5E34" w:rsidP="00CD5E34">
      <w:pPr>
        <w:spacing w:after="299" w:line="265" w:lineRule="auto"/>
        <w:ind w:right="857"/>
        <w:rPr>
          <w:rFonts w:eastAsia="Cambria Math" w:cs="Arial"/>
          <w:sz w:val="22"/>
        </w:rPr>
      </w:pPr>
      <w:r w:rsidRPr="00BB661A">
        <w:rPr>
          <w:rFonts w:eastAsia="Cambria Math" w:cs="Arial"/>
          <w:sz w:val="22"/>
        </w:rPr>
        <w:t xml:space="preserve">El </w:t>
      </w:r>
      <w:r>
        <w:rPr>
          <w:rFonts w:eastAsia="Cambria Math" w:cs="Arial"/>
          <w:sz w:val="22"/>
        </w:rPr>
        <w:t>tercer r</w:t>
      </w:r>
      <w:r w:rsidRPr="00BB661A">
        <w:rPr>
          <w:rFonts w:eastAsia="Cambria Math" w:cs="Arial"/>
          <w:sz w:val="22"/>
        </w:rPr>
        <w:t>esiduo será:</w:t>
      </w:r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lim⁡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3</m:t>
                      </m:r>
                    </m:sub>
                  </m:sSub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*G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*m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z-</m:t>
                          </m:r>
                          <m:sSup>
                            <m:sSup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s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mbria Math" w:hAnsi="Cambria Math" w:cs="Arial"/>
                                      <w:i/>
                                      <w:sz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Arial"/>
                                      <w:sz w:val="22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p>
                        </m:den>
                      </m:f>
                    </m:e>
                  </m:d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 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e>
                  </m:d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s+2</m:t>
                          </m:r>
                        </m:e>
                      </m:d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s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 xml:space="preserve"> 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:rsidR="00CD5E34" w:rsidRPr="00CD4B34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="Cambria Math" w:hAnsi="Cambria Math" w:cs="Arial"/>
              <w:sz w:val="22"/>
            </w:rPr>
            <m:t>=</m:t>
          </m:r>
          <m:func>
            <m:funcPr>
              <m:ctrlPr>
                <w:rPr>
                  <w:rFonts w:ascii="Cambria Math" w:eastAsia="Cambria Math" w:hAnsi="Cambria Math" w:cs="Arial"/>
                  <w:sz w:val="22"/>
                </w:rPr>
              </m:ctrlPr>
            </m:funcPr>
            <m:fName>
              <m:limLow>
                <m:limLowPr>
                  <m:ctrlPr>
                    <w:rPr>
                      <w:rFonts w:ascii="Cambria Math" w:eastAsia="Cambria Math" w:hAnsi="Cambria Math" w:cs="Arial"/>
                      <w:sz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Arial"/>
                    </w:rPr>
                    <m:t>lim</m:t>
                  </m:r>
                </m:e>
                <m:lim>
                  <m:r>
                    <w:rPr>
                      <w:rFonts w:ascii="Cambria Math" w:eastAsia="Cambria Math" w:hAnsi="Cambria Math" w:cs="Arial"/>
                      <w:sz w:val="22"/>
                    </w:rPr>
                    <m:t>s→0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-1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s+1</m:t>
                          </m:r>
                        </m:e>
                      </m:d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(s+2)</m:t>
                      </m:r>
                    </m:den>
                  </m:f>
                  <m:r>
                    <w:rPr>
                      <w:rFonts w:ascii="Cambria Math" w:eastAsia="Cambria Math" w:hAnsi="Cambria Math" w:cs="Arial"/>
                      <w:sz w:val="22"/>
                    </w:rPr>
                    <m:t>*</m:t>
                  </m:r>
                  <m:f>
                    <m:f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Arial"/>
                              <w:i/>
                              <w:sz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Arial"/>
                              <w:sz w:val="22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Arial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Arial"/>
                                  <w:sz w:val="22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1+2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*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422CF" w:rsidTr="003878CE">
        <w:tc>
          <w:tcPr>
            <w:tcW w:w="500" w:type="pct"/>
          </w:tcPr>
          <w:p w:rsidR="008422CF" w:rsidRDefault="008422CF" w:rsidP="003878CE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422CF" w:rsidRPr="008422CF" w:rsidRDefault="00301849" w:rsidP="00A1262F">
            <w:pPr>
              <w:spacing w:after="299" w:line="265" w:lineRule="auto"/>
              <w:ind w:right="857"/>
              <w:rPr>
                <w:rFonts w:eastAsia="Cambria Math" w:cs="Arial"/>
                <w:i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Arial"/>
                        <w:i/>
                        <w:sz w:val="22"/>
                      </w:rPr>
                    </m:ctrlPr>
                  </m:sSubPr>
                  <m:e>
                    <m:r>
                      <m:rPr>
                        <m:scr m:val="script"/>
                      </m:rPr>
                      <w:rPr>
                        <w:rFonts w:ascii="Cambria Math" w:eastAsiaTheme="minorEastAsia" w:hAnsi="Cambria Math" w:cs="Arial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sz w:val="22"/>
                      </w:rPr>
                      <m:t>3</m:t>
                    </m:r>
                  </m:sub>
                </m:sSub>
                <m:r>
                  <w:rPr>
                    <w:rFonts w:ascii="Cambria Math" w:eastAsia="Cambria Math" w:hAnsi="Cambria Math" w:cs="Arial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sz w:val="22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sz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8422CF" w:rsidRDefault="008422CF" w:rsidP="003878C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>)</w:t>
            </w:r>
          </w:p>
        </w:tc>
      </w:tr>
    </w:tbl>
    <w:p w:rsidR="00282253" w:rsidRPr="00CD4B34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w:r>
        <w:rPr>
          <w:rFonts w:eastAsia="Cambria Math" w:cs="Arial"/>
          <w:i/>
          <w:sz w:val="22"/>
        </w:rPr>
        <w:t>Reemplazando los valores de las ecuaciones (4) (5) y (6) en la ecuación (2), se tiene:</w:t>
      </w:r>
    </w:p>
    <w:p w:rsidR="008422CF" w:rsidRPr="008422CF" w:rsidRDefault="00301849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sz w:val="22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2"/>
                    </w:rPr>
                    <m:t>z</m:t>
                  </m:r>
                </m:e>
              </m:d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=R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1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2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 w:cs="Arial"/>
                  <w:sz w:val="22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sz w:val="22"/>
                </w:rPr>
                <m:t>3</m:t>
              </m:r>
            </m:sub>
          </m:sSub>
          <m:r>
            <w:rPr>
              <w:rFonts w:ascii="Cambria Math" w:eastAsiaTheme="minorEastAsia" w:hAnsi="Cambria Math" w:cs="Arial"/>
              <w:sz w:val="22"/>
            </w:rPr>
            <m:t>=</m:t>
          </m:r>
        </m:oMath>
      </m:oMathPara>
    </w:p>
    <w:p w:rsidR="00CD56A8" w:rsidRPr="00855A47" w:rsidRDefault="008422CF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-T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2z-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2e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0</m:t>
                      </m:r>
                    </m:sub>
                  </m:sSub>
                </m:sup>
              </m:sSup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3z-3</m:t>
              </m:r>
            </m:den>
          </m:f>
        </m:oMath>
      </m:oMathPara>
    </w:p>
    <w:p w:rsidR="00855A47" w:rsidRPr="00855A47" w:rsidRDefault="00855A47" w:rsidP="00855A47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=-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z-0.9048</m:t>
              </m:r>
            </m:den>
          </m:f>
          <m:r>
            <w:rPr>
              <w:rFonts w:ascii="Cambria Math" w:eastAsiaTheme="minorEastAsia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z-1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r>
                <w:rPr>
                  <w:rFonts w:ascii="Cambria Math" w:eastAsia="Cambria Math" w:hAnsi="Cambria Math" w:cs="Arial"/>
                  <w:sz w:val="22"/>
                </w:rPr>
                <m:t>(</m:t>
              </m:r>
              <m:r>
                <w:rPr>
                  <w:rFonts w:ascii="Cambria Math" w:eastAsia="Cambria Math" w:hAnsi="Cambria Math" w:cs="Arial"/>
                  <w:sz w:val="22"/>
                </w:rPr>
                <m:t>z-</m:t>
              </m:r>
              <m:r>
                <w:rPr>
                  <w:rFonts w:ascii="Cambria Math" w:eastAsia="Cambria Math" w:hAnsi="Cambria Math" w:cs="Arial"/>
                  <w:sz w:val="22"/>
                </w:rPr>
                <m:t>0.8187)</m:t>
              </m:r>
            </m:den>
          </m:f>
          <m:r>
            <w:rPr>
              <w:rFonts w:ascii="Cambria Math" w:eastAsia="Cambria Math" w:hAnsi="Cambria Math" w:cs="Arial"/>
              <w:sz w:val="22"/>
            </w:rPr>
            <m:t>+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1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</m:den>
          </m:f>
        </m:oMath>
      </m:oMathPara>
    </w:p>
    <w:p w:rsidR="009C16E4" w:rsidRPr="00855A47" w:rsidRDefault="009C16E4" w:rsidP="009C16E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-2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z-1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  <m:r>
                <w:rPr>
                  <w:rFonts w:ascii="Cambria Math" w:eastAsia="Cambria Math" w:hAnsi="Cambria Math" w:cs="Arial"/>
                  <w:sz w:val="22"/>
                </w:rPr>
                <m:t>+(2z-1.8187)(z-0.9048)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</m:t>
                  </m:r>
                  <m:r>
                    <w:rPr>
                      <w:rFonts w:ascii="Cambria Math" w:eastAsia="Cambria Math" w:hAnsi="Cambria Math" w:cs="Arial"/>
                      <w:sz w:val="22"/>
                    </w:rPr>
                    <m:t>0.8187</m:t>
                  </m:r>
                </m:e>
              </m:d>
            </m:den>
          </m:f>
        </m:oMath>
      </m:oMathPara>
    </w:p>
    <w:p w:rsidR="00191DB3" w:rsidRPr="00855A47" w:rsidRDefault="00191DB3" w:rsidP="00191DB3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-1.8096z-1.8187z+1.6456</m:t>
              </m:r>
              <m:r>
                <w:rPr>
                  <w:rFonts w:ascii="Cambria Math" w:eastAsia="Cambria Math" w:hAnsi="Cambria Math" w:cs="Arial"/>
                  <w:sz w:val="22"/>
                </w:rPr>
                <m:t>+-2</m:t>
              </m:r>
              <m:sSup>
                <m:sSup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sSup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</m:t>
                  </m:r>
                </m:e>
                <m:sup>
                  <m:r>
                    <w:rPr>
                      <w:rFonts w:ascii="Cambria Math" w:eastAsia="Cambria Math" w:hAnsi="Cambria Math" w:cs="Arial"/>
                      <w:sz w:val="22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Arial"/>
                  <w:sz w:val="22"/>
                </w:rPr>
                <m:t>+</m:t>
              </m:r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r>
                <w:rPr>
                  <w:rFonts w:ascii="Cambria Math" w:eastAsia="Cambria Math" w:hAnsi="Cambria Math" w:cs="Arial"/>
                  <w:sz w:val="22"/>
                </w:rPr>
                <m:t>*1.8187z-2*0.8187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FF73CB" w:rsidRPr="00855A47" w:rsidRDefault="00FF73CB" w:rsidP="00FF73CB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w:lastRenderedPageBreak/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>0.0091</m:t>
              </m:r>
              <m:r>
                <w:rPr>
                  <w:rFonts w:ascii="Cambria Math" w:eastAsia="Cambria Math" w:hAnsi="Cambria Math" w:cs="Arial"/>
                  <w:sz w:val="22"/>
                </w:rPr>
                <m:t>z+</m:t>
              </m:r>
              <m:r>
                <w:rPr>
                  <w:rFonts w:ascii="Cambria Math" w:eastAsia="Cambria Math" w:hAnsi="Cambria Math" w:cs="Arial"/>
                  <w:sz w:val="22"/>
                </w:rPr>
                <m:t>0.0082</m:t>
              </m:r>
              <m:r>
                <w:rPr>
                  <w:rFonts w:ascii="Cambria Math" w:eastAsia="Cambria Math" w:hAnsi="Cambria Math" w:cs="Arial"/>
                  <w:sz w:val="22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z-0.9048</m:t>
                  </m:r>
                </m:e>
              </m:d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r>
                    <w:rPr>
                      <w:rFonts w:ascii="Cambria Math" w:eastAsia="Cambria Math" w:hAnsi="Cambria Math" w:cs="Arial"/>
                      <w:sz w:val="22"/>
                    </w:rPr>
                    <m:t>z-0.8187</m:t>
                  </m:r>
                </m:e>
              </m:d>
            </m:den>
          </m:f>
        </m:oMath>
      </m:oMathPara>
    </w:p>
    <w:p w:rsidR="00855A47" w:rsidRPr="007B507A" w:rsidRDefault="00ED7846" w:rsidP="00CD5E34">
      <w:pPr>
        <w:spacing w:after="299" w:line="265" w:lineRule="auto"/>
        <w:ind w:right="857"/>
        <w:rPr>
          <w:rFonts w:eastAsia="Cambria Math" w:cs="Arial"/>
          <w:i/>
          <w:sz w:val="22"/>
        </w:rPr>
      </w:pPr>
      <m:oMathPara>
        <m:oMath>
          <m:r>
            <w:rPr>
              <w:rFonts w:ascii="Cambria Math" w:eastAsiaTheme="minorEastAsia" w:hAnsi="Cambria Math" w:cs="Arial"/>
              <w:sz w:val="22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</w:rPr>
                <m:t>z</m:t>
              </m:r>
            </m:e>
          </m:d>
          <m:r>
            <w:rPr>
              <w:rFonts w:ascii="Cambria Math" w:eastAsiaTheme="minorEastAsia" w:hAnsi="Cambria Math" w:cs="Arial"/>
              <w:sz w:val="22"/>
            </w:rPr>
            <m:t>=</m:t>
          </m:r>
          <m:f>
            <m:fPr>
              <m:ctrlPr>
                <w:rPr>
                  <w:rFonts w:ascii="Cambria Math" w:eastAsia="Cambria Math" w:hAnsi="Cambria Math" w:cs="Arial"/>
                  <w:i/>
                  <w:sz w:val="22"/>
                </w:rPr>
              </m:ctrlPr>
            </m:fPr>
            <m:num>
              <m:r>
                <w:rPr>
                  <w:rFonts w:ascii="Cambria Math" w:eastAsia="Cambria Math" w:hAnsi="Cambria Math" w:cs="Arial"/>
                  <w:sz w:val="22"/>
                </w:rPr>
                <m:t xml:space="preserve">0.0091z+0.0082 </m:t>
              </m:r>
            </m:num>
            <m:den>
              <m:r>
                <w:rPr>
                  <w:rFonts w:ascii="Cambria Math" w:eastAsia="Cambria Math" w:hAnsi="Cambria Math" w:cs="Arial"/>
                  <w:sz w:val="22"/>
                </w:rPr>
                <m:t>2</m:t>
              </m:r>
              <m:d>
                <m:dPr>
                  <m:ctrlPr>
                    <w:rPr>
                      <w:rFonts w:ascii="Cambria Math" w:eastAsia="Cambria Math" w:hAnsi="Cambria Math" w:cs="Arial"/>
                      <w:i/>
                      <w:sz w:val="22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Arial"/>
                          <w:i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="Cambria Math" w:hAnsi="Cambria Math" w:cs="Arial"/>
                          <w:sz w:val="22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Arial"/>
                      <w:sz w:val="22"/>
                    </w:rPr>
                    <m:t>-1.7235z+0.74076</m:t>
                  </m:r>
                </m:e>
              </m:d>
            </m:den>
          </m:f>
        </m:oMath>
      </m:oMathPara>
    </w:p>
    <w:p w:rsidR="00F17947" w:rsidRDefault="00F17947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r>
        <w:rPr>
          <w:rFonts w:eastAsia="Cambria Math" w:cs="Arial"/>
          <w:sz w:val="22"/>
        </w:rPr>
        <w:t>Normalizando, queda: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F17947" w:rsidTr="00301849">
        <w:tc>
          <w:tcPr>
            <w:tcW w:w="500" w:type="pct"/>
          </w:tcPr>
          <w:p w:rsidR="00F17947" w:rsidRDefault="00F17947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F17947" w:rsidRDefault="00F17947" w:rsidP="00D900CC">
            <w:pPr>
              <w:jc w:val="center"/>
              <w:rPr>
                <w:rFonts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0.0045z</m:t>
                    </m:r>
                    <m:r>
                      <w:rPr>
                        <w:rFonts w:ascii="Cambria Math" w:hAnsi="Cambria Math" w:cs="Arial"/>
                      </w:rPr>
                      <m:t>+0.0041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-</m:t>
                    </m:r>
                    <m:r>
                      <w:rPr>
                        <w:rFonts w:ascii="Cambria Math" w:hAnsi="Cambria Math" w:cs="Arial"/>
                      </w:rPr>
                      <m:t>1.7235</m:t>
                    </m:r>
                    <m:r>
                      <w:rPr>
                        <w:rFonts w:ascii="Cambria Math" w:hAnsi="Cambria Math" w:cs="Arial"/>
                      </w:rPr>
                      <m:t>z</m:t>
                    </m:r>
                    <m:r>
                      <w:rPr>
                        <w:rFonts w:ascii="Cambria Math" w:hAnsi="Cambria Math" w:cs="Arial"/>
                      </w:rPr>
                      <m:t>+0.74076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F17947" w:rsidRDefault="00F17947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7</w:t>
            </w:r>
            <w:r>
              <w:fldChar w:fldCharType="end"/>
            </w:r>
            <w:r>
              <w:t>)</w:t>
            </w:r>
          </w:p>
        </w:tc>
      </w:tr>
    </w:tbl>
    <w:p w:rsidR="00D900CC" w:rsidRDefault="00D900CC" w:rsidP="00F17947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F17947" w:rsidRDefault="00EF52AF" w:rsidP="00F17947">
      <w:pPr>
        <w:spacing w:after="299" w:line="265" w:lineRule="auto"/>
        <w:ind w:right="857"/>
        <w:rPr>
          <w:rFonts w:eastAsia="Cambria Math" w:cs="Arial"/>
          <w:sz w:val="22"/>
        </w:rPr>
      </w:pPr>
      <w:bookmarkStart w:id="0" w:name="_GoBack"/>
      <w:bookmarkEnd w:id="0"/>
      <w:r>
        <w:rPr>
          <w:rFonts w:eastAsia="Cambria Math" w:cs="Arial"/>
          <w:sz w:val="22"/>
        </w:rPr>
        <w:t>Para comprobar en matlab: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nd,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dd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]=c2dm(n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,d,T0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Pr="00EF52AF" w:rsidRDefault="00EF52AF" w:rsidP="00EF52AF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proofErr w:type="spellStart"/>
      <w:r>
        <w:rPr>
          <w:rFonts w:ascii="Courier New" w:eastAsia="SimSun" w:hAnsi="Courier New" w:cs="Courier New"/>
          <w:color w:val="000000"/>
          <w:szCs w:val="30"/>
          <w:lang w:eastAsia="es-ES"/>
        </w:rPr>
        <w:t>Gz</w:t>
      </w:r>
      <w:proofErr w:type="spell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=</w:t>
      </w:r>
      <w:proofErr w:type="gramStart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c2d(</w:t>
      </w:r>
      <w:proofErr w:type="gramEnd"/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G,T0,</w:t>
      </w:r>
      <w:r w:rsidRPr="00EF52AF">
        <w:rPr>
          <w:rFonts w:ascii="Courier New" w:eastAsia="SimSun" w:hAnsi="Courier New" w:cs="Courier New"/>
          <w:color w:val="A020F0"/>
          <w:szCs w:val="30"/>
          <w:lang w:eastAsia="es-ES"/>
        </w:rPr>
        <w:t>'zoh'</w:t>
      </w:r>
      <w:r w:rsidRPr="00EF52AF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EF52AF" w:rsidRDefault="00EF52AF" w:rsidP="00EF52AF">
      <w:pPr>
        <w:spacing w:after="299" w:line="265" w:lineRule="auto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nd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      0    0.0045    0.0041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proofErr w:type="gramStart"/>
      <w:r w:rsidRPr="00EF52AF">
        <w:rPr>
          <w:rFonts w:eastAsia="Cambria Math" w:cs="Arial"/>
          <w:sz w:val="22"/>
        </w:rPr>
        <w:t>dd</w:t>
      </w:r>
      <w:proofErr w:type="spellEnd"/>
      <w:proofErr w:type="gramEnd"/>
      <w:r w:rsidRPr="00EF52AF">
        <w:rPr>
          <w:rFonts w:eastAsia="Cambria Math" w:cs="Arial"/>
          <w:sz w:val="22"/>
        </w:rPr>
        <w:t xml:space="preserve"> =   1.0000   -1.7236   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Gz</w:t>
      </w:r>
      <w:proofErr w:type="spellEnd"/>
      <w:r w:rsidRPr="00EF52AF">
        <w:rPr>
          <w:rFonts w:eastAsia="Cambria Math" w:cs="Arial"/>
          <w:sz w:val="22"/>
        </w:rPr>
        <w:t xml:space="preserve"> =  </w:t>
      </w:r>
      <w:r>
        <w:rPr>
          <w:rFonts w:eastAsia="Cambria Math" w:cs="Arial"/>
          <w:sz w:val="22"/>
        </w:rPr>
        <w:t xml:space="preserve">   </w:t>
      </w:r>
      <w:r w:rsidRPr="00EF52AF">
        <w:rPr>
          <w:rFonts w:eastAsia="Cambria Math" w:cs="Arial"/>
          <w:sz w:val="22"/>
        </w:rPr>
        <w:t>0.004528 z + 0.004097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  <w:r>
        <w:rPr>
          <w:rFonts w:eastAsia="Cambria Math" w:cs="Arial"/>
          <w:sz w:val="22"/>
        </w:rPr>
        <w:tab/>
      </w:r>
      <w:r w:rsidRPr="00EF52AF">
        <w:rPr>
          <w:rFonts w:eastAsia="Cambria Math" w:cs="Arial"/>
          <w:sz w:val="22"/>
        </w:rPr>
        <w:t xml:space="preserve"> ----</w:t>
      </w:r>
      <w:r>
        <w:rPr>
          <w:rFonts w:eastAsia="Cambria Math" w:cs="Arial"/>
          <w:sz w:val="22"/>
        </w:rPr>
        <w:t>-------</w:t>
      </w:r>
      <w:r w:rsidRPr="00EF52AF">
        <w:rPr>
          <w:rFonts w:eastAsia="Cambria Math" w:cs="Arial"/>
          <w:sz w:val="22"/>
        </w:rPr>
        <w:t>------------------</w:t>
      </w:r>
    </w:p>
    <w:p w:rsidR="00EF52AF" w:rsidRPr="00EF52AF" w:rsidRDefault="00EF52AF" w:rsidP="00EF52AF">
      <w:pPr>
        <w:spacing w:after="0"/>
        <w:ind w:right="857" w:firstLine="708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 </w:t>
      </w:r>
      <w:proofErr w:type="gramStart"/>
      <w:r w:rsidRPr="00EF52AF">
        <w:rPr>
          <w:rFonts w:eastAsia="Cambria Math" w:cs="Arial"/>
          <w:sz w:val="22"/>
        </w:rPr>
        <w:t>z^</w:t>
      </w:r>
      <w:proofErr w:type="gramEnd"/>
      <w:r w:rsidRPr="00EF52AF">
        <w:rPr>
          <w:rFonts w:eastAsia="Cambria Math" w:cs="Arial"/>
          <w:sz w:val="22"/>
        </w:rPr>
        <w:t>2 - 1.724 z + 0.7408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r w:rsidRPr="00EF52AF">
        <w:rPr>
          <w:rFonts w:eastAsia="Cambria Math" w:cs="Arial"/>
          <w:sz w:val="22"/>
        </w:rPr>
        <w:t xml:space="preserve"> </w:t>
      </w: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Sample</w:t>
      </w:r>
      <w:proofErr w:type="spellEnd"/>
      <w:r w:rsidRPr="00EF52AF">
        <w:rPr>
          <w:rFonts w:eastAsia="Cambria Math" w:cs="Arial"/>
          <w:sz w:val="22"/>
        </w:rPr>
        <w:t xml:space="preserve"> time: 0.1 </w:t>
      </w:r>
      <w:proofErr w:type="spellStart"/>
      <w:r w:rsidRPr="00EF52AF">
        <w:rPr>
          <w:rFonts w:eastAsia="Cambria Math" w:cs="Arial"/>
          <w:sz w:val="22"/>
        </w:rPr>
        <w:t>seconds</w:t>
      </w:r>
      <w:proofErr w:type="spellEnd"/>
    </w:p>
    <w:p w:rsidR="00F7136F" w:rsidRDefault="00EF52AF" w:rsidP="00EF52AF">
      <w:pPr>
        <w:spacing w:after="0"/>
        <w:ind w:right="857"/>
        <w:rPr>
          <w:rFonts w:eastAsia="Cambria Math" w:cs="Arial"/>
          <w:sz w:val="22"/>
        </w:rPr>
      </w:pPr>
      <w:proofErr w:type="spellStart"/>
      <w:r w:rsidRPr="00EF52AF">
        <w:rPr>
          <w:rFonts w:eastAsia="Cambria Math" w:cs="Arial"/>
          <w:sz w:val="22"/>
        </w:rPr>
        <w:t>Discrete</w:t>
      </w:r>
      <w:proofErr w:type="spellEnd"/>
      <w:r w:rsidRPr="00EF52AF">
        <w:rPr>
          <w:rFonts w:eastAsia="Cambria Math" w:cs="Arial"/>
          <w:sz w:val="22"/>
        </w:rPr>
        <w:t xml:space="preserve">-time transfer </w:t>
      </w:r>
      <w:proofErr w:type="spellStart"/>
      <w:r w:rsidRPr="00EF52AF">
        <w:rPr>
          <w:rFonts w:eastAsia="Cambria Math" w:cs="Arial"/>
          <w:sz w:val="22"/>
        </w:rPr>
        <w:t>function</w:t>
      </w:r>
      <w:proofErr w:type="spellEnd"/>
      <w:r w:rsidRPr="00EF52AF">
        <w:rPr>
          <w:rFonts w:eastAsia="Cambria Math" w:cs="Arial"/>
          <w:sz w:val="22"/>
        </w:rPr>
        <w:t>.</w:t>
      </w:r>
    </w:p>
    <w:p w:rsid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EF52AF" w:rsidRPr="00EF52AF" w:rsidRDefault="00EF52AF" w:rsidP="00EF52AF">
      <w:pPr>
        <w:spacing w:after="0"/>
        <w:ind w:right="857"/>
        <w:rPr>
          <w:rFonts w:eastAsia="Cambria Math" w:cs="Arial"/>
          <w:sz w:val="22"/>
        </w:rPr>
      </w:pPr>
    </w:p>
    <w:p w:rsidR="00F7136F" w:rsidRDefault="00F7136F" w:rsidP="00F7136F">
      <w:pPr>
        <w:pStyle w:val="Ttulo2"/>
      </w:pPr>
      <w:r w:rsidRPr="00F7136F">
        <w:t>Calcule los parámetros del controlador empleando prueba y error de la siguiente manera: emplee gráficas superpuestas de Matlab para mostrar el efecto de cambiar cada uno de los términos comenzando por el P, luego el D y finalmente el I (con al menos 5 valores de cada uno e indicando la tendencia de aumento de la constante).</w:t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t xml:space="preserve">Para esto, se armó la siguiente planta en </w:t>
      </w:r>
      <w:proofErr w:type="spellStart"/>
      <w:r>
        <w:rPr>
          <w:rFonts w:eastAsia="Arial"/>
        </w:rPr>
        <w:t>simulink</w:t>
      </w:r>
      <w:proofErr w:type="spellEnd"/>
      <w:r>
        <w:rPr>
          <w:rFonts w:eastAsia="Arial"/>
        </w:rPr>
        <w:t>:</w:t>
      </w:r>
    </w:p>
    <w:p w:rsidR="00960F88" w:rsidRDefault="00960F88" w:rsidP="00443B9B">
      <w:pPr>
        <w:rPr>
          <w:rFonts w:eastAsia="Arial"/>
        </w:rPr>
      </w:pPr>
      <w:r>
        <w:rPr>
          <w:noProof/>
          <w:lang w:eastAsia="es-AR"/>
        </w:rPr>
        <w:drawing>
          <wp:inline distT="0" distB="0" distL="0" distR="0" wp14:anchorId="192FC73D" wp14:editId="1E261384">
            <wp:extent cx="5760085" cy="215709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F88" w:rsidRDefault="00960F88" w:rsidP="00443B9B">
      <w:pPr>
        <w:rPr>
          <w:rFonts w:eastAsia="Arial"/>
        </w:rPr>
      </w:pPr>
      <w:r>
        <w:rPr>
          <w:rFonts w:eastAsia="Arial"/>
        </w:rPr>
        <w:lastRenderedPageBreak/>
        <w:t xml:space="preserve">Dentro del controlador PID, se declararon </w:t>
      </w:r>
      <w:proofErr w:type="spellStart"/>
      <w:r>
        <w:rPr>
          <w:rFonts w:eastAsia="Arial"/>
        </w:rPr>
        <w:t>kp</w:t>
      </w:r>
      <w:proofErr w:type="gramStart"/>
      <w:r>
        <w:rPr>
          <w:rFonts w:eastAsia="Arial"/>
        </w:rPr>
        <w:t>,ki</w:t>
      </w:r>
      <w:proofErr w:type="spellEnd"/>
      <w:proofErr w:type="gramEnd"/>
      <w:r>
        <w:rPr>
          <w:rFonts w:eastAsia="Arial"/>
        </w:rPr>
        <w:t xml:space="preserve"> y </w:t>
      </w:r>
      <w:proofErr w:type="spellStart"/>
      <w:r>
        <w:rPr>
          <w:rFonts w:eastAsia="Arial"/>
        </w:rPr>
        <w:t>kd</w:t>
      </w:r>
      <w:proofErr w:type="spellEnd"/>
      <w:r>
        <w:rPr>
          <w:rFonts w:eastAsia="Arial"/>
        </w:rPr>
        <w:t xml:space="preserve"> como variables del entorno de trabajo, y lo mismo se realizó para la función de transferencia discreta, definiendo al numerador y denominador como las variables obtenidas del comando c2dm</w:t>
      </w:r>
      <w:r w:rsidR="003F2DE0">
        <w:rPr>
          <w:rFonts w:eastAsia="Arial"/>
        </w:rPr>
        <w:t xml:space="preserve">. Además, en todos los bloques el tiempo de muestreo se </w:t>
      </w:r>
      <w:proofErr w:type="spellStart"/>
      <w:r w:rsidR="003F2DE0">
        <w:rPr>
          <w:rFonts w:eastAsia="Arial"/>
        </w:rPr>
        <w:t>definio</w:t>
      </w:r>
      <w:proofErr w:type="spellEnd"/>
      <w:r w:rsidR="003F2DE0">
        <w:rPr>
          <w:rFonts w:eastAsia="Arial"/>
        </w:rPr>
        <w:t xml:space="preserve"> con la variable “T0”.</w:t>
      </w:r>
    </w:p>
    <w:p w:rsidR="00443B9B" w:rsidRDefault="00960F88" w:rsidP="00443B9B">
      <w:pPr>
        <w:rPr>
          <w:rFonts w:eastAsia="Arial"/>
        </w:rPr>
      </w:pPr>
      <w:r>
        <w:rPr>
          <w:rFonts w:eastAsia="Arial"/>
        </w:rPr>
        <w:t>Se utilizó el siguiente código de matlab: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%% punto 1.3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0;kd=0;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%define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y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=0 para variar solo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%los m son los "pasos" que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dara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cada prueba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%para fijar una constante, se elige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%En este caso,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=2*2=4,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=2*1=2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%se usaron estas variables para facilitar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1;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%el uso de distintos rangos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5,2);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 Arreglo de celdas para nombrar señales en la grafica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i=1:5    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%hace 5 iteraciones, desde 1 hasta 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 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varia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desde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*1 hasta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*5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);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%simula la planta en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simulink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%grafica la salida en la parte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 control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2,1,1);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%fuera del bucle, se vuelve a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grafica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superior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%agrega todos los nombres de las señales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nkp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%Fija el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Kp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en un valor dado por m*n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    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%En este caso se comienza el bucle desde cero para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*i;   </w:t>
      </w: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%graficar la respuesta sin la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derivativa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"Salida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'Salida de la planta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%% para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 xml:space="preserve"> (procedimiento igual a </w:t>
      </w:r>
      <w:proofErr w:type="spellStart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228B22"/>
          <w:szCs w:val="20"/>
          <w:lang w:eastAsia="es-ES"/>
        </w:rPr>
        <w:t>)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nkd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;    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lastRenderedPageBreak/>
        <w:t>figure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cell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6,2);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for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i=0:5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=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mki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*i;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sim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'punto1.slx'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Salida); 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i+1,1}=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"Salida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Accioncontrol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hold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   </w:t>
      </w: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i+1,2}=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"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con Ki="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+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ki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FF"/>
          <w:szCs w:val="20"/>
          <w:lang w:eastAsia="es-ES"/>
        </w:rPr>
        <w:t>end</w:t>
      </w:r>
      <w:proofErr w:type="spellEnd"/>
      <w:proofErr w:type="gramEnd"/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2,1,1);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'Salida de la planta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{:,1});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subplot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2,1,2);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title</w:t>
      </w:r>
      <w:proofErr w:type="spellEnd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'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Accion</w:t>
      </w:r>
      <w:proofErr w:type="spellEnd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 xml:space="preserve"> del controlador variando el Ki'</w:t>
      </w:r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);</w:t>
      </w:r>
    </w:p>
    <w:p w:rsidR="00960F88" w:rsidRPr="00960F88" w:rsidRDefault="00960F88" w:rsidP="00960F88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Cs w:val="20"/>
          <w:lang w:eastAsia="es-ES"/>
        </w:rPr>
      </w:pPr>
      <w:proofErr w:type="spellStart"/>
      <w:proofErr w:type="gram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(</w:t>
      </w:r>
      <w:proofErr w:type="spellStart"/>
      <w:proofErr w:type="gram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Legend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{:,2});</w:t>
      </w:r>
      <w:proofErr w:type="spellStart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grid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 xml:space="preserve"> </w:t>
      </w:r>
      <w:proofErr w:type="spellStart"/>
      <w:r w:rsidRPr="00960F88">
        <w:rPr>
          <w:rFonts w:ascii="Courier New" w:eastAsia="SimSun" w:hAnsi="Courier New" w:cs="Courier New"/>
          <w:color w:val="A020F0"/>
          <w:szCs w:val="20"/>
          <w:lang w:eastAsia="es-ES"/>
        </w:rPr>
        <w:t>on</w:t>
      </w:r>
      <w:proofErr w:type="spellEnd"/>
      <w:r w:rsidRPr="00960F88">
        <w:rPr>
          <w:rFonts w:ascii="Courier New" w:eastAsia="SimSun" w:hAnsi="Courier New" w:cs="Courier New"/>
          <w:color w:val="000000"/>
          <w:szCs w:val="20"/>
          <w:lang w:eastAsia="es-ES"/>
        </w:rPr>
        <w:t>;</w:t>
      </w:r>
    </w:p>
    <w:p w:rsidR="00960F88" w:rsidRDefault="00960F88" w:rsidP="00960F88">
      <w:pPr>
        <w:autoSpaceDE w:val="0"/>
        <w:autoSpaceDN w:val="0"/>
        <w:adjustRightInd w:val="0"/>
        <w:spacing w:after="0"/>
        <w:jc w:val="left"/>
        <w:rPr>
          <w:rFonts w:ascii="Courier New" w:eastAsia="SimSun" w:hAnsi="Courier New" w:cs="Courier New"/>
          <w:sz w:val="24"/>
          <w:szCs w:val="24"/>
          <w:lang w:eastAsia="es-ES"/>
        </w:rPr>
      </w:pPr>
    </w:p>
    <w:p w:rsidR="00960F88" w:rsidRDefault="003F2DE0" w:rsidP="00443B9B">
      <w:pPr>
        <w:rPr>
          <w:rFonts w:eastAsia="Arial"/>
        </w:rPr>
      </w:pPr>
      <w:r>
        <w:rPr>
          <w:rFonts w:eastAsia="Arial"/>
        </w:rPr>
        <w:t>Las distintas salidas se reproducen a continuación:</w:t>
      </w:r>
    </w:p>
    <w:p w:rsidR="00F33FAE" w:rsidRDefault="00F33FAE" w:rsidP="00443B9B">
      <w:pPr>
        <w:rPr>
          <w:rFonts w:eastAsia="Arial"/>
        </w:rPr>
      </w:pPr>
    </w:p>
    <w:p w:rsidR="003F2DE0" w:rsidRDefault="003F2DE0" w:rsidP="00443B9B">
      <w:pPr>
        <w:rPr>
          <w:rFonts w:eastAsia="Arial"/>
        </w:rPr>
      </w:pP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451.8pt">
            <v:imagedata r:id="rId13" o:title="p1" cropleft="5989f" cropright="5208f"/>
          </v:shape>
        </w:pict>
      </w:r>
    </w:p>
    <w:p w:rsidR="00F33FAE" w:rsidRDefault="00F33FAE" w:rsidP="00443B9B">
      <w:pPr>
        <w:rPr>
          <w:rFonts w:eastAsia="Arial"/>
        </w:rPr>
      </w:pPr>
      <w:r>
        <w:rPr>
          <w:rFonts w:eastAsia="Arial"/>
        </w:rPr>
        <w:t xml:space="preserve">En este caso, se observa que a mayor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>, la respuesta del sistema a una entrada escalón es cada vez más rápida</w:t>
      </w:r>
      <w:r w:rsidR="005D4D8B">
        <w:rPr>
          <w:rFonts w:eastAsia="Arial"/>
        </w:rPr>
        <w:t xml:space="preserve"> y el error en estado estacionario es menor</w:t>
      </w:r>
      <w:r>
        <w:rPr>
          <w:rFonts w:eastAsia="Arial"/>
        </w:rPr>
        <w:t xml:space="preserve">, pero también a medida que se aumenta el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, aumenta el </w:t>
      </w:r>
      <w:proofErr w:type="spellStart"/>
      <w:r>
        <w:rPr>
          <w:rFonts w:eastAsia="Arial"/>
        </w:rPr>
        <w:t>sobreimpulso</w:t>
      </w:r>
      <w:proofErr w:type="spellEnd"/>
      <w:r>
        <w:rPr>
          <w:rFonts w:eastAsia="Arial"/>
        </w:rPr>
        <w:t xml:space="preserve"> y también aumenta la acción de control. En este caso, se eligió un </w:t>
      </w:r>
      <w:proofErr w:type="spellStart"/>
      <w:r>
        <w:rPr>
          <w:rFonts w:eastAsia="Arial"/>
        </w:rPr>
        <w:t>Kp</w:t>
      </w:r>
      <w:proofErr w:type="spellEnd"/>
      <w:r>
        <w:rPr>
          <w:rFonts w:eastAsia="Arial"/>
        </w:rPr>
        <w:t xml:space="preserve">=4, </w:t>
      </w:r>
      <w:r w:rsidR="005D4D8B">
        <w:rPr>
          <w:rFonts w:eastAsia="Arial"/>
        </w:rPr>
        <w:t xml:space="preserve">ya que la respuesta no es tan lenta, el </w:t>
      </w:r>
      <w:proofErr w:type="spellStart"/>
      <w:r w:rsidR="005D4D8B">
        <w:rPr>
          <w:rFonts w:eastAsia="Arial"/>
        </w:rPr>
        <w:t>sobreimpulso</w:t>
      </w:r>
      <w:proofErr w:type="spellEnd"/>
      <w:r w:rsidR="005D4D8B">
        <w:rPr>
          <w:rFonts w:eastAsia="Arial"/>
        </w:rPr>
        <w:t xml:space="preserve"> es bastante pequeño, la acción de control no toma un valor tan grande y </w:t>
      </w: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6" type="#_x0000_t75" style="width:463.8pt;height:464.4pt">
            <v:imagedata r:id="rId14" o:title="p1" cropleft="5903f" cropright="5129f"/>
          </v:shape>
        </w:pict>
      </w:r>
    </w:p>
    <w:p w:rsidR="00BE7B9D" w:rsidRDefault="00BE7B9D" w:rsidP="00443B9B">
      <w:pPr>
        <w:rPr>
          <w:rFonts w:eastAsia="Arial"/>
        </w:rPr>
      </w:pPr>
    </w:p>
    <w:p w:rsidR="00BE7B9D" w:rsidRDefault="00BE7B9D" w:rsidP="00443B9B">
      <w:pPr>
        <w:rPr>
          <w:rFonts w:eastAsia="Arial"/>
        </w:rPr>
      </w:pPr>
      <w:r>
        <w:rPr>
          <w:rFonts w:eastAsia="Arial"/>
        </w:rPr>
        <w:t>(</w:t>
      </w:r>
      <w:proofErr w:type="gramStart"/>
      <w:r w:rsidRPr="00BE7B9D">
        <w:rPr>
          <w:rFonts w:eastAsia="Arial"/>
          <w:highlight w:val="yellow"/>
        </w:rPr>
        <w:t>descripción</w:t>
      </w:r>
      <w:proofErr w:type="gramEnd"/>
      <w:r w:rsidRPr="00BE7B9D">
        <w:rPr>
          <w:rFonts w:eastAsia="Arial"/>
          <w:highlight w:val="yellow"/>
        </w:rPr>
        <w:t xml:space="preserve"> de la acción derivativa)</w:t>
      </w:r>
    </w:p>
    <w:p w:rsidR="00F33FAE" w:rsidRDefault="00301849" w:rsidP="00443B9B">
      <w:pPr>
        <w:rPr>
          <w:rFonts w:eastAsia="Arial"/>
        </w:rPr>
      </w:pPr>
      <w:r>
        <w:rPr>
          <w:rFonts w:eastAsia="Arial"/>
        </w:rPr>
        <w:lastRenderedPageBreak/>
        <w:pict>
          <v:shape id="_x0000_i1027" type="#_x0000_t75" style="width:463.2pt;height:461.4pt">
            <v:imagedata r:id="rId15" o:title="p1" cropleft="5729f" cropright="5208f"/>
          </v:shape>
        </w:pict>
      </w:r>
    </w:p>
    <w:p w:rsidR="00BE7B9D" w:rsidRDefault="00BE7B9D" w:rsidP="00443B9B">
      <w:pPr>
        <w:rPr>
          <w:rFonts w:eastAsia="Arial"/>
        </w:rPr>
      </w:pPr>
      <w:r>
        <w:rPr>
          <w:rFonts w:eastAsia="Arial"/>
          <w:highlight w:val="yellow"/>
        </w:rPr>
        <w:t>(</w:t>
      </w:r>
      <w:proofErr w:type="spellStart"/>
      <w:r w:rsidRPr="00BE7B9D">
        <w:rPr>
          <w:rFonts w:eastAsia="Arial"/>
          <w:highlight w:val="yellow"/>
        </w:rPr>
        <w:t>Descripcion</w:t>
      </w:r>
      <w:proofErr w:type="spellEnd"/>
      <w:r w:rsidRPr="00BE7B9D">
        <w:rPr>
          <w:rFonts w:eastAsia="Arial"/>
          <w:highlight w:val="yellow"/>
        </w:rPr>
        <w:t xml:space="preserve"> de la </w:t>
      </w:r>
      <w:proofErr w:type="spellStart"/>
      <w:r w:rsidRPr="00BE7B9D">
        <w:rPr>
          <w:rFonts w:eastAsia="Arial"/>
          <w:highlight w:val="yellow"/>
        </w:rPr>
        <w:t>acion</w:t>
      </w:r>
      <w:proofErr w:type="spellEnd"/>
      <w:r w:rsidRPr="00BE7B9D">
        <w:rPr>
          <w:rFonts w:eastAsia="Arial"/>
          <w:highlight w:val="yellow"/>
        </w:rPr>
        <w:t xml:space="preserve"> integral)</w:t>
      </w:r>
    </w:p>
    <w:p w:rsidR="00443B9B" w:rsidRDefault="00443B9B" w:rsidP="00443B9B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 xml:space="preserve">2 PLANTA ELÉCTRICA DEL TP2. PID discreto. </w:t>
      </w:r>
    </w:p>
    <w:p w:rsidR="008E7586" w:rsidRDefault="008E7586" w:rsidP="008E7586">
      <w:pPr>
        <w:jc w:val="center"/>
      </w:pPr>
      <w:r>
        <w:rPr>
          <w:noProof/>
          <w:lang w:eastAsia="es-AR"/>
        </w:rPr>
        <w:drawing>
          <wp:inline distT="0" distB="0" distL="0" distR="0" wp14:anchorId="4CB2F6A4" wp14:editId="08ACCDE5">
            <wp:extent cx="2120209" cy="1504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38018" cy="151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pPr>
        <w:jc w:val="center"/>
      </w:pPr>
      <w:proofErr w:type="spellStart"/>
      <w:r>
        <w:t>Donde</w:t>
      </w:r>
      <w:proofErr w:type="spellEnd"/>
      <w:r>
        <w:t xml:space="preserve">:    R </w:t>
      </w:r>
      <w:r>
        <w:sym w:font="Symbol" w:char="F03D"/>
      </w:r>
      <w:r>
        <w:t>10</w:t>
      </w:r>
      <w:r>
        <w:sym w:font="Symbol" w:char="F057"/>
      </w:r>
      <w:r>
        <w:t xml:space="preserve">    L</w:t>
      </w:r>
      <w:r>
        <w:sym w:font="Symbol" w:char="F03D"/>
      </w:r>
      <w:r>
        <w:t>10mHy    C</w:t>
      </w:r>
      <w:r>
        <w:sym w:font="Symbol" w:char="F03D"/>
      </w:r>
      <w:r>
        <w:t>10</w:t>
      </w:r>
      <w:r>
        <w:sym w:font="Symbol" w:char="F06D"/>
      </w:r>
      <w:r>
        <w:t xml:space="preserve">F    </w:t>
      </w:r>
      <w:proofErr w:type="gramStart"/>
      <w:r w:rsidRPr="001D605A">
        <w:t>V</w:t>
      </w:r>
      <w:r>
        <w:rPr>
          <w:vertAlign w:val="subscript"/>
        </w:rPr>
        <w:t>i</w:t>
      </w:r>
      <w:r>
        <w:t>(</w:t>
      </w:r>
      <w:proofErr w:type="gramEnd"/>
      <w:r>
        <w:t>t)=</w:t>
      </w:r>
      <w:r w:rsidRPr="001D605A">
        <w:t>10V</w:t>
      </w:r>
    </w:p>
    <w:p w:rsidR="003F2040" w:rsidRDefault="003F2040" w:rsidP="003F2040">
      <w:pPr>
        <w:pStyle w:val="Ttulo2"/>
      </w:pPr>
      <w:r w:rsidRPr="003F2040">
        <w:lastRenderedPageBreak/>
        <w:t xml:space="preserve">2.1 Determine el período de muestreo y justifique la elección del mismo. </w:t>
      </w:r>
    </w:p>
    <w:p w:rsidR="003F2040" w:rsidRDefault="009D4D23" w:rsidP="003F2040">
      <w:pPr>
        <w:rPr>
          <w:rFonts w:eastAsia="Arial"/>
        </w:rPr>
      </w:pPr>
      <w:r>
        <w:rPr>
          <w:rFonts w:eastAsia="Arial"/>
        </w:rPr>
        <w:t>Se sabe del TP2 que la función de transferencia de la planta eléctrica es la siguiente:</w:t>
      </w:r>
    </w:p>
    <w:p w:rsidR="009D4D23" w:rsidRPr="00185458" w:rsidRDefault="009D4D23" w:rsidP="009D4D2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0.0000001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+0.0001s+1</m:t>
              </m:r>
            </m:den>
          </m:f>
        </m:oMath>
      </m:oMathPara>
    </w:p>
    <w:p w:rsidR="008A6B29" w:rsidRPr="008A6B29" w:rsidRDefault="008A6B29" w:rsidP="008A6B29">
      <w:pPr>
        <w:rPr>
          <w:rFonts w:eastAsia="Arial"/>
        </w:rPr>
      </w:pPr>
      <w:r>
        <w:rPr>
          <w:rFonts w:eastAsia="Arial"/>
        </w:rPr>
        <w:t xml:space="preserve">Los polos están ubicados en </w:t>
      </w:r>
      <w:r w:rsidRPr="008A6B29">
        <w:rPr>
          <w:rFonts w:eastAsia="Arial"/>
        </w:rPr>
        <w:t xml:space="preserve">   1.0e+03 *</w:t>
      </w:r>
    </w:p>
    <w:p w:rsidR="008A6B29" w:rsidRPr="008A6B29" w:rsidRDefault="008A6B29" w:rsidP="008A6B29">
      <w:pPr>
        <w:rPr>
          <w:rFonts w:eastAsia="Arial"/>
        </w:rPr>
      </w:pPr>
      <w:r w:rsidRPr="008A6B29">
        <w:rPr>
          <w:rFonts w:eastAsia="Arial"/>
        </w:rPr>
        <w:t xml:space="preserve">  -0.5000 + 3.1225i</w:t>
      </w:r>
    </w:p>
    <w:p w:rsidR="008A6B29" w:rsidRDefault="008A6B29" w:rsidP="008A6B29">
      <w:pPr>
        <w:rPr>
          <w:rFonts w:eastAsia="Arial"/>
        </w:rPr>
      </w:pPr>
      <w:r w:rsidRPr="008A6B29">
        <w:rPr>
          <w:rFonts w:eastAsia="Arial"/>
        </w:rPr>
        <w:t xml:space="preserve">  -0.5000 - 3.1225i</w:t>
      </w:r>
    </w:p>
    <w:p w:rsidR="008A6B29" w:rsidRDefault="008A6B29" w:rsidP="008A6B29">
      <w:pPr>
        <w:rPr>
          <w:rFonts w:eastAsia="Arial"/>
        </w:rPr>
      </w:pPr>
      <w:r>
        <w:rPr>
          <w:rFonts w:eastAsia="Arial"/>
        </w:rPr>
        <w:t>Que es un par de polos complejos conjugados con parte real igual a -500. Por lo tanto su periodo es 1/500=2ms. Para cumplir con el teorema de Shannon, el tiempo de muestreo debe ser al menos la mitad del T de la planta, es decir, 1ms. En este caso, se selecciona una frecuencia de muestreo 5 veces mayor que la frecuencia de Nyquist, es decir: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8A6B29" w:rsidTr="00301849">
        <w:tc>
          <w:tcPr>
            <w:tcW w:w="500" w:type="pct"/>
          </w:tcPr>
          <w:p w:rsidR="008A6B29" w:rsidRDefault="008A6B29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8A6B29" w:rsidRDefault="00301849" w:rsidP="008A6B29">
            <w:pPr>
              <w:jc w:val="center"/>
              <w:rPr>
                <w:rFonts w:cs="Arial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1ms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5</m:t>
                    </m:r>
                  </m:den>
                </m:f>
                <m:r>
                  <w:rPr>
                    <w:rFonts w:ascii="Cambria Math" w:hAnsi="Cambria Math" w:cs="Arial"/>
                  </w:rPr>
                  <m:t>=0,2ms=0,0002s</m:t>
                </m:r>
              </m:oMath>
            </m:oMathPara>
          </w:p>
        </w:tc>
        <w:tc>
          <w:tcPr>
            <w:tcW w:w="500" w:type="pct"/>
            <w:vAlign w:val="center"/>
          </w:tcPr>
          <w:p w:rsidR="008A6B29" w:rsidRDefault="008A6B29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8</w:t>
            </w:r>
            <w:r>
              <w:fldChar w:fldCharType="end"/>
            </w:r>
            <w:r>
              <w:t>)</w:t>
            </w:r>
          </w:p>
        </w:tc>
      </w:tr>
    </w:tbl>
    <w:p w:rsidR="008A6B29" w:rsidRDefault="008A6B29" w:rsidP="008A6B29">
      <w:pPr>
        <w:rPr>
          <w:rFonts w:eastAsia="Arial"/>
        </w:rPr>
      </w:pPr>
    </w:p>
    <w:p w:rsidR="008A6B29" w:rsidRDefault="008A6B29" w:rsidP="008A6B29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 xml:space="preserve">2.2 Calcule los parámetros del controlador mediante </w:t>
      </w:r>
      <w:proofErr w:type="spellStart"/>
      <w:r w:rsidRPr="003F2040">
        <w:t>Ziegler-Nichols</w:t>
      </w:r>
      <w:proofErr w:type="spellEnd"/>
      <w:r w:rsidRPr="003F2040">
        <w:t xml:space="preserve"> de lazo abierto. Muestre los resultados obtenidos en gráficas de salida para entrada escalón y luego para las acciones de control de manera que se puedan ver en forma simultánea, pero no solapada. (</w:t>
      </w:r>
      <w:proofErr w:type="gramStart"/>
      <w:r w:rsidRPr="003F2040">
        <w:t>emplear</w:t>
      </w:r>
      <w:proofErr w:type="gramEnd"/>
      <w:r w:rsidRPr="003F2040">
        <w:t xml:space="preserve"> </w:t>
      </w:r>
      <w:proofErr w:type="spellStart"/>
      <w:r w:rsidRPr="003F2040">
        <w:t>subplot</w:t>
      </w:r>
      <w:proofErr w:type="spellEnd"/>
      <w:r w:rsidRPr="003F2040">
        <w:t xml:space="preserve">, y ubicar una debajo de la otra, que se pueda ver). </w:t>
      </w:r>
    </w:p>
    <w:p w:rsidR="003F2040" w:rsidRDefault="003F2040" w:rsidP="003F2040">
      <w:pPr>
        <w:rPr>
          <w:rFonts w:eastAsia="Arial"/>
        </w:rPr>
      </w:pPr>
    </w:p>
    <w:p w:rsidR="003F2040" w:rsidRPr="003F2040" w:rsidRDefault="003F2040" w:rsidP="003F2040">
      <w:pPr>
        <w:rPr>
          <w:rFonts w:eastAsia="Arial"/>
        </w:rPr>
      </w:pPr>
    </w:p>
    <w:p w:rsidR="00443B9B" w:rsidRDefault="003F2040" w:rsidP="003F2040">
      <w:pPr>
        <w:pStyle w:val="Ttulo2"/>
      </w:pPr>
      <w:r w:rsidRPr="003F2040">
        <w:t>2.3 Recalcule por prueba y error hasta obtener un valor adecuado</w:t>
      </w:r>
    </w:p>
    <w:p w:rsidR="003F2040" w:rsidRP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  <w:rPr>
          <w:rFonts w:eastAsia="Arial"/>
        </w:rPr>
      </w:pPr>
      <w:r w:rsidRPr="003F2040">
        <w:t>MOTOR DE DC DEL TP2. PID convencional vs PID modificado.</w:t>
      </w:r>
    </w:p>
    <w:p w:rsidR="008E7586" w:rsidRDefault="008E7586" w:rsidP="008E7586">
      <w:r>
        <w:t xml:space="preserve">Modelo de un motor de corriente </w:t>
      </w:r>
      <w:proofErr w:type="gramStart"/>
      <w:r>
        <w:t>continua</w:t>
      </w:r>
      <w:proofErr w:type="gramEnd"/>
      <w:r>
        <w:t xml:space="preserve"> expresado en las </w:t>
      </w:r>
      <w:proofErr w:type="spellStart"/>
      <w:r>
        <w:t>Ecs</w:t>
      </w:r>
      <w:proofErr w:type="spellEnd"/>
      <w:r>
        <w:t>. (3), (4), (5) y (6) y esquematizado en el diagrama de bloques presentado en la Fig. (3)</w:t>
      </w:r>
    </w:p>
    <w:p w:rsidR="008E7586" w:rsidRDefault="008E7586" w:rsidP="008E7586">
      <w:r>
        <w:rPr>
          <w:noProof/>
          <w:lang w:eastAsia="es-AR"/>
        </w:rPr>
        <w:lastRenderedPageBreak/>
        <w:drawing>
          <wp:inline distT="0" distB="0" distL="0" distR="0" wp14:anchorId="1C543F4F" wp14:editId="670D7E2E">
            <wp:extent cx="5612130" cy="191516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>
      <w:r>
        <w:rPr>
          <w:noProof/>
          <w:lang w:eastAsia="es-AR"/>
        </w:rPr>
        <w:drawing>
          <wp:inline distT="0" distB="0" distL="0" distR="0" wp14:anchorId="0BAEABAB" wp14:editId="46FC6363">
            <wp:extent cx="5612130" cy="1686560"/>
            <wp:effectExtent l="0" t="0" r="762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86" w:rsidRDefault="008E7586" w:rsidP="008E7586"/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f</m:t>
              </m:r>
            </m:den>
          </m:f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R=8Ω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L=0.08Hy</m:t>
          </m:r>
        </m:oMath>
      </m:oMathPara>
    </w:p>
    <w:p w:rsidR="008E7586" w:rsidRPr="00E85775" w:rsidRDefault="00301849" w:rsidP="008E7586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em</m:t>
              </m:r>
            </m:sub>
          </m:sSub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Nt m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=0.67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 s</m:t>
              </m:r>
            </m:e>
          </m:d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f=1.86x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>[Nt m s]</m:t>
          </m:r>
        </m:oMath>
      </m:oMathPara>
    </w:p>
    <w:p w:rsidR="008E7586" w:rsidRPr="00E85775" w:rsidRDefault="008E7586" w:rsidP="008E7586">
      <m:oMathPara>
        <m:oMathParaPr>
          <m:jc m:val="left"/>
        </m:oMathParaPr>
        <m:oMath>
          <m:r>
            <w:rPr>
              <w:rFonts w:ascii="Cambria Math" w:hAnsi="Cambria Math"/>
            </w:rPr>
            <m:t>J=2.22x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hAnsi="Cambria Math"/>
            </w:rPr>
            <m:t xml:space="preserve">[Nt m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</m:t>
          </m:r>
        </m:oMath>
      </m:oMathPara>
    </w:p>
    <w:p w:rsidR="003F2040" w:rsidRPr="008E7586" w:rsidRDefault="008E7586" w:rsidP="003F2040">
      <w:r>
        <w:t xml:space="preserve">La alimentación del motor es una tensión continua de 100 V, la carga mecánica es un par antagónico de 1 </w:t>
      </w:r>
      <w:proofErr w:type="spellStart"/>
      <w:r>
        <w:t>Nt</w:t>
      </w:r>
      <w:proofErr w:type="spellEnd"/>
      <w:r>
        <w:t xml:space="preserve"> aplicada a los 0.15 s del arranque. </w:t>
      </w:r>
    </w:p>
    <w:p w:rsidR="003F2040" w:rsidRDefault="003F2040" w:rsidP="003F2040">
      <w:pPr>
        <w:pStyle w:val="Ttulo2"/>
      </w:pPr>
      <w:r w:rsidRPr="003F2040">
        <w:t>Determine el período de muestreo y justifique la elección del mismo.</w:t>
      </w:r>
    </w:p>
    <w:p w:rsidR="007D49B9" w:rsidRDefault="007D49B9" w:rsidP="007D49B9">
      <w:pPr>
        <w:rPr>
          <w:rFonts w:eastAsia="Arial"/>
        </w:rPr>
      </w:pPr>
      <w:r>
        <w:rPr>
          <w:rFonts w:eastAsia="Arial"/>
        </w:rPr>
        <w:t>Se cargan las constantes en matlab y se genera la función de transferencia: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228B22"/>
          <w:szCs w:val="30"/>
          <w:lang w:eastAsia="es-ES"/>
        </w:rPr>
        <w:t>%% punto 3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R=8;L=.08;Te=L/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R;Kem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=0.67;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J=2.22*10^-3;f=1.86*10^-3;Tm=J/f;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Va=100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;Tcarga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=0.15;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1/R,[Te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G2=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1/f,[Tm 1]);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feedback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G1*G2*</w:t>
      </w:r>
      <w:proofErr w:type="spell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Kem,Kem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[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n,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d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]=</w:t>
      </w:r>
      <w:proofErr w:type="spellStart"/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tfdata</w:t>
      </w:r>
      <w:proofErr w:type="spell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(</w:t>
      </w:r>
      <w:proofErr w:type="spellStart"/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H,</w:t>
      </w:r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'v</w:t>
      </w:r>
      <w:proofErr w:type="spellEnd"/>
      <w:r w:rsidRPr="007D49B9">
        <w:rPr>
          <w:rFonts w:ascii="Courier New" w:eastAsia="SimSun" w:hAnsi="Courier New" w:cs="Courier New"/>
          <w:color w:val="A020F0"/>
          <w:szCs w:val="30"/>
          <w:lang w:eastAsia="es-ES"/>
        </w:rPr>
        <w:t>'</w:t>
      </w: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);</w:t>
      </w:r>
    </w:p>
    <w:p w:rsidR="007D49B9" w:rsidRPr="007D49B9" w:rsidRDefault="007D49B9" w:rsidP="007D49B9">
      <w:pPr>
        <w:autoSpaceDE w:val="0"/>
        <w:autoSpaceDN w:val="0"/>
        <w:adjustRightInd w:val="0"/>
        <w:spacing w:after="0"/>
        <w:ind w:left="708"/>
        <w:jc w:val="left"/>
        <w:rPr>
          <w:rFonts w:ascii="Courier New" w:eastAsia="SimSun" w:hAnsi="Courier New" w:cs="Courier New"/>
          <w:sz w:val="16"/>
          <w:szCs w:val="24"/>
          <w:lang w:eastAsia="es-ES"/>
        </w:rPr>
      </w:pPr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p=</w:t>
      </w:r>
      <w:proofErr w:type="gramStart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pole(</w:t>
      </w:r>
      <w:proofErr w:type="gramEnd"/>
      <w:r w:rsidRPr="007D49B9">
        <w:rPr>
          <w:rFonts w:ascii="Courier New" w:eastAsia="SimSun" w:hAnsi="Courier New" w:cs="Courier New"/>
          <w:color w:val="000000"/>
          <w:szCs w:val="30"/>
          <w:lang w:eastAsia="es-ES"/>
        </w:rPr>
        <w:t>H)</w:t>
      </w:r>
    </w:p>
    <w:p w:rsidR="007D49B9" w:rsidRPr="007D49B9" w:rsidRDefault="007D49B9" w:rsidP="007D49B9">
      <w:pPr>
        <w:rPr>
          <w:rFonts w:eastAsia="Arial"/>
        </w:rPr>
      </w:pPr>
    </w:p>
    <w:p w:rsidR="003F2040" w:rsidRDefault="00A01D70" w:rsidP="003F2040">
      <w:r>
        <w:t>La función de transferencia del motor para la entrada de referencia es la siguiente:</w:t>
      </w:r>
    </w:p>
    <w:tbl>
      <w:tblPr>
        <w:tblW w:w="5000" w:type="pct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7257"/>
        <w:gridCol w:w="907"/>
      </w:tblGrid>
      <w:tr w:rsidR="007D49B9" w:rsidTr="00301849">
        <w:tc>
          <w:tcPr>
            <w:tcW w:w="500" w:type="pct"/>
          </w:tcPr>
          <w:p w:rsidR="007D49B9" w:rsidRDefault="007D49B9" w:rsidP="00301849">
            <w:pPr>
              <w:rPr>
                <w:rFonts w:cs="Arial"/>
              </w:rPr>
            </w:pPr>
          </w:p>
        </w:tc>
        <w:tc>
          <w:tcPr>
            <w:tcW w:w="4000" w:type="pct"/>
            <w:vAlign w:val="center"/>
          </w:tcPr>
          <w:p w:rsidR="007D49B9" w:rsidRPr="007D49B9" w:rsidRDefault="007D49B9" w:rsidP="007D49B9">
            <w:pPr>
              <w:jc w:val="center"/>
              <w:rPr>
                <w:rFonts w:ascii="Cambria Math" w:hAnsi="Cambria Math" w:cs="Arial"/>
                <w:oMath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H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s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45.03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 xml:space="preserve">0.01194 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+ 1.204 s + 31.17</m:t>
                    </m:r>
                  </m:den>
                </m:f>
              </m:oMath>
            </m:oMathPara>
          </w:p>
        </w:tc>
        <w:tc>
          <w:tcPr>
            <w:tcW w:w="500" w:type="pct"/>
            <w:vAlign w:val="center"/>
          </w:tcPr>
          <w:p w:rsidR="007D49B9" w:rsidRDefault="007D49B9" w:rsidP="00301849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(</w:t>
            </w:r>
            <w:r>
              <w:fldChar w:fldCharType="begin"/>
            </w:r>
            <w:r>
              <w:instrText xml:space="preserve"> SEQ Tabla \* ARABIC </w:instrText>
            </w:r>
            <w:r>
              <w:fldChar w:fldCharType="separate"/>
            </w:r>
            <w:r w:rsidR="00FF73CB">
              <w:rPr>
                <w:noProof/>
              </w:rPr>
              <w:t>9</w:t>
            </w:r>
            <w:r>
              <w:fldChar w:fldCharType="end"/>
            </w:r>
            <w:r>
              <w:t>)</w:t>
            </w:r>
          </w:p>
        </w:tc>
      </w:tr>
    </w:tbl>
    <w:p w:rsidR="00A01D70" w:rsidRDefault="007D49B9" w:rsidP="003F2040">
      <w:r>
        <w:t>Y sus polos están ubicados en:</w:t>
      </w:r>
    </w:p>
    <w:p w:rsidR="007D49B9" w:rsidRDefault="007D49B9" w:rsidP="007D49B9">
      <w:r>
        <w:t>p=</w:t>
      </w:r>
    </w:p>
    <w:p w:rsidR="007D49B9" w:rsidRDefault="007D49B9" w:rsidP="007D49B9">
      <w:r>
        <w:t>-50.4189 + 8.3251i</w:t>
      </w:r>
    </w:p>
    <w:p w:rsidR="007D49B9" w:rsidRDefault="007D49B9" w:rsidP="007D49B9">
      <w:r>
        <w:t>-50.4189 - 8.3251i</w:t>
      </w:r>
    </w:p>
    <w:p w:rsidR="007D49B9" w:rsidRDefault="007D49B9" w:rsidP="007D49B9">
      <w:r>
        <w:t>Por lo tanto, su constante temporal es 1/50=20ms. Se selecciona un periodo de muestreo 5 veces menor, por lo tanto T0=4ms.</w:t>
      </w:r>
    </w:p>
    <w:p w:rsidR="003F2040" w:rsidRDefault="003F2040" w:rsidP="003F2040">
      <w:pPr>
        <w:pStyle w:val="Ttulo2"/>
        <w:rPr>
          <w:rFonts w:eastAsia="Arial"/>
        </w:rPr>
      </w:pPr>
      <w:r w:rsidRPr="003F2040">
        <w:t xml:space="preserve">Emplee </w:t>
      </w:r>
      <w:proofErr w:type="spellStart"/>
      <w:r w:rsidRPr="003F2040">
        <w:t>Ziegler-Nichols</w:t>
      </w:r>
      <w:proofErr w:type="spellEnd"/>
      <w:r w:rsidRPr="003F2040">
        <w:t xml:space="preserve"> de lazo cerrado para ajustar el PID convencional y </w:t>
      </w:r>
      <w:proofErr w:type="spellStart"/>
      <w:r w:rsidRPr="003F2040">
        <w:t>Takahashi</w:t>
      </w:r>
      <w:proofErr w:type="spellEnd"/>
      <w:r w:rsidRPr="003F2040">
        <w:t xml:space="preserve"> para el</w:t>
      </w:r>
      <w:r>
        <w:t xml:space="preserve"> </w:t>
      </w:r>
      <w:r w:rsidRPr="003F2040">
        <w:t>modificado. Muestre los resultados. Ajuste por prueba y error a la mejor respuesta posible para</w:t>
      </w:r>
      <w:r>
        <w:t xml:space="preserve"> </w:t>
      </w:r>
      <w:r w:rsidRPr="003F2040">
        <w:t>cada uno.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  <w:rPr>
          <w:rFonts w:eastAsia="Arial"/>
        </w:rPr>
      </w:pPr>
      <w:r w:rsidRPr="003F2040">
        <w:t>Presente una comparación entre ambos.</w:t>
      </w:r>
    </w:p>
    <w:p w:rsidR="003F2040" w:rsidRDefault="003F2040" w:rsidP="003F2040"/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1"/>
      </w:pPr>
      <w:r w:rsidRPr="003F2040">
        <w:t>INDICE DE DESEMPEÑO.</w:t>
      </w:r>
      <w:r>
        <w:t xml:space="preserve"> </w:t>
      </w:r>
    </w:p>
    <w:p w:rsidR="003F2040" w:rsidRDefault="003F2040" w:rsidP="003F2040">
      <w:pPr>
        <w:rPr>
          <w:rFonts w:eastAsia="Arial"/>
        </w:rPr>
      </w:pPr>
      <w:r w:rsidRPr="003F2040">
        <w:rPr>
          <w:rFonts w:eastAsia="Arial"/>
        </w:rPr>
        <w:t>Para alguno de los controladores PID ajustados, programa un algoritmo recursivo para encontrar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 xml:space="preserve">los valores de las constantes tales que minimicen algún índice propuesto por ustedes </w:t>
      </w:r>
      <w:r w:rsidRPr="003F2040">
        <w:rPr>
          <w:rFonts w:ascii="Cambria Math" w:eastAsia="Arial" w:hAnsi="Cambria Math" w:cs="Cambria Math"/>
        </w:rPr>
        <w:t>𝐽</w:t>
      </w:r>
      <w:r w:rsidRPr="003F2040">
        <w:rPr>
          <w:rFonts w:eastAsia="Arial"/>
        </w:rPr>
        <w:t>, el cual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debe depender al menos del error cuadrático medio.</w:t>
      </w:r>
      <w:r>
        <w:rPr>
          <w:rFonts w:eastAsia="Arial"/>
        </w:rPr>
        <w:t xml:space="preserve"> </w:t>
      </w:r>
      <w:r w:rsidRPr="003F2040">
        <w:rPr>
          <w:rFonts w:eastAsia="Arial"/>
        </w:rPr>
        <w:t>Tomen una variación de 20% para cada uno de los valores ajustados y presenten gráficas de:</w:t>
      </w:r>
      <w:r>
        <w:rPr>
          <w:rFonts w:eastAsia="Arial"/>
        </w:rPr>
        <w:t xml:space="preserve"> </w:t>
      </w:r>
    </w:p>
    <w:p w:rsidR="003F2040" w:rsidRDefault="003F2040" w:rsidP="003F2040">
      <w:pPr>
        <w:pStyle w:val="Ttulo2"/>
      </w:pPr>
      <w:r w:rsidRPr="003F2040">
        <w:t>Código .m del algoritmo programado.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Variación del índice para todos los casos.</w:t>
      </w:r>
    </w:p>
    <w:p w:rsidR="003F2040" w:rsidRPr="003F2040" w:rsidRDefault="003F2040" w:rsidP="003F2040">
      <w:pPr>
        <w:rPr>
          <w:rFonts w:eastAsia="Arial"/>
        </w:rPr>
      </w:pPr>
    </w:p>
    <w:p w:rsidR="003F2040" w:rsidRDefault="003F2040" w:rsidP="003F2040">
      <w:pPr>
        <w:pStyle w:val="Ttulo2"/>
      </w:pPr>
      <w:r w:rsidRPr="003F2040">
        <w:t>Comparación de la respuesta con mejor índice vs la respuesta obtenida en el ejercicio elegido</w:t>
      </w:r>
    </w:p>
    <w:p w:rsidR="003F2040" w:rsidRPr="003F2040" w:rsidRDefault="003F2040" w:rsidP="003F2040">
      <w:pPr>
        <w:rPr>
          <w:rFonts w:eastAsia="Arial"/>
        </w:rPr>
      </w:pPr>
    </w:p>
    <w:sectPr w:rsidR="003F2040" w:rsidRPr="003F2040">
      <w:headerReference w:type="even" r:id="rId19"/>
      <w:headerReference w:type="first" r:id="rId20"/>
      <w:footerReference w:type="first" r:id="rId21"/>
      <w:pgSz w:w="11907" w:h="16840"/>
      <w:pgMar w:top="1417" w:right="1418" w:bottom="1417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4B4" w:rsidRDefault="001B34B4">
      <w:pPr>
        <w:spacing w:after="0"/>
      </w:pPr>
      <w:r>
        <w:separator/>
      </w:r>
    </w:p>
  </w:endnote>
  <w:endnote w:type="continuationSeparator" w:id="0">
    <w:p w:rsidR="001B34B4" w:rsidRDefault="001B34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U Serif">
    <w:altName w:val="Cambria Math"/>
    <w:charset w:val="00"/>
    <w:family w:val="auto"/>
    <w:pitch w:val="default"/>
    <w:sig w:usb0="00000001" w:usb1="5201E1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D900CC">
      <w:rPr>
        <w:noProof/>
      </w:rPr>
      <w:t>12</w:t>
    </w:r>
    <w:r>
      <w:fldChar w:fldCharType="end"/>
    </w:r>
    <w:r>
      <w:t xml:space="preserve"> de </w:t>
    </w:r>
    <w:fldSimple w:instr=" NUMPAGES  \* MERGEFORMAT ">
      <w:r w:rsidR="00D900CC">
        <w:rPr>
          <w:noProof/>
        </w:rPr>
        <w:t>12</w:t>
      </w:r>
    </w:fldSimple>
  </w:p>
  <w:p w:rsidR="00301849" w:rsidRDefault="0030184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 w:rsidP="00943825"/>
  <w:p w:rsidR="00301849" w:rsidRDefault="00301849" w:rsidP="00943825">
    <w:pPr>
      <w:pStyle w:val="Piedepgina"/>
    </w:pPr>
    <w:r>
      <w:t xml:space="preserve">Página </w:t>
    </w:r>
    <w:r>
      <w:fldChar w:fldCharType="begin"/>
    </w:r>
    <w:r>
      <w:instrText xml:space="preserve"> PAGE  \* MERGEFORMAT </w:instrText>
    </w:r>
    <w:r>
      <w:fldChar w:fldCharType="separate"/>
    </w:r>
    <w:r w:rsidR="00FF73CB">
      <w:rPr>
        <w:noProof/>
      </w:rPr>
      <w:t>2</w:t>
    </w:r>
    <w:r>
      <w:fldChar w:fldCharType="end"/>
    </w:r>
    <w:r>
      <w:t xml:space="preserve"> de </w:t>
    </w:r>
    <w:fldSimple w:instr=" NUMPAGES  \* MERGEFORMAT ">
      <w:r w:rsidR="00FF73CB">
        <w:rPr>
          <w:noProof/>
        </w:rPr>
        <w:t>11</w:t>
      </w:r>
    </w:fldSimple>
  </w:p>
  <w:p w:rsidR="00301849" w:rsidRDefault="0030184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4B4" w:rsidRDefault="001B34B4">
      <w:pPr>
        <w:spacing w:after="0"/>
      </w:pPr>
      <w:r>
        <w:separator/>
      </w:r>
    </w:p>
  </w:footnote>
  <w:footnote w:type="continuationSeparator" w:id="0">
    <w:p w:rsidR="001B34B4" w:rsidRDefault="001B34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>
    <w:pPr>
      <w:pStyle w:val="Encabezado"/>
      <w:framePr w:wrap="around" w:vAnchor="text" w:hAnchor="margin" w:xAlign="right" w:y="1"/>
      <w:rPr>
        <w:rStyle w:val="Nmerodepgina"/>
      </w:rPr>
    </w:pPr>
    <w:r>
      <w:fldChar w:fldCharType="begin"/>
    </w:r>
    <w:r>
      <w:rPr>
        <w:rStyle w:val="Nmerodepgina"/>
      </w:rPr>
      <w:instrText xml:space="preserve">PAGE  </w:instrText>
    </w:r>
    <w:r>
      <w:fldChar w:fldCharType="end"/>
    </w:r>
  </w:p>
  <w:p w:rsidR="00301849" w:rsidRDefault="00301849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Pr="00943825" w:rsidRDefault="00301849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Default="00301849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849" w:rsidRPr="00943825" w:rsidRDefault="00301849" w:rsidP="00943825">
    <w:pPr>
      <w:pStyle w:val="Encabezado"/>
      <w:rPr>
        <w:lang w:val="es-AR"/>
      </w:rPr>
    </w:pPr>
    <w:r w:rsidRPr="00943825">
      <w:rPr>
        <w:lang w:val="es-AR"/>
      </w:rPr>
      <w:t>P</w:t>
    </w:r>
    <w:r>
      <w:rPr>
        <w:lang w:val="es-AR"/>
      </w:rPr>
      <w:t>ráctico Nº 3</w:t>
    </w:r>
    <w:r w:rsidRPr="00943825">
      <w:rPr>
        <w:lang w:val="es-AR"/>
      </w:rPr>
      <w:t xml:space="preserve"> – </w:t>
    </w:r>
    <w:r>
      <w:rPr>
        <w:lang w:val="es-AR"/>
      </w:rPr>
      <w:t>Controladores de parámetros optimizados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76A1"/>
    <w:multiLevelType w:val="hybridMultilevel"/>
    <w:tmpl w:val="8DFC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2141"/>
    <w:multiLevelType w:val="hybridMultilevel"/>
    <w:tmpl w:val="1BBC79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F925AC"/>
    <w:multiLevelType w:val="hybridMultilevel"/>
    <w:tmpl w:val="982EA072"/>
    <w:lvl w:ilvl="0" w:tplc="0C0C87C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419F6"/>
    <w:multiLevelType w:val="hybridMultilevel"/>
    <w:tmpl w:val="0C706908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2775B"/>
    <w:multiLevelType w:val="multilevel"/>
    <w:tmpl w:val="1482775B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">
    <w:nsid w:val="1C274281"/>
    <w:multiLevelType w:val="hybridMultilevel"/>
    <w:tmpl w:val="99446F0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755301"/>
    <w:multiLevelType w:val="hybridMultilevel"/>
    <w:tmpl w:val="E5163C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76ED0"/>
    <w:multiLevelType w:val="hybridMultilevel"/>
    <w:tmpl w:val="DEEA4A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AF78B2"/>
    <w:multiLevelType w:val="hybridMultilevel"/>
    <w:tmpl w:val="50345A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961ADD"/>
    <w:multiLevelType w:val="hybridMultilevel"/>
    <w:tmpl w:val="8EA4BC5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03F49"/>
    <w:multiLevelType w:val="multilevel"/>
    <w:tmpl w:val="40203F4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/>
      </w:rPr>
    </w:lvl>
    <w:lvl w:ilvl="1">
      <w:start w:val="1"/>
      <w:numFmt w:val="decimal"/>
      <w:lvlText w:val="%1.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pStyle w:val="InfoELOTtulo3"/>
      <w:lvlText w:val="%1.%2.%3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1">
    <w:nsid w:val="4B425762"/>
    <w:multiLevelType w:val="hybridMultilevel"/>
    <w:tmpl w:val="7A52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400199"/>
    <w:multiLevelType w:val="hybridMultilevel"/>
    <w:tmpl w:val="ED50A0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F91DA4"/>
    <w:multiLevelType w:val="hybridMultilevel"/>
    <w:tmpl w:val="3F505B90"/>
    <w:lvl w:ilvl="0" w:tplc="31D669CA">
      <w:start w:val="1"/>
      <w:numFmt w:val="decimal"/>
      <w:lvlText w:val="(%1)"/>
      <w:lvlJc w:val="left"/>
      <w:pPr>
        <w:ind w:left="2126"/>
      </w:pPr>
      <w:rPr>
        <w:rFonts w:ascii="Cambria Math" w:eastAsia="Cambria Math" w:hAnsi="Cambria Math" w:cs="Cambria Math"/>
        <w:b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276C360">
      <w:start w:val="1"/>
      <w:numFmt w:val="lowerLetter"/>
      <w:lvlText w:val="%2"/>
      <w:lvlJc w:val="left"/>
      <w:pPr>
        <w:ind w:left="19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FD6DFF8">
      <w:start w:val="1"/>
      <w:numFmt w:val="lowerRoman"/>
      <w:lvlText w:val="%3"/>
      <w:lvlJc w:val="left"/>
      <w:pPr>
        <w:ind w:left="27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60F840">
      <w:start w:val="1"/>
      <w:numFmt w:val="decimal"/>
      <w:lvlText w:val="%4"/>
      <w:lvlJc w:val="left"/>
      <w:pPr>
        <w:ind w:left="34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74950C">
      <w:start w:val="1"/>
      <w:numFmt w:val="lowerLetter"/>
      <w:lvlText w:val="%5"/>
      <w:lvlJc w:val="left"/>
      <w:pPr>
        <w:ind w:left="414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D8D13C">
      <w:start w:val="1"/>
      <w:numFmt w:val="lowerRoman"/>
      <w:lvlText w:val="%6"/>
      <w:lvlJc w:val="left"/>
      <w:pPr>
        <w:ind w:left="486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4482026">
      <w:start w:val="1"/>
      <w:numFmt w:val="decimal"/>
      <w:lvlText w:val="%7"/>
      <w:lvlJc w:val="left"/>
      <w:pPr>
        <w:ind w:left="558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026A1C">
      <w:start w:val="1"/>
      <w:numFmt w:val="lowerLetter"/>
      <w:lvlText w:val="%8"/>
      <w:lvlJc w:val="left"/>
      <w:pPr>
        <w:ind w:left="630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C2ED2D4">
      <w:start w:val="1"/>
      <w:numFmt w:val="lowerRoman"/>
      <w:lvlText w:val="%9"/>
      <w:lvlJc w:val="left"/>
      <w:pPr>
        <w:ind w:left="7028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11B1F85"/>
    <w:multiLevelType w:val="hybridMultilevel"/>
    <w:tmpl w:val="DA5C756C"/>
    <w:lvl w:ilvl="0" w:tplc="1DF0D214">
      <w:start w:val="1"/>
      <w:numFmt w:val="lowerLetter"/>
      <w:lvlText w:val="%1)"/>
      <w:lvlJc w:val="left"/>
      <w:pPr>
        <w:ind w:left="1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7EAE4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CDB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E273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1C182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B4AC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0834B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42D5B2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54F14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5566AF8"/>
    <w:multiLevelType w:val="hybridMultilevel"/>
    <w:tmpl w:val="78D61B88"/>
    <w:lvl w:ilvl="0" w:tplc="B9966362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34465"/>
    <w:multiLevelType w:val="hybridMultilevel"/>
    <w:tmpl w:val="3CE4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B25737"/>
    <w:multiLevelType w:val="hybridMultilevel"/>
    <w:tmpl w:val="CF78A4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574392"/>
    <w:multiLevelType w:val="hybridMultilevel"/>
    <w:tmpl w:val="F06E2F32"/>
    <w:lvl w:ilvl="0" w:tplc="0232B41A">
      <w:start w:val="1"/>
      <w:numFmt w:val="decimal"/>
      <w:lvlText w:val="%1"/>
      <w:lvlJc w:val="left"/>
      <w:pPr>
        <w:ind w:left="4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7CE83E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6DEB8A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6E2F4A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26E05D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83ACF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1D472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505404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1942D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0"/>
  </w:num>
  <w:num w:numId="3">
    <w:abstractNumId w:val="4"/>
    <w:lvlOverride w:ilvl="0">
      <w:startOverride w:val="1"/>
    </w:lvlOverride>
  </w:num>
  <w:num w:numId="4">
    <w:abstractNumId w:val="0"/>
  </w:num>
  <w:num w:numId="5">
    <w:abstractNumId w:val="15"/>
  </w:num>
  <w:num w:numId="6">
    <w:abstractNumId w:val="3"/>
  </w:num>
  <w:num w:numId="7">
    <w:abstractNumId w:val="16"/>
  </w:num>
  <w:num w:numId="8">
    <w:abstractNumId w:val="11"/>
  </w:num>
  <w:num w:numId="9">
    <w:abstractNumId w:val="5"/>
  </w:num>
  <w:num w:numId="10">
    <w:abstractNumId w:val="9"/>
  </w:num>
  <w:num w:numId="11">
    <w:abstractNumId w:val="17"/>
  </w:num>
  <w:num w:numId="12">
    <w:abstractNumId w:val="2"/>
  </w:num>
  <w:num w:numId="13">
    <w:abstractNumId w:val="12"/>
  </w:num>
  <w:num w:numId="14">
    <w:abstractNumId w:val="7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C0"/>
    <w:rsid w:val="00001BBD"/>
    <w:rsid w:val="000077B9"/>
    <w:rsid w:val="000234E6"/>
    <w:rsid w:val="000325D1"/>
    <w:rsid w:val="000422D2"/>
    <w:rsid w:val="00045614"/>
    <w:rsid w:val="00046D4A"/>
    <w:rsid w:val="000516ED"/>
    <w:rsid w:val="000667E9"/>
    <w:rsid w:val="00082512"/>
    <w:rsid w:val="00082891"/>
    <w:rsid w:val="00086A13"/>
    <w:rsid w:val="00095F58"/>
    <w:rsid w:val="00097319"/>
    <w:rsid w:val="000B0468"/>
    <w:rsid w:val="000B1989"/>
    <w:rsid w:val="000B38C1"/>
    <w:rsid w:val="000C31D9"/>
    <w:rsid w:val="000C61C2"/>
    <w:rsid w:val="000D126F"/>
    <w:rsid w:val="000D2510"/>
    <w:rsid w:val="000E1182"/>
    <w:rsid w:val="000F272E"/>
    <w:rsid w:val="000F655D"/>
    <w:rsid w:val="00102B90"/>
    <w:rsid w:val="0010762F"/>
    <w:rsid w:val="0011236E"/>
    <w:rsid w:val="00122222"/>
    <w:rsid w:val="00125801"/>
    <w:rsid w:val="0013778D"/>
    <w:rsid w:val="00161CB6"/>
    <w:rsid w:val="00162958"/>
    <w:rsid w:val="00162A2C"/>
    <w:rsid w:val="00170D31"/>
    <w:rsid w:val="001729D5"/>
    <w:rsid w:val="00172A27"/>
    <w:rsid w:val="0017517D"/>
    <w:rsid w:val="00175F85"/>
    <w:rsid w:val="00186C27"/>
    <w:rsid w:val="00191DB3"/>
    <w:rsid w:val="001952F3"/>
    <w:rsid w:val="001A4EE8"/>
    <w:rsid w:val="001B17F5"/>
    <w:rsid w:val="001B34B4"/>
    <w:rsid w:val="001B69A7"/>
    <w:rsid w:val="001C48C3"/>
    <w:rsid w:val="001D20DE"/>
    <w:rsid w:val="001D2769"/>
    <w:rsid w:val="001F0749"/>
    <w:rsid w:val="001F573C"/>
    <w:rsid w:val="002105D0"/>
    <w:rsid w:val="00210979"/>
    <w:rsid w:val="002312E5"/>
    <w:rsid w:val="0023195C"/>
    <w:rsid w:val="00232E3A"/>
    <w:rsid w:val="002463F3"/>
    <w:rsid w:val="00251D66"/>
    <w:rsid w:val="0025249D"/>
    <w:rsid w:val="00271689"/>
    <w:rsid w:val="00282253"/>
    <w:rsid w:val="00291DBE"/>
    <w:rsid w:val="002A1316"/>
    <w:rsid w:val="002A60C6"/>
    <w:rsid w:val="002B4F3C"/>
    <w:rsid w:val="002B6D24"/>
    <w:rsid w:val="002D6613"/>
    <w:rsid w:val="002D68B5"/>
    <w:rsid w:val="002E4DCA"/>
    <w:rsid w:val="00301849"/>
    <w:rsid w:val="00304DDD"/>
    <w:rsid w:val="0031222E"/>
    <w:rsid w:val="0033297E"/>
    <w:rsid w:val="00340B96"/>
    <w:rsid w:val="0034281C"/>
    <w:rsid w:val="00344BE0"/>
    <w:rsid w:val="0037100E"/>
    <w:rsid w:val="00380E40"/>
    <w:rsid w:val="00383B6C"/>
    <w:rsid w:val="003878CE"/>
    <w:rsid w:val="003A4EC6"/>
    <w:rsid w:val="003B2B56"/>
    <w:rsid w:val="003B33D7"/>
    <w:rsid w:val="003C3F49"/>
    <w:rsid w:val="003C75A8"/>
    <w:rsid w:val="003D4746"/>
    <w:rsid w:val="003E6246"/>
    <w:rsid w:val="003F2040"/>
    <w:rsid w:val="003F2DE0"/>
    <w:rsid w:val="003F39E7"/>
    <w:rsid w:val="003F50AB"/>
    <w:rsid w:val="003F5D52"/>
    <w:rsid w:val="00400F8F"/>
    <w:rsid w:val="00405628"/>
    <w:rsid w:val="004159F0"/>
    <w:rsid w:val="00417F52"/>
    <w:rsid w:val="00426C5B"/>
    <w:rsid w:val="00440688"/>
    <w:rsid w:val="00443B9B"/>
    <w:rsid w:val="00470FA4"/>
    <w:rsid w:val="004751BE"/>
    <w:rsid w:val="0049450F"/>
    <w:rsid w:val="004B2CC2"/>
    <w:rsid w:val="004B5D6F"/>
    <w:rsid w:val="004C6ABF"/>
    <w:rsid w:val="004C7FAA"/>
    <w:rsid w:val="004F214F"/>
    <w:rsid w:val="004F4B14"/>
    <w:rsid w:val="00520194"/>
    <w:rsid w:val="00521EF9"/>
    <w:rsid w:val="00525C3A"/>
    <w:rsid w:val="00526CD3"/>
    <w:rsid w:val="005325F7"/>
    <w:rsid w:val="00535F05"/>
    <w:rsid w:val="0054009E"/>
    <w:rsid w:val="0054083C"/>
    <w:rsid w:val="00543F70"/>
    <w:rsid w:val="00550E30"/>
    <w:rsid w:val="005625E6"/>
    <w:rsid w:val="005766C9"/>
    <w:rsid w:val="00582EDE"/>
    <w:rsid w:val="00591BD2"/>
    <w:rsid w:val="005A61AF"/>
    <w:rsid w:val="005A6FD0"/>
    <w:rsid w:val="005B0BB3"/>
    <w:rsid w:val="005B1930"/>
    <w:rsid w:val="005D1DE2"/>
    <w:rsid w:val="005D3171"/>
    <w:rsid w:val="005D4D8B"/>
    <w:rsid w:val="005F2F3B"/>
    <w:rsid w:val="005F7A47"/>
    <w:rsid w:val="005F7B24"/>
    <w:rsid w:val="00600290"/>
    <w:rsid w:val="00600C0F"/>
    <w:rsid w:val="00645988"/>
    <w:rsid w:val="006507A7"/>
    <w:rsid w:val="006577AB"/>
    <w:rsid w:val="0066426B"/>
    <w:rsid w:val="00665238"/>
    <w:rsid w:val="00683A01"/>
    <w:rsid w:val="00685DD5"/>
    <w:rsid w:val="00690ED6"/>
    <w:rsid w:val="00695AD6"/>
    <w:rsid w:val="006A3C38"/>
    <w:rsid w:val="006B0BDD"/>
    <w:rsid w:val="006D3FD7"/>
    <w:rsid w:val="006D5788"/>
    <w:rsid w:val="006E2762"/>
    <w:rsid w:val="006E5C79"/>
    <w:rsid w:val="006E6FE8"/>
    <w:rsid w:val="006E7EBC"/>
    <w:rsid w:val="006F3F18"/>
    <w:rsid w:val="007045A7"/>
    <w:rsid w:val="007168C1"/>
    <w:rsid w:val="007224D4"/>
    <w:rsid w:val="0072548A"/>
    <w:rsid w:val="00727137"/>
    <w:rsid w:val="007302F2"/>
    <w:rsid w:val="00733F96"/>
    <w:rsid w:val="00756855"/>
    <w:rsid w:val="00762B72"/>
    <w:rsid w:val="007675E6"/>
    <w:rsid w:val="0077035E"/>
    <w:rsid w:val="00773B12"/>
    <w:rsid w:val="00775C6F"/>
    <w:rsid w:val="0078479A"/>
    <w:rsid w:val="007847BC"/>
    <w:rsid w:val="007A12B1"/>
    <w:rsid w:val="007A200A"/>
    <w:rsid w:val="007B277A"/>
    <w:rsid w:val="007B507A"/>
    <w:rsid w:val="007D28A5"/>
    <w:rsid w:val="007D49B9"/>
    <w:rsid w:val="007D52D9"/>
    <w:rsid w:val="007E1B23"/>
    <w:rsid w:val="007F1DB0"/>
    <w:rsid w:val="007F5306"/>
    <w:rsid w:val="007F7CAB"/>
    <w:rsid w:val="008072D2"/>
    <w:rsid w:val="00812B24"/>
    <w:rsid w:val="008220F2"/>
    <w:rsid w:val="00826266"/>
    <w:rsid w:val="008264E7"/>
    <w:rsid w:val="00827905"/>
    <w:rsid w:val="00836998"/>
    <w:rsid w:val="008422CF"/>
    <w:rsid w:val="0084458C"/>
    <w:rsid w:val="00853409"/>
    <w:rsid w:val="00853EF6"/>
    <w:rsid w:val="00855A47"/>
    <w:rsid w:val="0086351F"/>
    <w:rsid w:val="0087194B"/>
    <w:rsid w:val="008732ED"/>
    <w:rsid w:val="00873F7D"/>
    <w:rsid w:val="008941DC"/>
    <w:rsid w:val="008A1953"/>
    <w:rsid w:val="008A5934"/>
    <w:rsid w:val="008A6B29"/>
    <w:rsid w:val="008B01F5"/>
    <w:rsid w:val="008B448A"/>
    <w:rsid w:val="008E2596"/>
    <w:rsid w:val="008E4409"/>
    <w:rsid w:val="008E7586"/>
    <w:rsid w:val="008F08A5"/>
    <w:rsid w:val="008F488B"/>
    <w:rsid w:val="009047BF"/>
    <w:rsid w:val="009061A2"/>
    <w:rsid w:val="00906939"/>
    <w:rsid w:val="00915D8F"/>
    <w:rsid w:val="00924327"/>
    <w:rsid w:val="00932590"/>
    <w:rsid w:val="00943825"/>
    <w:rsid w:val="009476C9"/>
    <w:rsid w:val="00950DB7"/>
    <w:rsid w:val="00960F88"/>
    <w:rsid w:val="009B42E6"/>
    <w:rsid w:val="009C16E4"/>
    <w:rsid w:val="009D4D23"/>
    <w:rsid w:val="009D5175"/>
    <w:rsid w:val="009E09EE"/>
    <w:rsid w:val="009E6574"/>
    <w:rsid w:val="009E7E5D"/>
    <w:rsid w:val="009F4978"/>
    <w:rsid w:val="009F5B57"/>
    <w:rsid w:val="00A01D70"/>
    <w:rsid w:val="00A01FE1"/>
    <w:rsid w:val="00A06336"/>
    <w:rsid w:val="00A1262F"/>
    <w:rsid w:val="00A160C1"/>
    <w:rsid w:val="00A16EA1"/>
    <w:rsid w:val="00A33882"/>
    <w:rsid w:val="00A415FF"/>
    <w:rsid w:val="00A654C0"/>
    <w:rsid w:val="00A752A7"/>
    <w:rsid w:val="00A76203"/>
    <w:rsid w:val="00A82588"/>
    <w:rsid w:val="00A835CD"/>
    <w:rsid w:val="00AA6A45"/>
    <w:rsid w:val="00AC50B1"/>
    <w:rsid w:val="00AD78B3"/>
    <w:rsid w:val="00AE27D5"/>
    <w:rsid w:val="00B32901"/>
    <w:rsid w:val="00B44D83"/>
    <w:rsid w:val="00B46046"/>
    <w:rsid w:val="00B56080"/>
    <w:rsid w:val="00B718A3"/>
    <w:rsid w:val="00B76A32"/>
    <w:rsid w:val="00B840C8"/>
    <w:rsid w:val="00B90766"/>
    <w:rsid w:val="00BA0968"/>
    <w:rsid w:val="00BA23C0"/>
    <w:rsid w:val="00BA7DB0"/>
    <w:rsid w:val="00BB661A"/>
    <w:rsid w:val="00BC275D"/>
    <w:rsid w:val="00BC279A"/>
    <w:rsid w:val="00BC5BDA"/>
    <w:rsid w:val="00BE523E"/>
    <w:rsid w:val="00BE7B9D"/>
    <w:rsid w:val="00BF3A27"/>
    <w:rsid w:val="00BF6A78"/>
    <w:rsid w:val="00C131EC"/>
    <w:rsid w:val="00C318D9"/>
    <w:rsid w:val="00C42D88"/>
    <w:rsid w:val="00C51DA4"/>
    <w:rsid w:val="00C60471"/>
    <w:rsid w:val="00C65581"/>
    <w:rsid w:val="00C70709"/>
    <w:rsid w:val="00C7497C"/>
    <w:rsid w:val="00C96E45"/>
    <w:rsid w:val="00CA11CE"/>
    <w:rsid w:val="00CB0E45"/>
    <w:rsid w:val="00CB307C"/>
    <w:rsid w:val="00CB4B5F"/>
    <w:rsid w:val="00CB77E8"/>
    <w:rsid w:val="00CC561A"/>
    <w:rsid w:val="00CD4045"/>
    <w:rsid w:val="00CD4B34"/>
    <w:rsid w:val="00CD56A8"/>
    <w:rsid w:val="00CD5E34"/>
    <w:rsid w:val="00CE470B"/>
    <w:rsid w:val="00D11E2F"/>
    <w:rsid w:val="00D26C54"/>
    <w:rsid w:val="00D3514A"/>
    <w:rsid w:val="00D44BA1"/>
    <w:rsid w:val="00D461CC"/>
    <w:rsid w:val="00D46FCD"/>
    <w:rsid w:val="00D57270"/>
    <w:rsid w:val="00D82947"/>
    <w:rsid w:val="00D87AE7"/>
    <w:rsid w:val="00D87AF9"/>
    <w:rsid w:val="00D900CC"/>
    <w:rsid w:val="00DB2C84"/>
    <w:rsid w:val="00DB534F"/>
    <w:rsid w:val="00DB7F92"/>
    <w:rsid w:val="00DD6D2B"/>
    <w:rsid w:val="00DE5965"/>
    <w:rsid w:val="00DE684B"/>
    <w:rsid w:val="00E028A0"/>
    <w:rsid w:val="00E12915"/>
    <w:rsid w:val="00E23217"/>
    <w:rsid w:val="00E364B0"/>
    <w:rsid w:val="00E52BED"/>
    <w:rsid w:val="00E64AD9"/>
    <w:rsid w:val="00E73C5C"/>
    <w:rsid w:val="00E82C6D"/>
    <w:rsid w:val="00E93BFD"/>
    <w:rsid w:val="00EA5624"/>
    <w:rsid w:val="00EB1004"/>
    <w:rsid w:val="00EB3563"/>
    <w:rsid w:val="00EB5637"/>
    <w:rsid w:val="00EC3003"/>
    <w:rsid w:val="00ED4965"/>
    <w:rsid w:val="00ED7846"/>
    <w:rsid w:val="00EF2896"/>
    <w:rsid w:val="00EF31AF"/>
    <w:rsid w:val="00EF52AF"/>
    <w:rsid w:val="00F015E0"/>
    <w:rsid w:val="00F14412"/>
    <w:rsid w:val="00F17947"/>
    <w:rsid w:val="00F315F5"/>
    <w:rsid w:val="00F33FAE"/>
    <w:rsid w:val="00F35C52"/>
    <w:rsid w:val="00F61A08"/>
    <w:rsid w:val="00F7000B"/>
    <w:rsid w:val="00F71093"/>
    <w:rsid w:val="00F7136F"/>
    <w:rsid w:val="00F7151E"/>
    <w:rsid w:val="00F84C3B"/>
    <w:rsid w:val="00F9532B"/>
    <w:rsid w:val="00FA1F6D"/>
    <w:rsid w:val="00FC32C2"/>
    <w:rsid w:val="00FC5C2D"/>
    <w:rsid w:val="00FC7983"/>
    <w:rsid w:val="00FC79A6"/>
    <w:rsid w:val="00FD251A"/>
    <w:rsid w:val="00FE1B28"/>
    <w:rsid w:val="00FF73CB"/>
    <w:rsid w:val="01EE1E6D"/>
    <w:rsid w:val="09524E44"/>
    <w:rsid w:val="19835866"/>
    <w:rsid w:val="1F3E5AFE"/>
    <w:rsid w:val="29AE0DEF"/>
    <w:rsid w:val="2EC56545"/>
    <w:rsid w:val="345C7162"/>
    <w:rsid w:val="50560C66"/>
    <w:rsid w:val="57101ECF"/>
    <w:rsid w:val="58D41F6C"/>
    <w:rsid w:val="7888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oNotEmbedSmartTags/>
  <w:decimalSymbol w:val=","/>
  <w:listSeparator w:val=";"/>
  <w15:chartTrackingRefBased/>
  <w15:docId w15:val="{73BAA737-D704-412D-8723-570371EE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qFormat="1"/>
    <w:lsdException w:name="toc 2" w:semiHidden="1"/>
    <w:lsdException w:name="toc 3" w:semiHidden="1" w:qFormat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header" w:uiPriority="99"/>
    <w:lsdException w:name="caption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/>
      <w:jc w:val="both"/>
    </w:pPr>
    <w:rPr>
      <w:rFonts w:ascii="Arial" w:eastAsia="Times New Roman" w:hAnsi="Arial"/>
      <w:szCs w:val="22"/>
      <w:lang w:val="es-AR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keepLines/>
      <w:numPr>
        <w:numId w:val="1"/>
      </w:numPr>
      <w:pBdr>
        <w:top w:val="none" w:sz="0" w:space="1" w:color="auto"/>
        <w:left w:val="none" w:sz="0" w:space="4" w:color="auto"/>
        <w:bottom w:val="none" w:sz="0" w:space="1" w:color="595959"/>
        <w:right w:val="none" w:sz="0" w:space="4" w:color="auto"/>
      </w:pBdr>
      <w:spacing w:before="360"/>
      <w:ind w:left="431" w:hanging="431"/>
      <w:outlineLvl w:val="0"/>
    </w:pPr>
    <w:rPr>
      <w:rFonts w:eastAsia="SimSun" w:cs="CMU Serif"/>
      <w:b/>
      <w:bCs/>
      <w:color w:val="000000"/>
      <w:sz w:val="30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eastAsia="SimSun"/>
      <w:b/>
      <w:bCs/>
      <w:color w:val="000000"/>
      <w:sz w:val="26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eastAsia="SimSun"/>
      <w:b/>
      <w:bCs/>
      <w:color w:val="000000"/>
      <w:sz w:val="22"/>
    </w:rPr>
  </w:style>
  <w:style w:type="paragraph" w:styleId="Ttulo4">
    <w:name w:val="heading 4"/>
    <w:basedOn w:val="Normal"/>
    <w:next w:val="Normal"/>
    <w:link w:val="Ttulo4Car"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 Light" w:eastAsia="SimSun" w:hAnsi="Calibri Light"/>
      <w:b/>
      <w:bCs/>
      <w:i/>
      <w:iCs/>
      <w:color w:val="000000"/>
    </w:rPr>
  </w:style>
  <w:style w:type="paragraph" w:styleId="Ttulo5">
    <w:name w:val="heading 5"/>
    <w:basedOn w:val="Normal"/>
    <w:next w:val="Normal"/>
    <w:link w:val="Ttulo5Car"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 Light" w:eastAsia="SimSun" w:hAnsi="Calibri Light"/>
      <w:color w:val="323E4F"/>
    </w:rPr>
  </w:style>
  <w:style w:type="paragraph" w:styleId="Ttulo6">
    <w:name w:val="heading 6"/>
    <w:basedOn w:val="Normal"/>
    <w:next w:val="Normal"/>
    <w:link w:val="Ttulo6Car"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 Light" w:eastAsia="SimSun" w:hAnsi="Calibri Light"/>
      <w:i/>
      <w:iCs/>
      <w:color w:val="323E4F"/>
    </w:rPr>
  </w:style>
  <w:style w:type="paragraph" w:styleId="Ttulo7">
    <w:name w:val="heading 7"/>
    <w:basedOn w:val="Normal"/>
    <w:next w:val="Normal"/>
    <w:link w:val="Ttulo7Car"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 Light" w:eastAsia="SimSun" w:hAnsi="Calibri Light"/>
      <w:i/>
      <w:iCs/>
      <w:color w:val="404040"/>
    </w:rPr>
  </w:style>
  <w:style w:type="paragraph" w:styleId="Ttulo8">
    <w:name w:val="heading 8"/>
    <w:basedOn w:val="Normal"/>
    <w:next w:val="Normal"/>
    <w:link w:val="Ttulo8Car"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 Light" w:eastAsia="SimSun" w:hAnsi="Calibri Light"/>
      <w:color w:val="404040"/>
      <w:szCs w:val="20"/>
    </w:rPr>
  </w:style>
  <w:style w:type="paragraph" w:styleId="Ttulo9">
    <w:name w:val="heading 9"/>
    <w:basedOn w:val="Normal"/>
    <w:next w:val="Normal"/>
    <w:link w:val="Ttulo9Car"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 Light" w:eastAsia="SimSun" w:hAnsi="Calibri Light"/>
      <w:i/>
      <w:iCs/>
      <w:color w:val="40404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qFormat/>
    <w:rPr>
      <w:rFonts w:cs="Times New Roman"/>
      <w:b/>
      <w:bCs/>
      <w:color w:val="000000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customStyle="1" w:styleId="InfoELOPrrafoCarCar">
    <w:name w:val="InfoELO Párrafo Car Car"/>
    <w:basedOn w:val="Fuentedeprrafopredeter"/>
    <w:link w:val="InfoELOPrrafo"/>
    <w:rPr>
      <w:rFonts w:ascii="Arial" w:eastAsia="Times New Roman" w:hAnsi="Arial" w:cs="Arial"/>
      <w:b/>
      <w:sz w:val="24"/>
      <w:szCs w:val="24"/>
      <w:lang w:eastAsia="en-US"/>
    </w:rPr>
  </w:style>
  <w:style w:type="character" w:customStyle="1" w:styleId="BookTitle1">
    <w:name w:val="Book Title1"/>
    <w:basedOn w:val="Fuentedeprrafopredeter"/>
    <w:rPr>
      <w:rFonts w:cs="Times New Roman"/>
      <w:smallCaps/>
      <w:spacing w:val="5"/>
    </w:rPr>
  </w:style>
  <w:style w:type="character" w:customStyle="1" w:styleId="SubttuloCar">
    <w:name w:val="Subtítulo Car"/>
    <w:basedOn w:val="Fuentedeprrafopredeter"/>
    <w:link w:val="Subttulo"/>
    <w:locked/>
    <w:rPr>
      <w:rFonts w:cs="Times New Roman"/>
      <w:color w:val="595959"/>
      <w:spacing w:val="10"/>
    </w:rPr>
  </w:style>
  <w:style w:type="character" w:customStyle="1" w:styleId="Ttulo6Car">
    <w:name w:val="Título 6 Car"/>
    <w:basedOn w:val="Fuentedeprrafopredeter"/>
    <w:link w:val="Ttulo6"/>
    <w:semiHidden/>
    <w:qFormat/>
    <w:locked/>
    <w:rPr>
      <w:rFonts w:ascii="Calibri Light" w:eastAsia="SimSun" w:hAnsi="Calibri Light" w:cs="Times New Roman"/>
      <w:i/>
      <w:iCs/>
      <w:color w:val="323E4F"/>
    </w:rPr>
  </w:style>
  <w:style w:type="character" w:customStyle="1" w:styleId="Ttulo3Car">
    <w:name w:val="Título 3 Car"/>
    <w:basedOn w:val="Fuentedeprrafopredeter"/>
    <w:link w:val="Ttulo3"/>
    <w:locked/>
    <w:rPr>
      <w:rFonts w:ascii="Arial" w:eastAsia="SimSun" w:hAnsi="Arial" w:cs="Times New Roman"/>
      <w:b/>
      <w:bCs/>
      <w:color w:val="000000"/>
      <w:sz w:val="22"/>
    </w:rPr>
  </w:style>
  <w:style w:type="character" w:customStyle="1" w:styleId="PiedepginaCar">
    <w:name w:val="Pie de página Car"/>
    <w:basedOn w:val="Fuentedeprrafopredeter"/>
    <w:link w:val="Piedepgina"/>
    <w:qFormat/>
    <w:locked/>
    <w:rPr>
      <w:rFonts w:ascii="Arial" w:hAnsi="Arial" w:cs="Times New Roman"/>
      <w:sz w:val="18"/>
    </w:rPr>
  </w:style>
  <w:style w:type="character" w:styleId="nfasis">
    <w:name w:val="Emphasis"/>
    <w:basedOn w:val="Fuentedeprrafopredeter"/>
    <w:qFormat/>
    <w:rPr>
      <w:rFonts w:cs="Times New Roman"/>
      <w:i/>
      <w:iCs/>
      <w:color w:val="auto"/>
    </w:rPr>
  </w:style>
  <w:style w:type="character" w:styleId="Nmerodepgina">
    <w:name w:val="page number"/>
    <w:basedOn w:val="Fuentedeprrafopredeter"/>
    <w:rPr>
      <w:rFonts w:cs="Times New Roman"/>
    </w:rPr>
  </w:style>
  <w:style w:type="character" w:customStyle="1" w:styleId="PuestoCar">
    <w:name w:val="Puesto Car"/>
    <w:basedOn w:val="Fuentedeprrafopredeter"/>
    <w:link w:val="Puesto"/>
    <w:locked/>
    <w:rPr>
      <w:rFonts w:ascii="Calibri Light" w:eastAsia="SimSun" w:hAnsi="Calibri Light" w:cs="Times New Roman"/>
      <w:color w:val="000000"/>
      <w:sz w:val="56"/>
      <w:szCs w:val="56"/>
    </w:rPr>
  </w:style>
  <w:style w:type="character" w:customStyle="1" w:styleId="Ttulo2Car">
    <w:name w:val="Título 2 Car"/>
    <w:basedOn w:val="Fuentedeprrafopredeter"/>
    <w:link w:val="Ttulo2"/>
    <w:qFormat/>
    <w:locked/>
    <w:rPr>
      <w:rFonts w:ascii="Arial" w:eastAsia="SimSun" w:hAnsi="Arial" w:cs="Times New Roman"/>
      <w:b/>
      <w:bCs/>
      <w:color w:val="000000"/>
      <w:sz w:val="26"/>
      <w:szCs w:val="28"/>
    </w:rPr>
  </w:style>
  <w:style w:type="character" w:customStyle="1" w:styleId="Ttulo5Car">
    <w:name w:val="Título 5 Car"/>
    <w:basedOn w:val="Fuentedeprrafopredeter"/>
    <w:link w:val="Ttulo5"/>
    <w:semiHidden/>
    <w:locked/>
    <w:rPr>
      <w:rFonts w:ascii="Calibri Light" w:eastAsia="SimSun" w:hAnsi="Calibri Light" w:cs="Times New Roman"/>
      <w:color w:val="323E4F"/>
    </w:rPr>
  </w:style>
  <w:style w:type="character" w:customStyle="1" w:styleId="EncabezadoCar">
    <w:name w:val="Encabezado Car"/>
    <w:basedOn w:val="Fuentedeprrafopredeter"/>
    <w:link w:val="Encabezado"/>
    <w:uiPriority w:val="99"/>
    <w:locked/>
    <w:rPr>
      <w:rFonts w:ascii="Arial" w:eastAsia="SimSun" w:hAnsi="Arial" w:cs="Times New Roman"/>
      <w:sz w:val="18"/>
      <w:szCs w:val="24"/>
      <w:lang w:val="en-US" w:eastAsia="zh-CN"/>
    </w:rPr>
  </w:style>
  <w:style w:type="character" w:customStyle="1" w:styleId="Ttulo8Car">
    <w:name w:val="Título 8 Car"/>
    <w:basedOn w:val="Fuentedeprrafopredeter"/>
    <w:link w:val="Ttulo8"/>
    <w:semiHidden/>
    <w:qFormat/>
    <w:locked/>
    <w:rPr>
      <w:rFonts w:ascii="Calibri Light" w:eastAsia="SimSun" w:hAnsi="Calibri Light" w:cs="Times New Roman"/>
      <w:color w:val="404040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locked/>
    <w:rPr>
      <w:rFonts w:ascii="Calibri Light" w:eastAsia="SimSun" w:hAnsi="Calibri Light" w:cs="Times New Roman"/>
      <w:i/>
      <w:iCs/>
      <w:color w:val="404040"/>
      <w:sz w:val="20"/>
      <w:szCs w:val="20"/>
    </w:rPr>
  </w:style>
  <w:style w:type="character" w:customStyle="1" w:styleId="SubtleEmphasis1">
    <w:name w:val="Subtle Emphasis1"/>
    <w:basedOn w:val="Fuentedeprrafopredeter"/>
    <w:rPr>
      <w:rFonts w:cs="Times New Roman"/>
      <w:i/>
      <w:iCs/>
      <w:color w:val="404040"/>
    </w:rPr>
  </w:style>
  <w:style w:type="character" w:customStyle="1" w:styleId="Ttulo1Car">
    <w:name w:val="Título 1 Car"/>
    <w:basedOn w:val="Fuentedeprrafopredeter"/>
    <w:link w:val="Ttulo1"/>
    <w:locked/>
    <w:rPr>
      <w:rFonts w:ascii="Arial" w:eastAsia="SimSun" w:hAnsi="Arial" w:cs="CMU Serif"/>
      <w:b/>
      <w:bCs/>
      <w:color w:val="000000"/>
      <w:sz w:val="30"/>
      <w:szCs w:val="32"/>
    </w:rPr>
  </w:style>
  <w:style w:type="character" w:customStyle="1" w:styleId="IntenseReference1">
    <w:name w:val="Intense Reference1"/>
    <w:basedOn w:val="Fuentedeprrafopredeter"/>
    <w:qFormat/>
    <w:rPr>
      <w:rFonts w:cs="Times New Roman"/>
      <w:b/>
      <w:bCs/>
      <w:smallCaps/>
      <w:u w:val="single"/>
    </w:rPr>
  </w:style>
  <w:style w:type="character" w:customStyle="1" w:styleId="apple-converted-space">
    <w:name w:val="apple-converted-space"/>
    <w:basedOn w:val="Fuentedeprrafopredeter"/>
    <w:rPr>
      <w:rFonts w:cs="Times New Roman"/>
    </w:rPr>
  </w:style>
  <w:style w:type="character" w:customStyle="1" w:styleId="Ttulo4Car">
    <w:name w:val="Título 4 Car"/>
    <w:basedOn w:val="Fuentedeprrafopredeter"/>
    <w:link w:val="Ttulo4"/>
    <w:locked/>
    <w:rPr>
      <w:rFonts w:ascii="Calibri Light" w:eastAsia="SimSun" w:hAnsi="Calibri Light" w:cs="Times New Roman"/>
      <w:b/>
      <w:bCs/>
      <w:i/>
      <w:iCs/>
      <w:color w:val="000000"/>
    </w:rPr>
  </w:style>
  <w:style w:type="character" w:customStyle="1" w:styleId="CitaCar">
    <w:name w:val="Cita Car"/>
    <w:basedOn w:val="Fuentedeprrafopredeter"/>
    <w:link w:val="Quote1"/>
    <w:locked/>
    <w:rPr>
      <w:rFonts w:cs="Times New Roman"/>
      <w:i/>
      <w:iCs/>
      <w:color w:val="000000"/>
    </w:rPr>
  </w:style>
  <w:style w:type="character" w:customStyle="1" w:styleId="TextodegloboCar">
    <w:name w:val="Texto de globo Car"/>
    <w:basedOn w:val="Fuentedeprrafopredeter"/>
    <w:link w:val="Textodeglobo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SinespaciadoCar">
    <w:name w:val="Sin espaciado Car"/>
    <w:basedOn w:val="Fuentedeprrafopredeter"/>
    <w:link w:val="NoSpacing1"/>
    <w:qFormat/>
    <w:locked/>
    <w:rPr>
      <w:rFonts w:ascii="Calibri" w:eastAsia="SimSun" w:hAnsi="Calibri" w:cs="Times New Roman"/>
      <w:sz w:val="22"/>
      <w:szCs w:val="22"/>
      <w:lang w:val="es-AR" w:eastAsia="en-US" w:bidi="ar-SA"/>
    </w:rPr>
  </w:style>
  <w:style w:type="character" w:customStyle="1" w:styleId="CitadestacadaCar">
    <w:name w:val="Cita destacada Car"/>
    <w:basedOn w:val="Fuentedeprrafopredeter"/>
    <w:link w:val="IntenseQuote1"/>
    <w:locked/>
    <w:rPr>
      <w:rFonts w:cs="Times New Roman"/>
      <w:color w:val="000000"/>
      <w:shd w:val="clear" w:color="auto" w:fill="F2F2F2"/>
    </w:rPr>
  </w:style>
  <w:style w:type="character" w:customStyle="1" w:styleId="Ttulo7Car">
    <w:name w:val="Título 7 Car"/>
    <w:basedOn w:val="Fuentedeprrafopredeter"/>
    <w:link w:val="Ttulo7"/>
    <w:semiHidden/>
    <w:locked/>
    <w:rPr>
      <w:rFonts w:ascii="Calibri Light" w:eastAsia="SimSun" w:hAnsi="Calibri Light" w:cs="Times New Roman"/>
      <w:i/>
      <w:iCs/>
      <w:color w:val="404040"/>
    </w:rPr>
  </w:style>
  <w:style w:type="character" w:customStyle="1" w:styleId="IntenseEmphasis1">
    <w:name w:val="Intense Emphasis1"/>
    <w:basedOn w:val="Fuentedeprrafopredeter"/>
    <w:qFormat/>
    <w:rPr>
      <w:rFonts w:cs="Times New Roman"/>
      <w:b/>
      <w:bCs/>
      <w:i/>
      <w:iCs/>
      <w:caps/>
    </w:rPr>
  </w:style>
  <w:style w:type="character" w:customStyle="1" w:styleId="SubtleReference1">
    <w:name w:val="Subtle Reference1"/>
    <w:basedOn w:val="Fuentedeprrafopredeter"/>
    <w:rPr>
      <w:rFonts w:cs="Times New Roman"/>
      <w:smallCaps/>
      <w:color w:val="404040"/>
      <w:u w:val="single" w:color="7F7F7F"/>
    </w:rPr>
  </w:style>
  <w:style w:type="paragraph" w:styleId="TDC3">
    <w:name w:val="toc 3"/>
    <w:basedOn w:val="Normal"/>
    <w:next w:val="Normal"/>
    <w:semiHidden/>
    <w:qFormat/>
    <w:pPr>
      <w:spacing w:after="0"/>
      <w:ind w:left="48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Puesto">
    <w:name w:val="Title"/>
    <w:basedOn w:val="Normal"/>
    <w:next w:val="Normal"/>
    <w:link w:val="PuestoCar"/>
    <w:qFormat/>
    <w:pPr>
      <w:spacing w:after="0"/>
    </w:pPr>
    <w:rPr>
      <w:rFonts w:ascii="Calibri Light" w:eastAsia="SimSun" w:hAnsi="Calibri Light"/>
      <w:color w:val="000000"/>
      <w:sz w:val="56"/>
      <w:szCs w:val="56"/>
    </w:rPr>
  </w:style>
  <w:style w:type="paragraph" w:styleId="Descripcin">
    <w:name w:val="caption"/>
    <w:basedOn w:val="Normal"/>
    <w:next w:val="Normal"/>
    <w:qFormat/>
    <w:pPr>
      <w:spacing w:after="200"/>
      <w:jc w:val="center"/>
    </w:pPr>
    <w:rPr>
      <w:i/>
      <w:iCs/>
      <w:color w:val="000000"/>
      <w:sz w:val="18"/>
      <w:szCs w:val="18"/>
    </w:rPr>
  </w:style>
  <w:style w:type="paragraph" w:styleId="TDC1">
    <w:name w:val="toc 1"/>
    <w:basedOn w:val="Normal"/>
    <w:next w:val="Normal"/>
    <w:semiHidden/>
    <w:qFormat/>
    <w:pPr>
      <w:spacing w:after="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DC2">
    <w:name w:val="toc 2"/>
    <w:basedOn w:val="Normal"/>
    <w:next w:val="Normal"/>
    <w:semiHidden/>
    <w:pPr>
      <w:spacing w:after="0"/>
      <w:ind w:left="240"/>
      <w:jc w:val="left"/>
    </w:pPr>
    <w:rPr>
      <w:rFonts w:ascii="Times New Roman" w:eastAsia="SimSun" w:hAnsi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pPr>
      <w:spacing w:after="0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  <w:tabs>
        <w:tab w:val="center" w:pos="4320"/>
        <w:tab w:val="right" w:pos="8640"/>
      </w:tabs>
      <w:spacing w:after="0"/>
      <w:jc w:val="left"/>
    </w:pPr>
    <w:rPr>
      <w:rFonts w:eastAsia="SimSun"/>
      <w:sz w:val="18"/>
      <w:szCs w:val="24"/>
      <w:lang w:val="en-US"/>
    </w:rPr>
  </w:style>
  <w:style w:type="paragraph" w:customStyle="1" w:styleId="InfoELOTtulo3">
    <w:name w:val="InfoELO Título 3"/>
    <w:basedOn w:val="Normal"/>
    <w:next w:val="InfoELOPrrafo"/>
    <w:pPr>
      <w:numPr>
        <w:ilvl w:val="2"/>
        <w:numId w:val="2"/>
      </w:numPr>
      <w:tabs>
        <w:tab w:val="left" w:pos="357"/>
      </w:tabs>
      <w:spacing w:before="120"/>
      <w:jc w:val="left"/>
    </w:pPr>
    <w:rPr>
      <w:rFonts w:cs="Arial"/>
      <w:b/>
    </w:rPr>
  </w:style>
  <w:style w:type="paragraph" w:customStyle="1" w:styleId="InfoELOTtulo1">
    <w:name w:val="InfoELO Título 1"/>
    <w:basedOn w:val="Normal"/>
    <w:next w:val="InfoELOPrrafo"/>
    <w:pPr>
      <w:spacing w:before="360"/>
      <w:ind w:left="720" w:hanging="720"/>
      <w:jc w:val="left"/>
    </w:pPr>
    <w:rPr>
      <w:rFonts w:cs="Arial"/>
      <w:b/>
      <w:sz w:val="30"/>
      <w:szCs w:val="3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n-US"/>
    </w:rPr>
  </w:style>
  <w:style w:type="paragraph" w:styleId="NormalWeb">
    <w:name w:val="Normal (Web)"/>
    <w:basedOn w:val="Normal"/>
    <w:pPr>
      <w:spacing w:beforeAutospacing="1" w:after="100" w:afterAutospacing="1"/>
      <w:jc w:val="left"/>
    </w:pPr>
    <w:rPr>
      <w:rFonts w:ascii="Times New Roman" w:eastAsia="SimSun" w:hAnsi="Times New Roman"/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pPr>
      <w:pBdr>
        <w:top w:val="single" w:sz="4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419"/>
        <w:tab w:val="right" w:pos="8838"/>
      </w:tabs>
      <w:spacing w:after="0"/>
      <w:jc w:val="right"/>
    </w:pPr>
    <w:rPr>
      <w:sz w:val="18"/>
    </w:rPr>
  </w:style>
  <w:style w:type="paragraph" w:styleId="Subttulo">
    <w:name w:val="Subtitle"/>
    <w:basedOn w:val="Normal"/>
    <w:next w:val="Normal"/>
    <w:link w:val="SubttuloCar"/>
    <w:qFormat/>
    <w:rPr>
      <w:rFonts w:ascii="Calibri" w:eastAsia="SimSun" w:hAnsi="Calibri"/>
      <w:color w:val="595959"/>
      <w:spacing w:val="10"/>
    </w:rPr>
  </w:style>
  <w:style w:type="paragraph" w:customStyle="1" w:styleId="Titulotabla">
    <w:name w:val="Titulo tabla"/>
    <w:basedOn w:val="Normal"/>
    <w:pPr>
      <w:spacing w:after="0" w:line="276" w:lineRule="auto"/>
      <w:jc w:val="left"/>
    </w:pPr>
    <w:rPr>
      <w:rFonts w:ascii="Times New Roman" w:hAnsi="Times New Roman"/>
      <w:i/>
      <w:sz w:val="24"/>
      <w:szCs w:val="24"/>
      <w:lang w:val="es-CO"/>
    </w:rPr>
  </w:style>
  <w:style w:type="paragraph" w:customStyle="1" w:styleId="InfoELOTtulo2">
    <w:name w:val="InfoELO Título 2"/>
    <w:basedOn w:val="Normal"/>
    <w:next w:val="InfoELOPrrafo"/>
    <w:pPr>
      <w:spacing w:before="240"/>
      <w:jc w:val="left"/>
    </w:pPr>
    <w:rPr>
      <w:rFonts w:cs="Arial"/>
      <w:b/>
      <w:sz w:val="32"/>
      <w:szCs w:val="32"/>
    </w:rPr>
  </w:style>
  <w:style w:type="paragraph" w:customStyle="1" w:styleId="NoSpacing1">
    <w:name w:val="No Spacing1"/>
    <w:link w:val="SinespaciadoCar"/>
    <w:rPr>
      <w:rFonts w:ascii="Calibri" w:hAnsi="Calibri"/>
      <w:sz w:val="22"/>
      <w:szCs w:val="22"/>
      <w:lang w:val="es-AR" w:eastAsia="en-US"/>
    </w:rPr>
  </w:style>
  <w:style w:type="paragraph" w:customStyle="1" w:styleId="Quote1">
    <w:name w:val="Quote1"/>
    <w:basedOn w:val="Normal"/>
    <w:next w:val="Normal"/>
    <w:link w:val="CitaCar"/>
    <w:pPr>
      <w:spacing w:before="160"/>
      <w:ind w:left="720" w:right="720"/>
    </w:pPr>
    <w:rPr>
      <w:rFonts w:ascii="Calibri" w:eastAsia="SimSun" w:hAnsi="Calibri"/>
      <w:i/>
      <w:iCs/>
      <w:color w:val="000000"/>
    </w:rPr>
  </w:style>
  <w:style w:type="paragraph" w:customStyle="1" w:styleId="TOCHeading1">
    <w:name w:val="TOC Heading1"/>
    <w:basedOn w:val="Ttulo1"/>
    <w:next w:val="Normal"/>
    <w:qFormat/>
    <w:pPr>
      <w:outlineLvl w:val="9"/>
    </w:pPr>
  </w:style>
  <w:style w:type="paragraph" w:customStyle="1" w:styleId="Piedeimagen">
    <w:name w:val="Pie de imagen"/>
    <w:basedOn w:val="Descripcin"/>
    <w:pPr>
      <w:spacing w:after="0" w:line="480" w:lineRule="auto"/>
      <w:ind w:firstLine="454"/>
      <w:jc w:val="left"/>
    </w:pPr>
    <w:rPr>
      <w:rFonts w:ascii="Times New Roman" w:hAnsi="Times New Roman"/>
      <w:bCs/>
      <w:iCs w:val="0"/>
      <w:sz w:val="20"/>
      <w:szCs w:val="24"/>
      <w:lang w:val="es-CO"/>
    </w:rPr>
  </w:style>
  <w:style w:type="paragraph" w:customStyle="1" w:styleId="InfoELOTtuloSinReferencia">
    <w:name w:val="InfoELO Título Sin Referencia"/>
    <w:basedOn w:val="Normal"/>
    <w:next w:val="InfoELOPrrafo"/>
    <w:rPr>
      <w:b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InfoELOPrrafo">
    <w:name w:val="InfoELO Párrafo"/>
    <w:basedOn w:val="Normal"/>
    <w:link w:val="InfoELOPrrafoCarCar"/>
    <w:pPr>
      <w:spacing w:after="0"/>
    </w:pPr>
    <w:rPr>
      <w:rFonts w:cs="Arial"/>
      <w:b/>
      <w:sz w:val="24"/>
      <w:szCs w:val="24"/>
    </w:rPr>
  </w:style>
  <w:style w:type="paragraph" w:customStyle="1" w:styleId="IntenseQuote1">
    <w:name w:val="Intense Quote1"/>
    <w:basedOn w:val="Normal"/>
    <w:next w:val="Normal"/>
    <w:link w:val="CitadestacadaCar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rFonts w:ascii="Calibri" w:eastAsia="SimSun" w:hAnsi="Calibri"/>
      <w:color w:val="000000"/>
    </w:rPr>
  </w:style>
  <w:style w:type="character" w:styleId="Textodelmarcadordeposicin">
    <w:name w:val="Placeholder Text"/>
    <w:basedOn w:val="Fuentedeprrafopredeter"/>
    <w:uiPriority w:val="99"/>
    <w:unhideWhenUsed/>
    <w:rsid w:val="005F7B24"/>
    <w:rPr>
      <w:color w:val="808080"/>
    </w:rPr>
  </w:style>
  <w:style w:type="paragraph" w:styleId="Prrafodelista">
    <w:name w:val="List Paragraph"/>
    <w:basedOn w:val="Normal"/>
    <w:uiPriority w:val="34"/>
    <w:qFormat/>
    <w:rsid w:val="007675E6"/>
    <w:pPr>
      <w:spacing w:before="120"/>
      <w:ind w:left="720"/>
      <w:contextualSpacing/>
      <w:jc w:val="left"/>
    </w:pPr>
    <w:rPr>
      <w:rFonts w:ascii="Calibri" w:eastAsia="Calibri" w:hAnsi="Calibri"/>
      <w:sz w:val="22"/>
    </w:rPr>
  </w:style>
  <w:style w:type="table" w:styleId="Tablaconcuadrcula">
    <w:name w:val="Table Grid"/>
    <w:basedOn w:val="Tablanormal"/>
    <w:locked/>
    <w:rsid w:val="0040562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toibero\AppData\Local\Microsoft\Windows\INetCache\Content.Outlook\FM5RELGF\Plantilla%20informes%20DE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D216B-37B9-46CD-981C-835F35062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informes DEA.dot</Template>
  <TotalTime>2123</TotalTime>
  <Pages>12</Pages>
  <Words>1586</Words>
  <Characters>8729</Characters>
  <Application>Microsoft Office Word</Application>
  <DocSecurity>0</DocSecurity>
  <PresentationFormat/>
  <Lines>72</Lines>
  <Paragraphs>20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>INAUT</Company>
  <LinksUpToDate>false</LinksUpToDate>
  <CharactersWithSpaces>10295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ToiBeRo</dc:creator>
  <cp:keywords/>
  <dc:description/>
  <cp:lastModifiedBy>Agustin</cp:lastModifiedBy>
  <cp:revision>16</cp:revision>
  <cp:lastPrinted>2020-05-20T01:56:00Z</cp:lastPrinted>
  <dcterms:created xsi:type="dcterms:W3CDTF">2020-05-25T22:44:00Z</dcterms:created>
  <dcterms:modified xsi:type="dcterms:W3CDTF">2020-06-03T02:35:00Z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3082-10.1.0.5656</vt:lpwstr>
  </property>
</Properties>
</file>