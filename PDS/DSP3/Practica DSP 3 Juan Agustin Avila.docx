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Pr="00344830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Practica </w:t>
      </w:r>
      <w:r w:rsidR="008C1F23">
        <w:rPr>
          <w:rFonts w:cs="Arial"/>
          <w:sz w:val="24"/>
        </w:rPr>
        <w:t xml:space="preserve">de DSP </w:t>
      </w:r>
      <w:r>
        <w:rPr>
          <w:rFonts w:cs="Arial"/>
          <w:sz w:val="24"/>
        </w:rPr>
        <w:t>Nº</w:t>
      </w:r>
      <w:r w:rsidR="00344830">
        <w:rPr>
          <w:rFonts w:cs="Arial"/>
          <w:sz w:val="24"/>
        </w:rPr>
        <w:t>3</w:t>
      </w:r>
    </w:p>
    <w:p w:rsidR="00244BF6" w:rsidRPr="00F30145" w:rsidRDefault="00344830" w:rsidP="00244BF6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Transformada Discreta de Fourier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8D752E" w:rsidRDefault="005A7870" w:rsidP="001A446C">
      <w:pPr>
        <w:pStyle w:val="Ttulo1"/>
      </w:pPr>
      <w:r w:rsidRPr="001A446C">
        <w:lastRenderedPageBreak/>
        <w:t>Enunciado</w:t>
      </w:r>
    </w:p>
    <w:p w:rsidR="00681ACA" w:rsidRDefault="00681ACA" w:rsidP="00681ACA">
      <w:r>
        <w:t xml:space="preserve">1. Implementar el algoritmo de la Transformada Discreta de Fourier (TDF) en lenguaje C con 8 y 16 puntos. </w:t>
      </w:r>
    </w:p>
    <w:p w:rsidR="00681ACA" w:rsidRDefault="00681ACA" w:rsidP="00681ACA">
      <w:r>
        <w:t xml:space="preserve">2. Verificar el algoritmo con 3 tonos de diferentes frecuencias. Experimentar primero fuera de línea y luego en línea. </w:t>
      </w:r>
    </w:p>
    <w:p w:rsidR="00681ACA" w:rsidRDefault="00681ACA" w:rsidP="00681ACA">
      <w:r>
        <w:t xml:space="preserve">3. Usar un archivo de sonido WAV y ver el espectro que genera. </w:t>
      </w:r>
    </w:p>
    <w:p w:rsidR="00681ACA" w:rsidRDefault="00681ACA" w:rsidP="00681ACA">
      <w:r>
        <w:t xml:space="preserve">4. A partir de un circuito provisto por la cátedra, realizar el análisis del contenido armónico de la red de 220V. Informar sobre los efectos de las armónicas en los sistemas eléctricos. </w:t>
      </w:r>
    </w:p>
    <w:p w:rsidR="00681ACA" w:rsidRDefault="00681ACA" w:rsidP="00681ACA">
      <w:r>
        <w:t xml:space="preserve">5. Para las experimentaciones fuera de línea un compilador de C. Para todas las experimentaciones en línea, programar el </w:t>
      </w:r>
      <w:proofErr w:type="spellStart"/>
      <w:r>
        <w:t>Arduino</w:t>
      </w:r>
      <w:proofErr w:type="spellEnd"/>
      <w:r>
        <w:t xml:space="preserve"> Uno. </w:t>
      </w:r>
    </w:p>
    <w:p w:rsidR="00681ACA" w:rsidRDefault="00681ACA" w:rsidP="00681ACA">
      <w:r>
        <w:t xml:space="preserve">6. Investigar alguna otra aplicación de la TDF. </w:t>
      </w:r>
    </w:p>
    <w:p w:rsidR="00681ACA" w:rsidRPr="00681ACA" w:rsidRDefault="00681ACA" w:rsidP="00681ACA">
      <w:pPr>
        <w:rPr>
          <w:sz w:val="24"/>
        </w:rPr>
      </w:pPr>
      <w:r>
        <w:t>7. Realizar el informe detallando cada paso realizado e incorporando en el mismo todas las gráficas e información relevantes. Armar una pequeña presentación en PPT explicando el desarrollo de la práctica.</w:t>
      </w:r>
    </w:p>
    <w:p w:rsidR="001A446C" w:rsidRDefault="001A446C" w:rsidP="001A446C">
      <w:pPr>
        <w:pStyle w:val="Ttulo1"/>
      </w:pPr>
      <w:r>
        <w:t>Resolución.</w:t>
      </w:r>
    </w:p>
    <w:p w:rsidR="00656E8D" w:rsidRDefault="00B57803" w:rsidP="00B57803">
      <w:pPr>
        <w:pStyle w:val="Ttulo2"/>
      </w:pPr>
      <w:r>
        <w:t>Punto 1</w:t>
      </w:r>
    </w:p>
    <w:p w:rsidR="00A8090B" w:rsidRDefault="002403DB" w:rsidP="00A8090B">
      <w:r>
        <w:t xml:space="preserve">Se realizó un programa en C que calcule la transformada de un archivo. En principio todas las variables estaban incluidas dentro del código, pero luego se </w:t>
      </w:r>
      <w:r w:rsidR="00D074C3">
        <w:t>modificó</w:t>
      </w:r>
      <w:r>
        <w:t xml:space="preserve"> para que sea </w:t>
      </w:r>
      <w:r w:rsidR="00D074C3">
        <w:t>más</w:t>
      </w:r>
      <w:r>
        <w:t xml:space="preserve"> “universal” y las variables se pasen como argumentos a la hora de ejecutar el programa. Esto agregó flexibilidad a la hora de analizar distintas señales con distintas cantidades de puntos. </w:t>
      </w:r>
    </w:p>
    <w:p w:rsidR="002403DB" w:rsidRDefault="002403DB" w:rsidP="002403DB">
      <w:r>
        <w:t xml:space="preserve">El programa se debe correr de la siguiente manera: </w:t>
      </w:r>
    </w:p>
    <w:p w:rsidR="002403DB" w:rsidRDefault="002403DB" w:rsidP="002403DB">
      <w:r>
        <w:t xml:space="preserve">DSP3.exe </w:t>
      </w:r>
      <w:proofErr w:type="spellStart"/>
      <w:r>
        <w:t>archivo_a_analizar</w:t>
      </w:r>
      <w:proofErr w:type="spellEnd"/>
      <w:r>
        <w:t xml:space="preserve"> </w:t>
      </w:r>
      <w:proofErr w:type="spellStart"/>
      <w:r>
        <w:t>cant_muestras</w:t>
      </w:r>
      <w:proofErr w:type="spellEnd"/>
      <w:r>
        <w:t xml:space="preserve"> offset </w:t>
      </w:r>
    </w:p>
    <w:p w:rsidR="002403DB" w:rsidRDefault="002403DB" w:rsidP="002403DB">
      <w:r>
        <w:t xml:space="preserve">Por ejemplo para el archivo "Tono_50Hz.txt" con 16 muestras y un offset de 200: </w:t>
      </w:r>
    </w:p>
    <w:p w:rsidR="002403DB" w:rsidRDefault="002403DB" w:rsidP="002403DB">
      <w:r>
        <w:t xml:space="preserve">"DSP3.exe Tono_50Hz 16 200" </w:t>
      </w:r>
    </w:p>
    <w:p w:rsidR="002403DB" w:rsidRDefault="002403DB" w:rsidP="002403DB">
      <w:r>
        <w:t xml:space="preserve">(No se debe incluir la </w:t>
      </w:r>
      <w:proofErr w:type="spellStart"/>
      <w:r>
        <w:t>terminacion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del archivo)</w:t>
      </w:r>
    </w:p>
    <w:p w:rsidR="002403DB" w:rsidRDefault="002403DB" w:rsidP="002403DB"/>
    <w:p w:rsidR="002403DB" w:rsidRDefault="002403DB" w:rsidP="002403DB">
      <w:r>
        <w:t>La función que realiza la transformada propiamente dicha es la siguiente: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proofErr w:type="gramStart"/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void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transformada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(FILE *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archivo_original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</w:t>
      </w:r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offset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</w:t>
      </w:r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N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</w:t>
      </w:r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char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nombre</w:t>
      </w:r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[]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)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 Los argumentos son: *archivo_original es el archivo a analizar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 </w:t>
      </w:r>
      <w:proofErr w:type="gramStart"/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offset</w:t>
      </w:r>
      <w:proofErr w:type="gramEnd"/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 es un offset a partir del cual se toman los datos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 N es la cantidad de puntos con los cuales realiza la transformada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 </w:t>
      </w:r>
      <w:proofErr w:type="gramStart"/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nombre</w:t>
      </w:r>
      <w:proofErr w:type="gramEnd"/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 es el nombre del archivo original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{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[N], </w:t>
      </w:r>
      <w:proofErr w:type="spellStart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freq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salida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k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n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Re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FILE *</w:t>
      </w:r>
      <w:proofErr w:type="spellStart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archivo_nuevo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char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extra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50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];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snprintf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extra, </w:t>
      </w:r>
      <w:proofErr w:type="spellStart"/>
      <w:r w:rsidRPr="002403DB">
        <w:rPr>
          <w:rFonts w:ascii="Fira Code" w:hAnsi="Fira Code" w:cs="Fira Code"/>
          <w:color w:val="569CD6"/>
          <w:sz w:val="18"/>
          <w:szCs w:val="21"/>
          <w:lang w:eastAsia="es-AR"/>
        </w:rPr>
        <w:t>sizeof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(extra), 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"_</w:t>
      </w:r>
      <w:proofErr w:type="spellStart"/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Transformada%dPuntos</w:t>
      </w:r>
      <w:proofErr w:type="spellEnd"/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N);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archivo_nuevo = </w:t>
      </w:r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abrir_</w:t>
      </w:r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archivo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"w+"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nombre, extra);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//abre un nuevo archivo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fscanf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archivo_original, 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"%f</w:t>
      </w:r>
      <w:r w:rsidRPr="002403DB">
        <w:rPr>
          <w:rFonts w:ascii="Fira Code" w:hAnsi="Fira Code" w:cs="Fira Code"/>
          <w:color w:val="D7BA7D"/>
          <w:sz w:val="18"/>
          <w:szCs w:val="21"/>
          <w:lang w:eastAsia="es-AR"/>
        </w:rPr>
        <w:t>\n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&amp;freq);           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//obtiene la frecuencia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fprintf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archivo_nuevo, 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"%.1f</w:t>
      </w:r>
      <w:r w:rsidRPr="002403DB">
        <w:rPr>
          <w:rFonts w:ascii="Fira Code" w:hAnsi="Fira Code" w:cs="Fira Code"/>
          <w:color w:val="D7BA7D"/>
          <w:sz w:val="18"/>
          <w:szCs w:val="21"/>
          <w:lang w:eastAsia="es-AR"/>
        </w:rPr>
        <w:t>\n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freq);            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//y la guarda en el nuevo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lastRenderedPageBreak/>
        <w:t>    </w:t>
      </w:r>
      <w:proofErr w:type="spellStart"/>
      <w:proofErr w:type="gramStart"/>
      <w:r w:rsidRPr="002403DB">
        <w:rPr>
          <w:rFonts w:ascii="Fira Code" w:hAnsi="Fira Code" w:cs="Fira Code"/>
          <w:color w:val="C586C0"/>
          <w:sz w:val="18"/>
          <w:szCs w:val="21"/>
          <w:lang w:eastAsia="es-AR"/>
        </w:rPr>
        <w:t>for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(n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 n &lt; offset; n++)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{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</w:t>
      </w:r>
      <w:proofErr w:type="gramEnd"/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]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fscanf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archivo_original, 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"%f</w:t>
      </w:r>
      <w:r w:rsidRPr="002403DB">
        <w:rPr>
          <w:rFonts w:ascii="Fira Code" w:hAnsi="Fira Code" w:cs="Fira Code"/>
          <w:color w:val="D7BA7D"/>
          <w:sz w:val="18"/>
          <w:szCs w:val="21"/>
          <w:lang w:eastAsia="es-AR"/>
        </w:rPr>
        <w:t>\n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&amp;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]);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//lee el arreglo con los valores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}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C586C0"/>
          <w:sz w:val="18"/>
          <w:szCs w:val="21"/>
          <w:lang w:eastAsia="es-AR"/>
        </w:rPr>
        <w:t>for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(n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 n &lt; N; n++)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{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n]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fscanf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archivo_original, 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"%f</w:t>
      </w:r>
      <w:r w:rsidRPr="002403DB">
        <w:rPr>
          <w:rFonts w:ascii="Fira Code" w:hAnsi="Fira Code" w:cs="Fira Code"/>
          <w:color w:val="D7BA7D"/>
          <w:sz w:val="18"/>
          <w:szCs w:val="21"/>
          <w:lang w:eastAsia="es-AR"/>
        </w:rPr>
        <w:t>\n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&amp;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[n]);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//guarda los valores en el arreglo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}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//a partir de este punto es la transformada propiamente dicha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C586C0"/>
          <w:sz w:val="18"/>
          <w:szCs w:val="21"/>
          <w:lang w:eastAsia="es-AR"/>
        </w:rPr>
        <w:t>for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(k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 k &lt; N; k++)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{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spellStart"/>
      <w:proofErr w:type="gramStart"/>
      <w:r w:rsidRPr="002403DB">
        <w:rPr>
          <w:rFonts w:ascii="Fira Code" w:hAnsi="Fira Code" w:cs="Fira Code"/>
          <w:color w:val="C586C0"/>
          <w:sz w:val="18"/>
          <w:szCs w:val="21"/>
          <w:lang w:eastAsia="es-AR"/>
        </w:rPr>
        <w:t>for</w:t>
      </w:r>
      <w:proofErr w:type="spellEnd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(n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 n &lt; N; n++)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{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    Im = (Im + 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[n] * (</w:t>
      </w:r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sin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* pi * n * k) / N)));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//realiza el calculo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    Re = (Re + </w:t>
      </w:r>
      <w:r w:rsidRPr="002403DB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[n] * (</w:t>
      </w:r>
      <w:proofErr w:type="spellStart"/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cos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* pi * n * k) / N)));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}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salida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proofErr w:type="spell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sqrt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pow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(Re,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) + </w:t>
      </w:r>
      <w:proofErr w:type="spell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pow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));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fprintf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archivo_nuevo, 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"%.2f</w:t>
      </w:r>
      <w:r w:rsidRPr="002403DB">
        <w:rPr>
          <w:rFonts w:ascii="Fira Code" w:hAnsi="Fira Code" w:cs="Fira Code"/>
          <w:color w:val="D7BA7D"/>
          <w:sz w:val="18"/>
          <w:szCs w:val="21"/>
          <w:lang w:eastAsia="es-AR"/>
        </w:rPr>
        <w:t>\n</w:t>
      </w:r>
      <w:r w:rsidRPr="002403DB">
        <w:rPr>
          <w:rFonts w:ascii="Fira Code" w:hAnsi="Fira Code" w:cs="Fira Code"/>
          <w:color w:val="CE9178"/>
          <w:sz w:val="18"/>
          <w:szCs w:val="21"/>
          <w:lang w:eastAsia="es-AR"/>
        </w:rPr>
        <w:t>"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, salida);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//guarda el resultado en el </w:t>
      </w:r>
      <w:proofErr w:type="spellStart"/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arch</w:t>
      </w:r>
      <w:proofErr w:type="spellEnd"/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spellStart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    Re = </w:t>
      </w:r>
      <w:r w:rsidRPr="002403DB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}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fclose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archivo_nuevo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); </w:t>
      </w:r>
      <w:r w:rsidRPr="002403DB">
        <w:rPr>
          <w:rFonts w:ascii="Fira Code" w:hAnsi="Fira Code" w:cs="Fira Code"/>
          <w:color w:val="6A9955"/>
          <w:sz w:val="18"/>
          <w:szCs w:val="21"/>
          <w:lang w:eastAsia="es-AR"/>
        </w:rPr>
        <w:t>//cierra el archivo nuevo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2403DB">
        <w:rPr>
          <w:rFonts w:ascii="Fira Code" w:hAnsi="Fira Code" w:cs="Fira Code"/>
          <w:color w:val="DCDCAA"/>
          <w:sz w:val="18"/>
          <w:szCs w:val="21"/>
          <w:lang w:eastAsia="es-AR"/>
        </w:rPr>
        <w:t>rewind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proofErr w:type="gram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archivo_original</w:t>
      </w:r>
      <w:proofErr w:type="spellEnd"/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);</w:t>
      </w:r>
    </w:p>
    <w:p w:rsidR="002403DB" w:rsidRPr="002403DB" w:rsidRDefault="002403DB" w:rsidP="002403D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2403DB">
        <w:rPr>
          <w:rFonts w:ascii="Fira Code" w:hAnsi="Fira Code" w:cs="Fira Code"/>
          <w:color w:val="D4D4D4"/>
          <w:sz w:val="18"/>
          <w:szCs w:val="21"/>
          <w:lang w:eastAsia="es-AR"/>
        </w:rPr>
        <w:t>}</w:t>
      </w:r>
    </w:p>
    <w:p w:rsidR="002403DB" w:rsidRDefault="002403DB" w:rsidP="002403DB"/>
    <w:p w:rsidR="002403DB" w:rsidRDefault="002403DB" w:rsidP="002403DB">
      <w:pPr>
        <w:pStyle w:val="Ttulo2"/>
      </w:pPr>
      <w:r>
        <w:t>Punto 2:</w:t>
      </w:r>
    </w:p>
    <w:p w:rsidR="002403DB" w:rsidRDefault="002403DB" w:rsidP="002403DB">
      <w:r>
        <w:t xml:space="preserve">Una vez que se tuvo el código en C funcionando, se procedió a graficarlo. Para esto, se corrió el programa desde matlab modificando las distintas variables </w:t>
      </w:r>
      <w:r w:rsidR="00936E2F">
        <w:t xml:space="preserve">utilizadas. Para comprobar la flexibilidad del programa, además de la transformada de 8 y de 16 puntos, se realizó la transformada de 256 puntos, también para tener </w:t>
      </w:r>
      <w:r w:rsidR="00D074C3">
        <w:t>más</w:t>
      </w:r>
      <w:r w:rsidR="00936E2F">
        <w:t xml:space="preserve"> resolución al analizar el espectro </w:t>
      </w:r>
      <w:proofErr w:type="spellStart"/>
      <w:r w:rsidR="00936E2F">
        <w:t>frecuencial</w:t>
      </w:r>
      <w:proofErr w:type="spellEnd"/>
      <w:r w:rsidR="00936E2F">
        <w:t>.</w:t>
      </w:r>
      <w:r w:rsidR="00D074C3">
        <w:t xml:space="preserve"> El script utilizado en matlab es el siguiente: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228B22"/>
          <w:szCs w:val="30"/>
          <w:lang w:eastAsia="es-ES"/>
        </w:rPr>
        <w:t>%% Punto 2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extra1=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"_Transformada"</w:t>
      </w:r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;extra2</w:t>
      </w:r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"Puntos"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Nombres</w:t>
      </w:r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=[</w:t>
      </w:r>
      <w:proofErr w:type="gramEnd"/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"Tono_20Hz"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"Tono_50Hz"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"Tono_200Hz"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];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puntos</w:t>
      </w:r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=[8 16 256];n=</w:t>
      </w:r>
      <w:proofErr w:type="spell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(puntos);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36E2F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i=1:3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proofErr w:type="spellStart"/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,Nombres(i));    </w:t>
      </w:r>
      <w:r w:rsidRPr="00936E2F">
        <w:rPr>
          <w:rFonts w:ascii="Courier New" w:eastAsia="SimSun" w:hAnsi="Courier New" w:cs="Courier New"/>
          <w:color w:val="228B22"/>
          <w:szCs w:val="30"/>
          <w:lang w:eastAsia="es-ES"/>
        </w:rPr>
        <w:t>%genera la figura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nombre=</w:t>
      </w:r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Nombres(i); offset=20;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936E2F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j=1:n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((n*100)+10+j);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system</w:t>
      </w:r>
      <w:proofErr w:type="spellEnd"/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"DSP3.exe 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+puntos(j)+</w:t>
      </w:r>
      <w:r w:rsidRPr="00936E2F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+offset); </w:t>
      </w:r>
      <w:r w:rsidRPr="00936E2F">
        <w:rPr>
          <w:rFonts w:ascii="Courier New" w:eastAsia="SimSun" w:hAnsi="Courier New" w:cs="Courier New"/>
          <w:color w:val="228B22"/>
          <w:szCs w:val="30"/>
          <w:lang w:eastAsia="es-ES"/>
        </w:rPr>
        <w:t>%Corre el archivo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graficacionfunciones</w:t>
      </w:r>
      <w:proofErr w:type="spell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nombre,offset,puntos</w:t>
      </w:r>
      <w:proofErr w:type="spellEnd"/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>(j),extra1,extra2);</w:t>
      </w:r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36E2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936E2F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936E2F" w:rsidRPr="00936E2F" w:rsidRDefault="00936E2F" w:rsidP="00936E2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36E2F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D074C3" w:rsidRDefault="00D074C3" w:rsidP="002403DB"/>
    <w:p w:rsidR="00D074C3" w:rsidRDefault="00D074C3" w:rsidP="002403DB">
      <w:r>
        <w:t>Y las salidas obtenidas fueron las siguientes:</w:t>
      </w:r>
    </w:p>
    <w:p w:rsidR="00D074C3" w:rsidRDefault="00600CCC" w:rsidP="002403DB">
      <w:r>
        <w:lastRenderedPageBreak/>
        <w:pict>
          <v:shape id="_x0000_i1025" type="#_x0000_t75" style="width:466.5pt;height:305pt">
            <v:imagedata r:id="rId11" o:title="20Hz" cropleft="6445f" cropright="5359f"/>
          </v:shape>
        </w:pict>
      </w:r>
    </w:p>
    <w:p w:rsidR="00D074C3" w:rsidRDefault="00D074C3" w:rsidP="002403DB"/>
    <w:p w:rsidR="00D074C3" w:rsidRDefault="00600CCC" w:rsidP="002403DB">
      <w:r>
        <w:pict>
          <v:shape id="_x0000_i1026" type="#_x0000_t75" style="width:464pt;height:303.5pt">
            <v:imagedata r:id="rId12" o:title="50Hz" cropleft="6286f" cropright="5347f"/>
          </v:shape>
        </w:pict>
      </w:r>
    </w:p>
    <w:p w:rsidR="00D074C3" w:rsidRDefault="00D074C3" w:rsidP="002403DB"/>
    <w:p w:rsidR="00D074C3" w:rsidRDefault="00600CCC" w:rsidP="002403DB">
      <w:r>
        <w:lastRenderedPageBreak/>
        <w:pict>
          <v:shape id="_x0000_i1027" type="#_x0000_t75" style="width:460.5pt;height:300.5pt">
            <v:imagedata r:id="rId13" o:title="200Hz" cropleft="6293f" cropright="5353f"/>
          </v:shape>
        </w:pict>
      </w:r>
    </w:p>
    <w:p w:rsidR="00D074C3" w:rsidRDefault="00D074C3" w:rsidP="002403DB"/>
    <w:p w:rsidR="00D074C3" w:rsidRDefault="00D074C3" w:rsidP="002403DB">
      <w:r>
        <w:t xml:space="preserve">Luego se realizó el procesamiento en línea usando </w:t>
      </w:r>
      <w:proofErr w:type="spellStart"/>
      <w:r>
        <w:t>TinkerCad</w:t>
      </w:r>
      <w:proofErr w:type="spellEnd"/>
      <w:r>
        <w:t>:</w:t>
      </w:r>
    </w:p>
    <w:p w:rsidR="00600CCC" w:rsidRDefault="00600CCC" w:rsidP="00600CCC">
      <w:pPr>
        <w:jc w:val="center"/>
      </w:pPr>
      <w:r>
        <w:rPr>
          <w:noProof/>
          <w:lang w:eastAsia="es-AR"/>
        </w:rPr>
        <w:drawing>
          <wp:inline distT="0" distB="0" distL="0" distR="0" wp14:anchorId="38ACE499" wp14:editId="5F2091DA">
            <wp:extent cx="3460750" cy="253366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743" cy="254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C3" w:rsidRDefault="00600CCC" w:rsidP="002403DB">
      <w:r>
        <w:t xml:space="preserve">Utilizando el siguiente código de </w:t>
      </w:r>
      <w:proofErr w:type="spellStart"/>
      <w:r>
        <w:t>arduino</w:t>
      </w:r>
      <w:proofErr w:type="spellEnd"/>
      <w:r>
        <w:t>: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C586C0"/>
          <w:sz w:val="18"/>
          <w:szCs w:val="21"/>
          <w:lang w:eastAsia="es-AR"/>
        </w:rPr>
        <w:t>#</w:t>
      </w:r>
      <w:proofErr w:type="spellStart"/>
      <w:r w:rsidRPr="00600CCC">
        <w:rPr>
          <w:rFonts w:ascii="Fira Code" w:hAnsi="Fira Code" w:cs="Fira Code"/>
          <w:color w:val="C586C0"/>
          <w:sz w:val="18"/>
          <w:szCs w:val="21"/>
          <w:lang w:eastAsia="es-AR"/>
        </w:rPr>
        <w:t>include</w:t>
      </w:r>
      <w:proofErr w:type="spellEnd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 </w:t>
      </w:r>
      <w:r w:rsidRPr="00600CCC">
        <w:rPr>
          <w:rFonts w:ascii="Fira Code" w:hAnsi="Fira Code" w:cs="Fira Code"/>
          <w:color w:val="CE9178"/>
          <w:sz w:val="18"/>
          <w:szCs w:val="21"/>
          <w:lang w:eastAsia="es-AR"/>
        </w:rPr>
        <w:t>&lt;</w:t>
      </w:r>
      <w:proofErr w:type="spellStart"/>
      <w:r w:rsidRPr="00600CCC">
        <w:rPr>
          <w:rFonts w:ascii="Fira Code" w:hAnsi="Fira Code" w:cs="Fira Code"/>
          <w:color w:val="CE9178"/>
          <w:sz w:val="18"/>
          <w:szCs w:val="21"/>
          <w:lang w:eastAsia="es-AR"/>
        </w:rPr>
        <w:t>math.h</w:t>
      </w:r>
      <w:proofErr w:type="spellEnd"/>
      <w:r w:rsidRPr="00600CCC">
        <w:rPr>
          <w:rFonts w:ascii="Fira Code" w:hAnsi="Fira Code" w:cs="Fira Code"/>
          <w:color w:val="CE9178"/>
          <w:sz w:val="18"/>
          <w:szCs w:val="21"/>
          <w:lang w:eastAsia="es-AR"/>
        </w:rPr>
        <w:t>&gt;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// </w:t>
      </w:r>
      <w:proofErr w:type="spellStart"/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Codigo</w:t>
      </w:r>
      <w:proofErr w:type="spellEnd"/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para </w:t>
      </w:r>
      <w:proofErr w:type="spellStart"/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Arduino</w:t>
      </w:r>
      <w:proofErr w:type="spellEnd"/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UNO – Simulador </w:t>
      </w:r>
      <w:proofErr w:type="spellStart"/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Tinkercad</w:t>
      </w:r>
      <w:proofErr w:type="spellEnd"/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const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Ts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1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//Tiempo de Muestreo en milisegundos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const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N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8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 //cantidad de puntos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const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pi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3.1416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void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setup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()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{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delay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10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);</w:t>
      </w:r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//solo por si el generador tiene un transitorio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lastRenderedPageBreak/>
        <w:t>    </w:t>
      </w:r>
      <w:proofErr w:type="spellStart"/>
      <w:proofErr w:type="gramStart"/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Serial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.</w:t>
      </w:r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begin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57600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}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void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loop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()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{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static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cont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static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datos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[N];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C586C0"/>
          <w:sz w:val="18"/>
          <w:szCs w:val="21"/>
          <w:lang w:eastAsia="es-AR"/>
        </w:rPr>
        <w:t>if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(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cont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&lt; N)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{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datos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[</w:t>
      </w:r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cont] = (</w:t>
      </w:r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)(</w:t>
      </w:r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analogRead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(A0) -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512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 *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/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1023.0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//genera una señal similar a la provista por la catedra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spellStart"/>
      <w:proofErr w:type="gram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cont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++;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}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C586C0"/>
          <w:sz w:val="18"/>
          <w:szCs w:val="21"/>
          <w:lang w:eastAsia="es-AR"/>
        </w:rPr>
        <w:t>else</w:t>
      </w:r>
      <w:proofErr w:type="spellEnd"/>
      <w:proofErr w:type="gramEnd"/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{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transformada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N, datos);</w:t>
      </w:r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//cuando obtiene la cantidad de datos, calcula la transf.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spellStart"/>
      <w:proofErr w:type="gram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cont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}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delay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Ts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);</w:t>
      </w:r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 // Espera </w:t>
      </w:r>
      <w:proofErr w:type="spellStart"/>
      <w:r w:rsidRPr="00600CCC">
        <w:rPr>
          <w:rFonts w:ascii="Fira Code" w:hAnsi="Fira Code" w:cs="Fira Code"/>
          <w:color w:val="6A9955"/>
          <w:sz w:val="18"/>
          <w:szCs w:val="21"/>
          <w:lang w:eastAsia="es-AR"/>
        </w:rPr>
        <w:t>Ts</w:t>
      </w:r>
      <w:proofErr w:type="spellEnd"/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}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void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transformada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N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, </w:t>
      </w:r>
      <w:proofErr w:type="spell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*</w:t>
      </w:r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{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salida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val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int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k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, n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569CD6"/>
          <w:sz w:val="18"/>
          <w:szCs w:val="21"/>
          <w:lang w:eastAsia="es-AR"/>
        </w:rPr>
        <w:t>float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, Re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</w:t>
      </w:r>
      <w:proofErr w:type="spellStart"/>
      <w:proofErr w:type="gramStart"/>
      <w:r w:rsidRPr="00600CCC">
        <w:rPr>
          <w:rFonts w:ascii="Fira Code" w:hAnsi="Fira Code" w:cs="Fira Code"/>
          <w:color w:val="C586C0"/>
          <w:sz w:val="18"/>
          <w:szCs w:val="21"/>
          <w:lang w:eastAsia="es-AR"/>
        </w:rPr>
        <w:t>for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(k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 k &lt; N; k++)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{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spellStart"/>
      <w:proofErr w:type="gramStart"/>
      <w:r w:rsidRPr="00600CCC">
        <w:rPr>
          <w:rFonts w:ascii="Fira Code" w:hAnsi="Fira Code" w:cs="Fira Code"/>
          <w:color w:val="C586C0"/>
          <w:sz w:val="18"/>
          <w:szCs w:val="21"/>
          <w:lang w:eastAsia="es-AR"/>
        </w:rPr>
        <w:t>for</w:t>
      </w:r>
      <w:proofErr w:type="spellEnd"/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(n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 n &lt; N; n++)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{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    </w:t>
      </w:r>
      <w:proofErr w:type="gram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val</w:t>
      </w:r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(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* pi * n * k) / N;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    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+ (</w:t>
      </w:r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[n] * </w:t>
      </w:r>
      <w:proofErr w:type="gram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sin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val));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    Re = Re + (</w:t>
      </w:r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x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[n] * </w:t>
      </w:r>
      <w:proofErr w:type="spellStart"/>
      <w:proofErr w:type="gram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cos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val));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}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gram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salida</w:t>
      </w:r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proofErr w:type="spell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sqrt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pow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(Re,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 + </w:t>
      </w:r>
      <w:proofErr w:type="spellStart"/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pow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,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2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));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spellStart"/>
      <w:proofErr w:type="gramStart"/>
      <w:r w:rsidRPr="00600CCC">
        <w:rPr>
          <w:rFonts w:ascii="Fira Code" w:hAnsi="Fira Code" w:cs="Fira Code"/>
          <w:color w:val="9CDCFE"/>
          <w:sz w:val="18"/>
          <w:szCs w:val="21"/>
          <w:lang w:eastAsia="es-AR"/>
        </w:rPr>
        <w:t>Serial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.</w:t>
      </w:r>
      <w:r w:rsidRPr="00600CCC">
        <w:rPr>
          <w:rFonts w:ascii="Fira Code" w:hAnsi="Fira Code" w:cs="Fira Code"/>
          <w:color w:val="DCDCAA"/>
          <w:sz w:val="18"/>
          <w:szCs w:val="21"/>
          <w:lang w:eastAsia="es-AR"/>
        </w:rPr>
        <w:t>println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(</w:t>
      </w:r>
      <w:proofErr w:type="gram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salida);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</w:t>
      </w:r>
      <w:proofErr w:type="spellStart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Im</w:t>
      </w:r>
      <w:proofErr w:type="spellEnd"/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    Re = </w:t>
      </w:r>
      <w:r w:rsidRPr="00600CCC">
        <w:rPr>
          <w:rFonts w:ascii="Fira Code" w:hAnsi="Fira Code" w:cs="Fira Code"/>
          <w:color w:val="B5CEA8"/>
          <w:sz w:val="18"/>
          <w:szCs w:val="21"/>
          <w:lang w:eastAsia="es-AR"/>
        </w:rPr>
        <w:t>0</w:t>
      </w: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;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    }</w:t>
      </w:r>
    </w:p>
    <w:p w:rsidR="00600CCC" w:rsidRPr="00600CCC" w:rsidRDefault="00600CCC" w:rsidP="00600CCC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18"/>
          <w:szCs w:val="21"/>
          <w:lang w:eastAsia="es-AR"/>
        </w:rPr>
      </w:pPr>
      <w:r w:rsidRPr="00600CCC">
        <w:rPr>
          <w:rFonts w:ascii="Fira Code" w:hAnsi="Fira Code" w:cs="Fira Code"/>
          <w:color w:val="D4D4D4"/>
          <w:sz w:val="18"/>
          <w:szCs w:val="21"/>
          <w:lang w:eastAsia="es-AR"/>
        </w:rPr>
        <w:t>}</w:t>
      </w:r>
    </w:p>
    <w:p w:rsidR="00600CCC" w:rsidRDefault="00600CCC" w:rsidP="002403DB"/>
    <w:p w:rsidR="00D074C3" w:rsidRDefault="00600CCC" w:rsidP="002403DB">
      <w:r>
        <w:t xml:space="preserve">Y se reutilizó el código de matlab, en este caso graficando superpuestas las transformadas en C y en </w:t>
      </w:r>
      <w:proofErr w:type="spellStart"/>
      <w:r>
        <w:t>Arduino</w:t>
      </w:r>
      <w:proofErr w:type="spellEnd"/>
      <w:r>
        <w:t xml:space="preserve"> para 8 y 16 puntos: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Nombres</w:t>
      </w:r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=[</w:t>
      </w:r>
      <w:proofErr w:type="gramEnd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"Tono_20Hz"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"Tono_50Hz"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"Tono_200Hz"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];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puntos</w:t>
      </w:r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=[8 16 256]; n=</w:t>
      </w:r>
      <w:proofErr w:type="spell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(puntos)-1;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600CCC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i=1:3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proofErr w:type="spellStart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,Nombres(i));    </w:t>
      </w:r>
      <w:r w:rsidRPr="00600CCC">
        <w:rPr>
          <w:rFonts w:ascii="Courier New" w:eastAsia="SimSun" w:hAnsi="Courier New" w:cs="Courier New"/>
          <w:color w:val="228B22"/>
          <w:szCs w:val="30"/>
          <w:lang w:eastAsia="es-ES"/>
        </w:rPr>
        <w:t>%genera la figura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 xml:space="preserve">    </w:t>
      </w:r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nombre=</w:t>
      </w:r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Nombres(i); offset=20;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600CCC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j=1:n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((n*100)+10+j);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system</w:t>
      </w:r>
      <w:proofErr w:type="spellEnd"/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"DSP3.exe 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+puntos(j)+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+offset); </w:t>
      </w:r>
      <w:r w:rsidRPr="00600CCC">
        <w:rPr>
          <w:rFonts w:ascii="Courier New" w:eastAsia="SimSun" w:hAnsi="Courier New" w:cs="Courier New"/>
          <w:color w:val="228B22"/>
          <w:szCs w:val="30"/>
          <w:lang w:eastAsia="es-ES"/>
        </w:rPr>
        <w:t>%Corre el archivo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graficacionfunciones</w:t>
      </w:r>
      <w:proofErr w:type="spell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nombre,offset,puntos</w:t>
      </w:r>
      <w:proofErr w:type="spell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(j),extra1,extra2);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graficacionfunciones(</w:t>
      </w:r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nombre+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"Arduino"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,offset,puntos(j),extra1,extra2);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    </w:t>
      </w:r>
      <w:proofErr w:type="spellStart"/>
      <w:proofErr w:type="gramStart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proofErr w:type="gramEnd"/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'Transformada en </w:t>
      </w:r>
      <w:proofErr w:type="spellStart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C'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'Transformada</w:t>
      </w:r>
      <w:proofErr w:type="spellEnd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en </w:t>
      </w:r>
      <w:proofErr w:type="spellStart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Arduino</w:t>
      </w:r>
      <w:proofErr w:type="spellEnd"/>
      <w:r w:rsidRPr="00600CCC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600CC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600CCC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600CCC" w:rsidRPr="00600CCC" w:rsidRDefault="00600CCC" w:rsidP="00600CC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600CCC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600CCC" w:rsidRDefault="00600CCC" w:rsidP="002403DB">
      <w:proofErr w:type="spellStart"/>
      <w:r>
        <w:t>Obteniendose</w:t>
      </w:r>
      <w:proofErr w:type="spellEnd"/>
      <w:r>
        <w:t xml:space="preserve"> las siguientes graficas:</w:t>
      </w:r>
    </w:p>
    <w:p w:rsidR="00600CCC" w:rsidRDefault="00600CCC" w:rsidP="002403DB">
      <w:r>
        <w:pict>
          <v:shape id="_x0000_i1031" type="#_x0000_t75" style="width:453pt;height:346.5pt">
            <v:imagedata r:id="rId15" o:title="20hz"/>
          </v:shape>
        </w:pict>
      </w:r>
    </w:p>
    <w:p w:rsidR="00600CCC" w:rsidRDefault="00600CCC" w:rsidP="002403DB">
      <w:r>
        <w:lastRenderedPageBreak/>
        <w:pict>
          <v:shape id="_x0000_i1032" type="#_x0000_t75" style="width:453pt;height:325.5pt">
            <v:imagedata r:id="rId16" o:title="tono50hz" cropbottom="4055f"/>
          </v:shape>
        </w:pict>
      </w:r>
    </w:p>
    <w:p w:rsidR="00600CCC" w:rsidRDefault="00600CCC" w:rsidP="002403DB">
      <w:r>
        <w:pict>
          <v:shape id="_x0000_i1033" type="#_x0000_t75" style="width:455.5pt;height:349.5pt">
            <v:imagedata r:id="rId17" o:title="tono200hz"/>
          </v:shape>
        </w:pict>
      </w:r>
    </w:p>
    <w:p w:rsidR="00D074C3" w:rsidRDefault="00D074C3" w:rsidP="002403DB"/>
    <w:p w:rsidR="00D074C3" w:rsidRDefault="00D074C3" w:rsidP="00D074C3">
      <w:pPr>
        <w:pStyle w:val="Ttulo2"/>
      </w:pPr>
      <w:r>
        <w:t>Punto 3</w:t>
      </w:r>
    </w:p>
    <w:p w:rsidR="00D074C3" w:rsidRDefault="00D074C3" w:rsidP="00D074C3">
      <w:r>
        <w:t xml:space="preserve">Se </w:t>
      </w:r>
      <w:proofErr w:type="spellStart"/>
      <w:r>
        <w:t>procedio</w:t>
      </w:r>
      <w:proofErr w:type="spellEnd"/>
      <w:r>
        <w:t xml:space="preserve"> a analizar un archivo </w:t>
      </w:r>
      <w:proofErr w:type="spellStart"/>
      <w:r>
        <w:t>wav</w:t>
      </w:r>
      <w:proofErr w:type="spellEnd"/>
      <w:r>
        <w:t xml:space="preserve"> dentro de las señales provistas por la catedra. En este caso, se utilizó el archivo “Perro.wav”, el cual se cargó en matlab y se exportó como </w:t>
      </w:r>
      <w:proofErr w:type="spellStart"/>
      <w:r>
        <w:t>txt</w:t>
      </w:r>
      <w:proofErr w:type="spellEnd"/>
      <w:r>
        <w:t xml:space="preserve">. Ese archivo </w:t>
      </w:r>
      <w:proofErr w:type="spellStart"/>
      <w:r>
        <w:t>txt</w:t>
      </w:r>
      <w:proofErr w:type="spellEnd"/>
      <w:r>
        <w:t xml:space="preserve"> luego fue procesado con el programa en C</w:t>
      </w:r>
      <w:r w:rsidR="00F36F40">
        <w:t xml:space="preserve"> y a la vez en matlab, y se compararon ambas transformadas. Primero se </w:t>
      </w:r>
      <w:proofErr w:type="spellStart"/>
      <w:r w:rsidR="00F36F40">
        <w:t>realizo</w:t>
      </w:r>
      <w:proofErr w:type="spellEnd"/>
      <w:r w:rsidR="00F36F40">
        <w:t xml:space="preserve"> la transformada con 1024 puntos, y luego con 4096. Se utilizó el siguiente código de matlab: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%% Punto 3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%Abrir archivo </w:t>
      </w:r>
      <w:proofErr w:type="spellStart"/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wav</w:t>
      </w:r>
      <w:proofErr w:type="spellEnd"/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x,</w:t>
      </w:r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Fs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] = </w:t>
      </w: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audioread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'Perro.wav'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%Genera y guarda los valores en un </w:t>
      </w:r>
      <w:proofErr w:type="spellStart"/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txt</w:t>
      </w:r>
      <w:proofErr w:type="spellEnd"/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arch</w:t>
      </w:r>
      <w:proofErr w:type="spellEnd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= </w:t>
      </w:r>
      <w:proofErr w:type="spell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fopen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'TonoPerro.txt'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, 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wt</w:t>
      </w:r>
      <w:proofErr w:type="spellEnd"/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fprintf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arch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, 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'%.0f\n'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, </w:t>
      </w:r>
      <w:proofErr w:type="spell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Fs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i=1:length(x)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fprintf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arch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, 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'%.10f\n'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, x(i));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fclose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arch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proofErr w:type="spellStart"/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"Ladrido de perro"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   </w:t>
      </w: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%genera la figura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nombre</w:t>
      </w:r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"Perro"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offset=1000; puntos=4096; 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211);      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% en la figura superior grafica la original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system</w:t>
      </w:r>
      <w:proofErr w:type="spellEnd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"DSP3.exe 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+puntos+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+offset) </w:t>
      </w: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%Corre el archivo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graficacionfunciones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nombre,offset,puntos,extra1,extra2);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"Transformada con 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+puntos+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 puntos en C"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212);         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% en la figura superior grafica la original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>
        <w:rPr>
          <w:rFonts w:ascii="Courier New" w:eastAsia="SimSun" w:hAnsi="Courier New" w:cs="Courier New"/>
          <w:color w:val="000000"/>
          <w:szCs w:val="30"/>
          <w:lang w:eastAsia="es-ES"/>
        </w:rPr>
        <w:t>xm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End"/>
      <w:r>
        <w:rPr>
          <w:rFonts w:ascii="Courier New" w:eastAsia="SimSun" w:hAnsi="Courier New" w:cs="Courier New"/>
          <w:color w:val="000000"/>
          <w:szCs w:val="30"/>
          <w:lang w:eastAsia="es-ES"/>
        </w:rPr>
        <w:t>fft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x,puntos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    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r w:rsidRPr="00F36F40">
        <w:rPr>
          <w:rFonts w:ascii="Courier New" w:eastAsia="SimSun" w:hAnsi="Courier New" w:cs="Courier New"/>
          <w:color w:val="228B22"/>
          <w:szCs w:val="30"/>
          <w:lang w:eastAsia="es-ES"/>
        </w:rPr>
        <w:t>%calcula la DFT en matlab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1:puntos,abs(</w:t>
      </w:r>
      <w:proofErr w:type="spell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xm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));</w:t>
      </w:r>
    </w:p>
    <w:p w:rsid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"Transformada con "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+puntos+</w:t>
      </w:r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" puntos en matlab"</w:t>
      </w:r>
      <w:r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</w:t>
      </w:r>
    </w:p>
    <w:p w:rsidR="00F36F40" w:rsidRPr="00F36F40" w:rsidRDefault="00F36F40" w:rsidP="00F36F4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proofErr w:type="gram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6F40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;xlim</w:t>
      </w:r>
      <w:proofErr w:type="spellEnd"/>
      <w:r w:rsidRPr="00F36F40">
        <w:rPr>
          <w:rFonts w:ascii="Courier New" w:eastAsia="SimSun" w:hAnsi="Courier New" w:cs="Courier New"/>
          <w:color w:val="000000"/>
          <w:szCs w:val="30"/>
          <w:lang w:eastAsia="es-ES"/>
        </w:rPr>
        <w:t>([1 puntos]);</w:t>
      </w:r>
    </w:p>
    <w:p w:rsidR="00F36F40" w:rsidRDefault="00F36F40" w:rsidP="00D074C3"/>
    <w:p w:rsidR="00F36F40" w:rsidRDefault="00F36F40" w:rsidP="00D074C3">
      <w:r>
        <w:t xml:space="preserve">Y se obtuvieron las siguientes graficas: </w:t>
      </w:r>
    </w:p>
    <w:p w:rsidR="00F36F40" w:rsidRDefault="00600CCC" w:rsidP="00D074C3">
      <w:r>
        <w:pict>
          <v:shape id="_x0000_i1028" type="#_x0000_t75" style="width:453pt;height:286pt">
            <v:imagedata r:id="rId18" o:title="1024" croptop="2185f" cropbottom="3849f"/>
          </v:shape>
        </w:pict>
      </w:r>
    </w:p>
    <w:p w:rsidR="00F36F40" w:rsidRDefault="00600CCC" w:rsidP="00D074C3">
      <w:r>
        <w:lastRenderedPageBreak/>
        <w:pict>
          <v:shape id="_x0000_i1029" type="#_x0000_t75" style="width:453pt;height:315.5pt">
            <v:imagedata r:id="rId19" o:title="4096"/>
          </v:shape>
        </w:pict>
      </w:r>
    </w:p>
    <w:p w:rsidR="00F36F40" w:rsidRDefault="00F36F40" w:rsidP="00D074C3">
      <w:r>
        <w:t>Se observa que al aumentar la cantidad de puntos, ambas transformadas tienden a igualarse.</w:t>
      </w:r>
    </w:p>
    <w:p w:rsidR="00285CEC" w:rsidRDefault="00285CEC" w:rsidP="00D074C3"/>
    <w:p w:rsidR="00285CEC" w:rsidRDefault="00285CEC" w:rsidP="00285CEC">
      <w:pPr>
        <w:pStyle w:val="Ttulo2"/>
      </w:pPr>
      <w:r>
        <w:t>Punto 4</w:t>
      </w:r>
    </w:p>
    <w:p w:rsidR="00285CEC" w:rsidRDefault="00285CEC" w:rsidP="00285CEC">
      <w:r>
        <w:t xml:space="preserve">Se </w:t>
      </w:r>
      <w:proofErr w:type="spellStart"/>
      <w:r>
        <w:t>procedio</w:t>
      </w:r>
      <w:proofErr w:type="spellEnd"/>
      <w:r>
        <w:t xml:space="preserve"> a analizar el archivo con la señal de la red eléctrica provisto por la catedra, realizando la transformada con 16 y 256 puntos. Se </w:t>
      </w:r>
      <w:proofErr w:type="spellStart"/>
      <w:r>
        <w:t>utilizo</w:t>
      </w:r>
      <w:proofErr w:type="spellEnd"/>
      <w:r>
        <w:t xml:space="preserve"> el siguiente script de matlab: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285CEC">
        <w:rPr>
          <w:rFonts w:ascii="Courier New" w:eastAsia="SimSun" w:hAnsi="Courier New" w:cs="Courier New"/>
          <w:color w:val="228B22"/>
          <w:szCs w:val="30"/>
          <w:lang w:eastAsia="es-ES"/>
        </w:rPr>
        <w:t>%% Punto 4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proofErr w:type="spellStart"/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"Transformada de Red </w:t>
      </w:r>
      <w:proofErr w:type="spellStart"/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Electrica</w:t>
      </w:r>
      <w:proofErr w:type="spellEnd"/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   </w:t>
      </w:r>
      <w:r w:rsidRPr="00285CEC">
        <w:rPr>
          <w:rFonts w:ascii="Courier New" w:eastAsia="SimSun" w:hAnsi="Courier New" w:cs="Courier New"/>
          <w:color w:val="228B22"/>
          <w:szCs w:val="30"/>
          <w:lang w:eastAsia="es-ES"/>
        </w:rPr>
        <w:t>%genera la figura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nombre</w:t>
      </w:r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proofErr w:type="spellStart"/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DatosRedElectrica</w:t>
      </w:r>
      <w:proofErr w:type="spellEnd"/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offset=100; puntos=16; 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211); 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system</w:t>
      </w:r>
      <w:proofErr w:type="spellEnd"/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"DSP3.exe 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+puntos+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+offset) 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graficacionfunciones</w:t>
      </w:r>
      <w:proofErr w:type="spell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nombre,offset,puntos,extra1,extra2);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212);   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puntos=</w:t>
      </w:r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256;</w:t>
      </w:r>
    </w:p>
    <w:p w:rsidR="00285CEC" w:rsidRP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system</w:t>
      </w:r>
      <w:proofErr w:type="spellEnd"/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"DSP3.exe 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+nombre+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+puntos+</w:t>
      </w:r>
      <w:r w:rsidRPr="00285CEC">
        <w:rPr>
          <w:rFonts w:ascii="Courier New" w:eastAsia="SimSun" w:hAnsi="Courier New" w:cs="Courier New"/>
          <w:color w:val="A020F0"/>
          <w:szCs w:val="30"/>
          <w:lang w:eastAsia="es-ES"/>
        </w:rPr>
        <w:t>" "</w:t>
      </w:r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+offset)</w:t>
      </w:r>
    </w:p>
    <w:p w:rsidR="00285CEC" w:rsidRDefault="00285CEC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  <w:proofErr w:type="spellStart"/>
      <w:proofErr w:type="gramStart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graficacionfunciones</w:t>
      </w:r>
      <w:proofErr w:type="spell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285CEC">
        <w:rPr>
          <w:rFonts w:ascii="Courier New" w:eastAsia="SimSun" w:hAnsi="Courier New" w:cs="Courier New"/>
          <w:color w:val="000000"/>
          <w:szCs w:val="30"/>
          <w:lang w:eastAsia="es-ES"/>
        </w:rPr>
        <w:t>nombre,offset,puntos,extra1,extra2);</w:t>
      </w:r>
    </w:p>
    <w:p w:rsidR="00044BAF" w:rsidRPr="00285CEC" w:rsidRDefault="00044BAF" w:rsidP="00285CE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proofErr w:type="gramEnd"/>
      <w:r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minor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285CEC" w:rsidRDefault="000F4129" w:rsidP="00285CEC">
      <w:r>
        <w:t xml:space="preserve"> Y las respuestas obtenidas son las siguientes:</w:t>
      </w:r>
    </w:p>
    <w:p w:rsidR="000F4129" w:rsidRDefault="00600CCC" w:rsidP="00285CEC">
      <w:r>
        <w:lastRenderedPageBreak/>
        <w:pict>
          <v:shape id="_x0000_i1030" type="#_x0000_t75" style="width:460.5pt;height:271pt">
            <v:imagedata r:id="rId20" o:title="redelec" cropleft="6992f" cropright="5780f"/>
          </v:shape>
        </w:pict>
      </w:r>
    </w:p>
    <w:p w:rsidR="00044BAF" w:rsidRDefault="00600CCC" w:rsidP="00600CCC">
      <w:pPr>
        <w:pStyle w:val="Ttulo2"/>
      </w:pPr>
      <w:r>
        <w:t>Punto 6</w:t>
      </w:r>
    </w:p>
    <w:p w:rsidR="00600CCC" w:rsidRPr="00600CCC" w:rsidRDefault="00600CCC" w:rsidP="00600CCC"/>
    <w:p w:rsidR="00600CCC" w:rsidRDefault="00044BAF" w:rsidP="00285CEC">
      <w:r>
        <w:t xml:space="preserve">Los efectos que producen los armónicos en los circuitos eléctricos son muchos, entre los cuales se encuentran: </w:t>
      </w:r>
    </w:p>
    <w:p w:rsidR="00600CCC" w:rsidRDefault="00044BAF" w:rsidP="00877D79">
      <w:r>
        <w:sym w:font="Symbol" w:char="F0B7"/>
      </w:r>
      <w:r>
        <w:t xml:space="preserve"> Sobrecalentamientos en los conductores especialmente en el neutro de las instalaciones, debido al efecto pelicular. </w:t>
      </w:r>
    </w:p>
    <w:p w:rsidR="00600CCC" w:rsidRDefault="00044BAF" w:rsidP="00285CEC">
      <w:r>
        <w:sym w:font="Symbol" w:char="F0B7"/>
      </w:r>
      <w:r>
        <w:t xml:space="preserve"> Disminución del factor de potencia de una instalación</w:t>
      </w:r>
      <w:r w:rsidR="00877D79">
        <w:t xml:space="preserve"> eléctrica.</w:t>
      </w:r>
      <w:r>
        <w:t xml:space="preserve"> </w:t>
      </w:r>
      <w:bookmarkStart w:id="0" w:name="_GoBack"/>
      <w:bookmarkEnd w:id="0"/>
    </w:p>
    <w:p w:rsidR="00600CCC" w:rsidRDefault="00044BAF" w:rsidP="00285CEC">
      <w:r>
        <w:sym w:font="Symbol" w:char="F0B7"/>
      </w:r>
      <w:r>
        <w:t xml:space="preserve"> Vibraciones en cuadros eléctricos y acoplamientos en redes de telefonía y de datos. </w:t>
      </w:r>
    </w:p>
    <w:p w:rsidR="00600CCC" w:rsidRDefault="00044BAF" w:rsidP="00285CEC">
      <w:r>
        <w:sym w:font="Symbol" w:char="F0B7"/>
      </w:r>
      <w:r>
        <w:t xml:space="preserve"> Deterioro de la forma de onda de la tensión, y consiguiente malfuncionamiento de los aparatos eléctricos. </w:t>
      </w:r>
    </w:p>
    <w:p w:rsidR="00600CCC" w:rsidRDefault="00044BAF" w:rsidP="00285CEC">
      <w:r>
        <w:sym w:font="Symbol" w:char="F0B7"/>
      </w:r>
      <w:r>
        <w:t xml:space="preserve"> Calentamientos, degradaciones en los aislamientos, </w:t>
      </w:r>
      <w:proofErr w:type="spellStart"/>
      <w:r>
        <w:t>embalamientos</w:t>
      </w:r>
      <w:proofErr w:type="spellEnd"/>
      <w:r w:rsidR="00877D79">
        <w:t xml:space="preserve">, </w:t>
      </w:r>
      <w:r>
        <w:t xml:space="preserve">frenados </w:t>
      </w:r>
      <w:r w:rsidR="00877D79">
        <w:t xml:space="preserve">y vibraciones </w:t>
      </w:r>
      <w:r>
        <w:t xml:space="preserve">en motores asíncronos. </w:t>
      </w:r>
    </w:p>
    <w:p w:rsidR="00044BAF" w:rsidRPr="00285CEC" w:rsidRDefault="00044BAF" w:rsidP="00285CEC">
      <w:r>
        <w:sym w:font="Symbol" w:char="F0B7"/>
      </w:r>
      <w:r>
        <w:t xml:space="preserve"> Degradaciones del aislamiento de los transformadores, pérdida de capacidad de suministro de potencia en los mismos.</w:t>
      </w:r>
    </w:p>
    <w:sectPr w:rsidR="00044BAF" w:rsidRPr="00285CEC" w:rsidSect="0086478D">
      <w:headerReference w:type="even" r:id="rId21"/>
      <w:headerReference w:type="default" r:id="rId22"/>
      <w:footerReference w:type="default" r:id="rId23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FC9" w:rsidRDefault="00A15FC9">
      <w:pPr>
        <w:spacing w:after="0"/>
      </w:pPr>
      <w:r>
        <w:separator/>
      </w:r>
    </w:p>
  </w:endnote>
  <w:endnote w:type="continuationSeparator" w:id="0">
    <w:p w:rsidR="00A15FC9" w:rsidRDefault="00A15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877D79">
      <w:rPr>
        <w:noProof/>
      </w:rPr>
      <w:t>11</w:t>
    </w:r>
    <w:r>
      <w:fldChar w:fldCharType="end"/>
    </w:r>
    <w:r>
      <w:t xml:space="preserve"> de </w:t>
    </w:r>
    <w:fldSimple w:instr=" NUMPAGES  \* MERGEFORMAT ">
      <w:r w:rsidR="00877D79">
        <w:rPr>
          <w:noProof/>
        </w:rPr>
        <w:t>11</w:t>
      </w:r>
    </w:fldSimple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FC9" w:rsidRDefault="00A15FC9">
      <w:pPr>
        <w:spacing w:after="0"/>
      </w:pPr>
      <w:r>
        <w:separator/>
      </w:r>
    </w:p>
  </w:footnote>
  <w:footnote w:type="continuationSeparator" w:id="0">
    <w:p w:rsidR="00A15FC9" w:rsidRDefault="00A15F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ACA" w:rsidRPr="0097757B" w:rsidRDefault="0097757B" w:rsidP="0086478D">
    <w:pPr>
      <w:pStyle w:val="Encabezado"/>
      <w:rPr>
        <w:lang w:val="es-AR"/>
      </w:rPr>
    </w:pPr>
    <w:r w:rsidRPr="0097757B">
      <w:rPr>
        <w:lang w:val="es-AR"/>
      </w:rPr>
      <w:t xml:space="preserve">Práctico </w:t>
    </w:r>
    <w:r w:rsidR="008C1F23">
      <w:rPr>
        <w:lang w:val="es-AR"/>
      </w:rPr>
      <w:t xml:space="preserve">DSP </w:t>
    </w:r>
    <w:r w:rsidR="00681ACA">
      <w:rPr>
        <w:lang w:val="es-AR"/>
      </w:rPr>
      <w:t>Nº 3</w:t>
    </w:r>
    <w:r w:rsidRPr="0097757B">
      <w:rPr>
        <w:lang w:val="es-AR"/>
      </w:rPr>
      <w:t xml:space="preserve"> – </w:t>
    </w:r>
    <w:r w:rsidR="00681ACA">
      <w:rPr>
        <w:lang w:val="es-AR"/>
      </w:rPr>
      <w:t>Transformada Discreta de Fourier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mso87BF"/>
      </v:shape>
    </w:pict>
  </w:numPicBullet>
  <w:abstractNum w:abstractNumId="0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91233"/>
    <w:multiLevelType w:val="hybridMultilevel"/>
    <w:tmpl w:val="9F809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  <w:lvlOverride w:ilvl="0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234E6"/>
    <w:rsid w:val="00044BAF"/>
    <w:rsid w:val="00045614"/>
    <w:rsid w:val="00046D4A"/>
    <w:rsid w:val="000633B4"/>
    <w:rsid w:val="000667E9"/>
    <w:rsid w:val="000746C9"/>
    <w:rsid w:val="00075673"/>
    <w:rsid w:val="0007761E"/>
    <w:rsid w:val="000C61C2"/>
    <w:rsid w:val="000D1CEE"/>
    <w:rsid w:val="000E1182"/>
    <w:rsid w:val="000F4129"/>
    <w:rsid w:val="000F655D"/>
    <w:rsid w:val="00125801"/>
    <w:rsid w:val="00162A2C"/>
    <w:rsid w:val="0016362C"/>
    <w:rsid w:val="00172A27"/>
    <w:rsid w:val="00175F85"/>
    <w:rsid w:val="001952F3"/>
    <w:rsid w:val="001A446C"/>
    <w:rsid w:val="001B69A7"/>
    <w:rsid w:val="001C2D3A"/>
    <w:rsid w:val="001D2769"/>
    <w:rsid w:val="002049B0"/>
    <w:rsid w:val="0023195C"/>
    <w:rsid w:val="0023417C"/>
    <w:rsid w:val="002403DB"/>
    <w:rsid w:val="00244BF6"/>
    <w:rsid w:val="00245782"/>
    <w:rsid w:val="00251D66"/>
    <w:rsid w:val="00282EF4"/>
    <w:rsid w:val="00285CEC"/>
    <w:rsid w:val="00291DBE"/>
    <w:rsid w:val="002A1316"/>
    <w:rsid w:val="002B6D24"/>
    <w:rsid w:val="002D049C"/>
    <w:rsid w:val="002F1B4D"/>
    <w:rsid w:val="0031222E"/>
    <w:rsid w:val="00315698"/>
    <w:rsid w:val="0034281C"/>
    <w:rsid w:val="00344830"/>
    <w:rsid w:val="0035173A"/>
    <w:rsid w:val="00380E40"/>
    <w:rsid w:val="00383B6C"/>
    <w:rsid w:val="003A4EC6"/>
    <w:rsid w:val="003B33D7"/>
    <w:rsid w:val="003C115C"/>
    <w:rsid w:val="003C18D2"/>
    <w:rsid w:val="003C75A8"/>
    <w:rsid w:val="003F39E7"/>
    <w:rsid w:val="003F3DCA"/>
    <w:rsid w:val="00417F52"/>
    <w:rsid w:val="004B72DF"/>
    <w:rsid w:val="004D203E"/>
    <w:rsid w:val="00507FB0"/>
    <w:rsid w:val="00520194"/>
    <w:rsid w:val="00525C3A"/>
    <w:rsid w:val="00536BA9"/>
    <w:rsid w:val="0054009E"/>
    <w:rsid w:val="00550E30"/>
    <w:rsid w:val="005625E6"/>
    <w:rsid w:val="00582EDE"/>
    <w:rsid w:val="00591BD2"/>
    <w:rsid w:val="005A6FD0"/>
    <w:rsid w:val="005A7870"/>
    <w:rsid w:val="005B0BB3"/>
    <w:rsid w:val="005B3528"/>
    <w:rsid w:val="005D1DE2"/>
    <w:rsid w:val="005D3171"/>
    <w:rsid w:val="005D3A81"/>
    <w:rsid w:val="005F2F3B"/>
    <w:rsid w:val="005F7A47"/>
    <w:rsid w:val="00600290"/>
    <w:rsid w:val="00600CCC"/>
    <w:rsid w:val="006445CE"/>
    <w:rsid w:val="00645988"/>
    <w:rsid w:val="006507A7"/>
    <w:rsid w:val="00656E8D"/>
    <w:rsid w:val="0066426B"/>
    <w:rsid w:val="00666E94"/>
    <w:rsid w:val="00681ACA"/>
    <w:rsid w:val="00690ED6"/>
    <w:rsid w:val="006A390C"/>
    <w:rsid w:val="006F35CD"/>
    <w:rsid w:val="006F5422"/>
    <w:rsid w:val="00705752"/>
    <w:rsid w:val="00733F96"/>
    <w:rsid w:val="007359D9"/>
    <w:rsid w:val="007A12B1"/>
    <w:rsid w:val="007A2E93"/>
    <w:rsid w:val="007C19E1"/>
    <w:rsid w:val="007E72F4"/>
    <w:rsid w:val="008008D2"/>
    <w:rsid w:val="008127E6"/>
    <w:rsid w:val="008220F2"/>
    <w:rsid w:val="00827905"/>
    <w:rsid w:val="0084458C"/>
    <w:rsid w:val="00845B48"/>
    <w:rsid w:val="0085009A"/>
    <w:rsid w:val="0086478D"/>
    <w:rsid w:val="00877D79"/>
    <w:rsid w:val="008A1953"/>
    <w:rsid w:val="008C1F23"/>
    <w:rsid w:val="008D752E"/>
    <w:rsid w:val="008E2596"/>
    <w:rsid w:val="008E4409"/>
    <w:rsid w:val="008F08A5"/>
    <w:rsid w:val="008F488B"/>
    <w:rsid w:val="009061A2"/>
    <w:rsid w:val="00906939"/>
    <w:rsid w:val="0091326B"/>
    <w:rsid w:val="00936E2F"/>
    <w:rsid w:val="00954AD1"/>
    <w:rsid w:val="00955670"/>
    <w:rsid w:val="00956129"/>
    <w:rsid w:val="0097757B"/>
    <w:rsid w:val="00984F05"/>
    <w:rsid w:val="009A1513"/>
    <w:rsid w:val="009C25B5"/>
    <w:rsid w:val="009D6170"/>
    <w:rsid w:val="009E6574"/>
    <w:rsid w:val="009E7E5D"/>
    <w:rsid w:val="009F5B57"/>
    <w:rsid w:val="009F65EF"/>
    <w:rsid w:val="00A01FE1"/>
    <w:rsid w:val="00A15FC9"/>
    <w:rsid w:val="00A415FF"/>
    <w:rsid w:val="00A645CD"/>
    <w:rsid w:val="00A654C0"/>
    <w:rsid w:val="00A76203"/>
    <w:rsid w:val="00A8090B"/>
    <w:rsid w:val="00A864DA"/>
    <w:rsid w:val="00AA66C4"/>
    <w:rsid w:val="00AC50B1"/>
    <w:rsid w:val="00AD78B3"/>
    <w:rsid w:val="00B32901"/>
    <w:rsid w:val="00B57333"/>
    <w:rsid w:val="00B57803"/>
    <w:rsid w:val="00B718A3"/>
    <w:rsid w:val="00B76A32"/>
    <w:rsid w:val="00B85506"/>
    <w:rsid w:val="00BA23C0"/>
    <w:rsid w:val="00BB4F6F"/>
    <w:rsid w:val="00BC275D"/>
    <w:rsid w:val="00BC5BDA"/>
    <w:rsid w:val="00BC5EA2"/>
    <w:rsid w:val="00BF151B"/>
    <w:rsid w:val="00BF3A27"/>
    <w:rsid w:val="00BF6A78"/>
    <w:rsid w:val="00C131EC"/>
    <w:rsid w:val="00C20701"/>
    <w:rsid w:val="00C30746"/>
    <w:rsid w:val="00C42D88"/>
    <w:rsid w:val="00C53E23"/>
    <w:rsid w:val="00C9502B"/>
    <w:rsid w:val="00C96E45"/>
    <w:rsid w:val="00C97F5C"/>
    <w:rsid w:val="00CB307C"/>
    <w:rsid w:val="00CC561A"/>
    <w:rsid w:val="00CF6289"/>
    <w:rsid w:val="00D074C3"/>
    <w:rsid w:val="00D11E2F"/>
    <w:rsid w:val="00D231C9"/>
    <w:rsid w:val="00D26C54"/>
    <w:rsid w:val="00D46FCD"/>
    <w:rsid w:val="00D57270"/>
    <w:rsid w:val="00D87AE7"/>
    <w:rsid w:val="00DB2C84"/>
    <w:rsid w:val="00E0519C"/>
    <w:rsid w:val="00E1644E"/>
    <w:rsid w:val="00E16D95"/>
    <w:rsid w:val="00E23217"/>
    <w:rsid w:val="00E73DF7"/>
    <w:rsid w:val="00EA1EFC"/>
    <w:rsid w:val="00EC3003"/>
    <w:rsid w:val="00EF2896"/>
    <w:rsid w:val="00F14412"/>
    <w:rsid w:val="00F315F5"/>
    <w:rsid w:val="00F36F40"/>
    <w:rsid w:val="00F7000B"/>
    <w:rsid w:val="00F9532B"/>
    <w:rsid w:val="00F977AC"/>
    <w:rsid w:val="00FA1F6D"/>
    <w:rsid w:val="00FA4512"/>
    <w:rsid w:val="00FC32C2"/>
    <w:rsid w:val="00FC5C2D"/>
    <w:rsid w:val="00FD251A"/>
    <w:rsid w:val="00FD3F58"/>
    <w:rsid w:val="00FD5F50"/>
    <w:rsid w:val="00FE1B28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D9BA-F5D3-40D0-8DFA-6D117F3C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336</TotalTime>
  <Pages>11</Pages>
  <Words>1404</Words>
  <Characters>7725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6</cp:revision>
  <cp:lastPrinted>2020-05-29T00:10:00Z</cp:lastPrinted>
  <dcterms:created xsi:type="dcterms:W3CDTF">2020-08-06T14:36:00Z</dcterms:created>
  <dcterms:modified xsi:type="dcterms:W3CDTF">2020-08-06T21:36:00Z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