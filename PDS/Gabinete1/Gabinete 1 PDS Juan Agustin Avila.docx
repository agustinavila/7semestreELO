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>Informe de Practica Nº</w:t>
      </w:r>
      <w:r w:rsidR="00175F85">
        <w:rPr>
          <w:rFonts w:cs="Arial"/>
          <w:sz w:val="24"/>
        </w:rPr>
        <w:t>1</w:t>
      </w:r>
      <w:r w:rsidR="00A82969">
        <w:rPr>
          <w:rFonts w:cs="Arial"/>
          <w:sz w:val="24"/>
        </w:rPr>
        <w:t xml:space="preserve"> de Gabinete</w:t>
      </w:r>
    </w:p>
    <w:p w:rsidR="00244BF6" w:rsidRPr="00F30145" w:rsidRDefault="00A82969" w:rsidP="00244BF6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Señales y Sistemas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Default="0054009E" w:rsidP="00A82969">
      <w:pPr>
        <w:pStyle w:val="Ttulo1"/>
      </w:pPr>
      <w:r w:rsidRPr="00A82969">
        <w:lastRenderedPageBreak/>
        <w:t>Introducción</w:t>
      </w:r>
      <w:r w:rsidRPr="008127E6">
        <w:t>.</w:t>
      </w:r>
    </w:p>
    <w:p w:rsidR="00A82969" w:rsidRPr="00A82969" w:rsidRDefault="00A82969" w:rsidP="00A82969"/>
    <w:p w:rsidR="003C115C" w:rsidRPr="008127E6" w:rsidRDefault="003F3DCA" w:rsidP="001E783B">
      <w:pPr>
        <w:pStyle w:val="Ttulo1"/>
      </w:pPr>
      <w:r w:rsidRPr="001E783B">
        <w:t>Actividades</w:t>
      </w:r>
      <w:r w:rsidR="0054009E" w:rsidRPr="008127E6">
        <w:t>.</w:t>
      </w:r>
    </w:p>
    <w:p w:rsidR="000633B4" w:rsidRDefault="00A82969" w:rsidP="000633B4">
      <w:pPr>
        <w:pStyle w:val="Ttulo2"/>
      </w:pPr>
      <w:r>
        <w:t>Actividad 1</w:t>
      </w:r>
    </w:p>
    <w:p w:rsidR="00A82969" w:rsidRDefault="00A82969" w:rsidP="00A82969">
      <w:r w:rsidRPr="00A82969">
        <w:t>Dadas las siguientes señales:</w:t>
      </w:r>
    </w:p>
    <w:p w:rsidR="00A82969" w:rsidRDefault="00A82969" w:rsidP="00A82969">
      <w:pPr>
        <w:pStyle w:val="Prrafodelista"/>
        <w:numPr>
          <w:ilvl w:val="0"/>
          <w:numId w:val="12"/>
        </w:numPr>
      </w:pPr>
      <w:r>
        <w:t>x1[n] = u[n − 3]</w:t>
      </w:r>
    </w:p>
    <w:p w:rsidR="00A82969" w:rsidRDefault="00A82969" w:rsidP="00A82969">
      <w:pPr>
        <w:pStyle w:val="Prrafodelista"/>
        <w:numPr>
          <w:ilvl w:val="0"/>
          <w:numId w:val="12"/>
        </w:numPr>
      </w:pPr>
      <w:r>
        <w:t xml:space="preserve">x4 [n] = </w:t>
      </w:r>
      <w:proofErr w:type="spellStart"/>
      <w:r>
        <w:t>rect</w:t>
      </w:r>
      <w:proofErr w:type="spellEnd"/>
      <w:r>
        <w:t>[(n − 5) / 4]</w:t>
      </w:r>
    </w:p>
    <w:p w:rsidR="00A82969" w:rsidRDefault="00A82969" w:rsidP="00A82969">
      <w:pPr>
        <w:pStyle w:val="Ttulo3"/>
      </w:pPr>
      <w:r>
        <w:t>Graficarlas.</w:t>
      </w:r>
    </w:p>
    <w:p w:rsidR="005660E9" w:rsidRDefault="005660E9" w:rsidP="005660E9">
      <w:r>
        <w:t xml:space="preserve">Para graficarlas, se utilizaron los siguientes comandos de </w:t>
      </w:r>
      <w:proofErr w:type="spellStart"/>
      <w:r>
        <w:t>MatLab</w:t>
      </w:r>
      <w:proofErr w:type="spellEnd"/>
      <w:r>
        <w:t>: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660E9">
        <w:rPr>
          <w:rFonts w:ascii="Courier New" w:eastAsia="SimSun" w:hAnsi="Courier New" w:cs="Courier New"/>
          <w:color w:val="228B22"/>
          <w:szCs w:val="30"/>
          <w:lang w:eastAsia="es-ES"/>
        </w:rPr>
        <w:t>%************* Punto 1 ********************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n=-5:1:15;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x1n=</w:t>
      </w:r>
      <w:proofErr w:type="spell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ustep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(n-3);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x2n=</w:t>
      </w: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urect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(n-5)/4);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5660E9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% </w:t>
      </w:r>
      <w:proofErr w:type="spellStart"/>
      <w:r w:rsidRPr="005660E9">
        <w:rPr>
          <w:rFonts w:ascii="Courier New" w:eastAsia="SimSun" w:hAnsi="Courier New" w:cs="Courier New"/>
          <w:color w:val="228B22"/>
          <w:szCs w:val="30"/>
          <w:lang w:eastAsia="es-ES"/>
        </w:rPr>
        <w:t>Graficación</w:t>
      </w:r>
      <w:proofErr w:type="spellEnd"/>
      <w:r w:rsidRPr="005660E9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de ambas funciones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figure</w:t>
      </w:r>
      <w:proofErr w:type="gramEnd"/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dtplot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n,x1n);grid </w:t>
      </w:r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on</w:t>
      </w:r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660E9">
        <w:rPr>
          <w:rFonts w:ascii="Courier New" w:eastAsia="SimSun" w:hAnsi="Courier New" w:cs="Courier New"/>
          <w:color w:val="A020F0"/>
          <w:szCs w:val="30"/>
          <w:lang w:eastAsia="es-ES"/>
        </w:rPr>
        <w:t>'Función x1(n)'</w:t>
      </w: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ylim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([-</w:t>
      </w:r>
      <w:r w:rsidR="0040142C">
        <w:rPr>
          <w:rFonts w:ascii="Courier New" w:eastAsia="SimSun" w:hAnsi="Courier New" w:cs="Courier New"/>
          <w:color w:val="000000"/>
          <w:szCs w:val="30"/>
          <w:lang w:eastAsia="es-ES"/>
        </w:rPr>
        <w:t>1</w:t>
      </w: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2]);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xlabel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'</w:t>
      </w:r>
      <w:proofErr w:type="spellStart"/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Tiempo</w:t>
      </w:r>
      <w:proofErr w:type="spellEnd"/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'</w:t>
      </w:r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);</w:t>
      </w:r>
      <w:proofErr w:type="spell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ylabel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'</w:t>
      </w:r>
      <w:proofErr w:type="spellStart"/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Amplitud</w:t>
      </w:r>
      <w:proofErr w:type="spellEnd"/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'</w:t>
      </w:r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);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 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figure</w:t>
      </w:r>
      <w:proofErr w:type="gramEnd"/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dtplot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n,x2n);grid </w:t>
      </w:r>
      <w:r w:rsidRPr="005660E9">
        <w:rPr>
          <w:rFonts w:ascii="Courier New" w:eastAsia="SimSun" w:hAnsi="Courier New" w:cs="Courier New"/>
          <w:color w:val="A020F0"/>
          <w:szCs w:val="30"/>
          <w:lang w:val="en-US" w:eastAsia="es-ES"/>
        </w:rPr>
        <w:t>on</w:t>
      </w:r>
      <w:r w:rsidRPr="005660E9">
        <w:rPr>
          <w:rFonts w:ascii="Courier New" w:eastAsia="SimSun" w:hAnsi="Courier New" w:cs="Courier New"/>
          <w:color w:val="000000"/>
          <w:szCs w:val="30"/>
          <w:lang w:val="en-US" w:eastAsia="es-ES"/>
        </w:rPr>
        <w:t>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title</w:t>
      </w:r>
      <w:proofErr w:type="spellEnd"/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660E9">
        <w:rPr>
          <w:rFonts w:ascii="Courier New" w:eastAsia="SimSun" w:hAnsi="Courier New" w:cs="Courier New"/>
          <w:color w:val="A020F0"/>
          <w:szCs w:val="30"/>
          <w:lang w:eastAsia="es-ES"/>
        </w:rPr>
        <w:t>'Función x2(n)'</w:t>
      </w:r>
      <w:r w:rsidR="0040142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="0040142C">
        <w:rPr>
          <w:rFonts w:ascii="Courier New" w:eastAsia="SimSun" w:hAnsi="Courier New" w:cs="Courier New"/>
          <w:color w:val="000000"/>
          <w:szCs w:val="30"/>
          <w:lang w:eastAsia="es-ES"/>
        </w:rPr>
        <w:t>ylim</w:t>
      </w:r>
      <w:proofErr w:type="spellEnd"/>
      <w:r w:rsidR="0040142C">
        <w:rPr>
          <w:rFonts w:ascii="Courier New" w:eastAsia="SimSun" w:hAnsi="Courier New" w:cs="Courier New"/>
          <w:color w:val="000000"/>
          <w:szCs w:val="30"/>
          <w:lang w:eastAsia="es-ES"/>
        </w:rPr>
        <w:t>([-1</w:t>
      </w: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 2]);</w:t>
      </w:r>
    </w:p>
    <w:p w:rsid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color w:val="000000"/>
          <w:szCs w:val="30"/>
          <w:lang w:eastAsia="es-ES"/>
        </w:rPr>
      </w:pPr>
      <w:proofErr w:type="spellStart"/>
      <w:proofErr w:type="gram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xlabel</w:t>
      </w:r>
      <w:proofErr w:type="spellEnd"/>
      <w:proofErr w:type="gram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660E9">
        <w:rPr>
          <w:rFonts w:ascii="Courier New" w:eastAsia="SimSun" w:hAnsi="Courier New" w:cs="Courier New"/>
          <w:color w:val="A020F0"/>
          <w:szCs w:val="30"/>
          <w:lang w:eastAsia="es-ES"/>
        </w:rPr>
        <w:t>'Tiempo'</w:t>
      </w: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  <w:proofErr w:type="spellStart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ylabel</w:t>
      </w:r>
      <w:proofErr w:type="spellEnd"/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r w:rsidRPr="005660E9">
        <w:rPr>
          <w:rFonts w:ascii="Courier New" w:eastAsia="SimSun" w:hAnsi="Courier New" w:cs="Courier New"/>
          <w:color w:val="A020F0"/>
          <w:szCs w:val="30"/>
          <w:lang w:eastAsia="es-ES"/>
        </w:rPr>
        <w:t>'Amplitud'</w:t>
      </w:r>
      <w:r w:rsidRPr="005660E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5660E9" w:rsidRPr="005660E9" w:rsidRDefault="005660E9" w:rsidP="005660E9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</w:p>
    <w:p w:rsidR="005660E9" w:rsidRDefault="005660E9" w:rsidP="005660E9"/>
    <w:p w:rsidR="005660E9" w:rsidRDefault="009E6BBC" w:rsidP="005660E9">
      <w:r>
        <w:pict>
          <v:shape id="_x0000_i1025" type="#_x0000_t75" style="width:456pt;height:234pt">
            <v:imagedata r:id="rId11" o:title="P1A"/>
          </v:shape>
        </w:pict>
      </w:r>
    </w:p>
    <w:p w:rsidR="005660E9" w:rsidRPr="005660E9" w:rsidRDefault="009E6BBC" w:rsidP="005660E9">
      <w:r>
        <w:lastRenderedPageBreak/>
        <w:pict>
          <v:shape id="_x0000_i1026" type="#_x0000_t75" style="width:450pt;height:234pt">
            <v:imagedata r:id="rId12" o:title="P1B"/>
          </v:shape>
        </w:pict>
      </w:r>
    </w:p>
    <w:p w:rsidR="00A82969" w:rsidRDefault="00A82969" w:rsidP="00A82969">
      <w:pPr>
        <w:pStyle w:val="Ttulo3"/>
      </w:pPr>
      <w:r>
        <w:t>Clasificarlas según sean limitadas en tiempo, de ambos lados (</w:t>
      </w:r>
      <w:proofErr w:type="spellStart"/>
      <w:r>
        <w:t>twosided</w:t>
      </w:r>
      <w:proofErr w:type="spellEnd"/>
      <w:r>
        <w:t>), de lado izquierdo (</w:t>
      </w:r>
      <w:proofErr w:type="spellStart"/>
      <w:r>
        <w:t>leftsided</w:t>
      </w:r>
      <w:proofErr w:type="spellEnd"/>
      <w:r>
        <w:t>) o de lado derecho (</w:t>
      </w:r>
      <w:proofErr w:type="spellStart"/>
      <w:r>
        <w:t>rightsided</w:t>
      </w:r>
      <w:proofErr w:type="spellEnd"/>
      <w:r>
        <w:t>).</w:t>
      </w:r>
    </w:p>
    <w:p w:rsidR="0040142C" w:rsidRPr="0040142C" w:rsidRDefault="0040142C" w:rsidP="0040142C">
      <w:r>
        <w:t>La función x1(n) está limitada de lado izquierdo, ya que para valores menores a n=3 siempre vale cero. La función x2(n) está limitada a ambos lados, ya que toma valor cero para cualquier valor de n menor a 3 o mayor a 7.</w:t>
      </w:r>
    </w:p>
    <w:p w:rsidR="00A82969" w:rsidRDefault="00A82969" w:rsidP="00A82969">
      <w:pPr>
        <w:pStyle w:val="Ttulo3"/>
      </w:pPr>
      <w:r>
        <w:t>Decidir cuáles son causales.</w:t>
      </w:r>
    </w:p>
    <w:p w:rsidR="00DC09B5" w:rsidRDefault="0040142C" w:rsidP="00DC09B5">
      <w:r>
        <w:t>Ambas funciones son causales, ya que valen cero para cualquier valor de n menor que cero.</w:t>
      </w:r>
    </w:p>
    <w:p w:rsidR="00A82969" w:rsidRDefault="00A82969" w:rsidP="00A82969"/>
    <w:p w:rsidR="00A82969" w:rsidRDefault="00A82969" w:rsidP="00A82969">
      <w:pPr>
        <w:pStyle w:val="Ttulo2"/>
      </w:pPr>
      <w:r>
        <w:t>Dada la secuencia x[n] = {1</w:t>
      </w:r>
      <w:proofErr w:type="gramStart"/>
      <w:r>
        <w:t>,3,7,2,4</w:t>
      </w:r>
      <w:proofErr w:type="gramEnd"/>
      <w:r>
        <w:t>}, realizar en forma independiente la siguiente secuencia de operaciones:</w:t>
      </w:r>
    </w:p>
    <w:p w:rsidR="00A82969" w:rsidRDefault="00A82969" w:rsidP="00A82969">
      <w:pPr>
        <w:pStyle w:val="Ttulo3"/>
      </w:pPr>
      <w:r>
        <w:t>Decimación (</w:t>
      </w:r>
      <w:proofErr w:type="spellStart"/>
      <w:r>
        <w:t>decimation</w:t>
      </w:r>
      <w:proofErr w:type="spellEnd"/>
      <w:r>
        <w:t xml:space="preserve">) </w:t>
      </w:r>
      <w:proofErr w:type="gramStart"/>
      <w:r>
        <w:t>( x</w:t>
      </w:r>
      <w:proofErr w:type="gramEnd"/>
      <w:r>
        <w:t>[2n]) - Interpolación ( x[2n / 2])</w:t>
      </w:r>
    </w:p>
    <w:p w:rsidR="009606DC" w:rsidRPr="009606DC" w:rsidRDefault="009606DC" w:rsidP="009606DC"/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606DC">
        <w:rPr>
          <w:rFonts w:ascii="Courier New" w:eastAsia="SimSun" w:hAnsi="Courier New" w:cs="Courier New"/>
          <w:color w:val="228B22"/>
          <w:szCs w:val="30"/>
          <w:lang w:eastAsia="es-ES"/>
        </w:rPr>
        <w:t>%************ punto 2 ****************</w:t>
      </w:r>
    </w:p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proofErr w:type="gramStart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xn</w:t>
      </w:r>
      <w:proofErr w:type="spellEnd"/>
      <w:proofErr w:type="gram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=[1,3,7,2,4]</w:t>
      </w:r>
    </w:p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N=</w:t>
      </w:r>
      <w:proofErr w:type="spellStart"/>
      <w:proofErr w:type="gramStart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xn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9606DC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9606DC">
        <w:rPr>
          <w:rFonts w:ascii="Courier New" w:eastAsia="SimSun" w:hAnsi="Courier New" w:cs="Courier New"/>
          <w:color w:val="228B22"/>
          <w:szCs w:val="30"/>
          <w:lang w:eastAsia="es-ES"/>
        </w:rPr>
        <w:t>decimacion</w:t>
      </w:r>
      <w:proofErr w:type="spellEnd"/>
      <w:r w:rsidRPr="009606DC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luego </w:t>
      </w:r>
      <w:proofErr w:type="spellStart"/>
      <w:r w:rsidRPr="009606DC">
        <w:rPr>
          <w:rFonts w:ascii="Courier New" w:eastAsia="SimSun" w:hAnsi="Courier New" w:cs="Courier New"/>
          <w:color w:val="228B22"/>
          <w:szCs w:val="30"/>
          <w:lang w:eastAsia="es-ES"/>
        </w:rPr>
        <w:t>interpolacion</w:t>
      </w:r>
      <w:proofErr w:type="spellEnd"/>
    </w:p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xn_</w:t>
      </w:r>
      <w:proofErr w:type="gramStart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dec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1:ceil(N/2)) = </w:t>
      </w: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xn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eastAsia="es-ES"/>
        </w:rPr>
        <w:t>(1:2:N)</w:t>
      </w:r>
    </w:p>
    <w:p w:rsidR="009606DC" w:rsidRPr="00264ED1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xndec_</w:t>
      </w:r>
      <w:proofErr w:type="gram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int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1:2:2*</w:t>
      </w: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length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xn_dec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)) = </w:t>
      </w: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xn_dec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(1:length(</w:t>
      </w: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xn_dec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eastAsia="es-ES"/>
        </w:rPr>
        <w:t>));</w:t>
      </w:r>
    </w:p>
    <w:p w:rsidR="009606DC" w:rsidRPr="009606DC" w:rsidRDefault="009606DC" w:rsidP="009606DC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xn_dec_</w:t>
      </w:r>
      <w:proofErr w:type="gramStart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int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2:2:2*length(</w:t>
      </w: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xn_dec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)) = </w:t>
      </w: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xn_dec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(1:length(</w:t>
      </w:r>
      <w:proofErr w:type="spellStart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xn_dec</w:t>
      </w:r>
      <w:proofErr w:type="spellEnd"/>
      <w:r w:rsidRPr="009606DC">
        <w:rPr>
          <w:rFonts w:ascii="Courier New" w:eastAsia="SimSun" w:hAnsi="Courier New" w:cs="Courier New"/>
          <w:color w:val="000000"/>
          <w:szCs w:val="30"/>
          <w:lang w:val="en-US" w:eastAsia="es-ES"/>
        </w:rPr>
        <w:t>))</w:t>
      </w:r>
    </w:p>
    <w:p w:rsidR="009606DC" w:rsidRPr="00264ED1" w:rsidRDefault="009606DC" w:rsidP="0040142C">
      <w:pPr>
        <w:rPr>
          <w:lang w:val="en-US"/>
        </w:rPr>
      </w:pPr>
    </w:p>
    <w:p w:rsidR="0040142C" w:rsidRDefault="009606DC" w:rsidP="0040142C">
      <w:r w:rsidRPr="009606DC">
        <w:t>Se observan los siguientes resultados:</w:t>
      </w:r>
    </w:p>
    <w:p w:rsidR="00DB10B6" w:rsidRDefault="00DB10B6" w:rsidP="00DB10B6">
      <w:proofErr w:type="spellStart"/>
      <w:proofErr w:type="gramStart"/>
      <w:r>
        <w:t>xn</w:t>
      </w:r>
      <w:proofErr w:type="spellEnd"/>
      <w:proofErr w:type="gramEnd"/>
      <w:r>
        <w:t xml:space="preserve"> =     1     3     7     2     4</w:t>
      </w:r>
    </w:p>
    <w:p w:rsidR="00DB10B6" w:rsidRDefault="00DB10B6" w:rsidP="00DB10B6">
      <w:proofErr w:type="spellStart"/>
      <w:r>
        <w:t>xn_dec</w:t>
      </w:r>
      <w:proofErr w:type="spellEnd"/>
      <w:r>
        <w:t xml:space="preserve"> =     1     7     4</w:t>
      </w:r>
    </w:p>
    <w:p w:rsidR="00DB10B6" w:rsidRDefault="00DB10B6" w:rsidP="00DB10B6">
      <w:proofErr w:type="spellStart"/>
      <w:r>
        <w:t>xn_dec_int</w:t>
      </w:r>
      <w:proofErr w:type="spellEnd"/>
      <w:r>
        <w:t xml:space="preserve"> =     1     1     7     7     4     4</w:t>
      </w:r>
    </w:p>
    <w:p w:rsidR="00DB10B6" w:rsidRPr="009606DC" w:rsidRDefault="00DB10B6" w:rsidP="00DB10B6"/>
    <w:p w:rsidR="00A82969" w:rsidRDefault="00A82969" w:rsidP="00A82969">
      <w:pPr>
        <w:pStyle w:val="Ttulo3"/>
      </w:pPr>
      <w:r>
        <w:t xml:space="preserve">Interpolación </w:t>
      </w:r>
      <w:proofErr w:type="gramStart"/>
      <w:r>
        <w:t>( x</w:t>
      </w:r>
      <w:proofErr w:type="gramEnd"/>
      <w:r>
        <w:t>[n / 2]) - Decimación ( x[2(n / 2)])</w:t>
      </w:r>
    </w:p>
    <w:p w:rsidR="00DB10B6" w:rsidRPr="00DB10B6" w:rsidRDefault="00DB10B6" w:rsidP="00DB10B6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DB10B6">
        <w:rPr>
          <w:rFonts w:ascii="Courier New" w:eastAsia="SimSun" w:hAnsi="Courier New" w:cs="Courier New"/>
          <w:color w:val="228B22"/>
          <w:szCs w:val="30"/>
          <w:lang w:eastAsia="es-ES"/>
        </w:rPr>
        <w:t>%</w:t>
      </w:r>
      <w:proofErr w:type="spellStart"/>
      <w:r w:rsidRPr="00DB10B6">
        <w:rPr>
          <w:rFonts w:ascii="Courier New" w:eastAsia="SimSun" w:hAnsi="Courier New" w:cs="Courier New"/>
          <w:color w:val="228B22"/>
          <w:szCs w:val="30"/>
          <w:lang w:eastAsia="es-ES"/>
        </w:rPr>
        <w:t>interpolacion</w:t>
      </w:r>
      <w:proofErr w:type="spellEnd"/>
      <w:r w:rsidRPr="00DB10B6">
        <w:rPr>
          <w:rFonts w:ascii="Courier New" w:eastAsia="SimSun" w:hAnsi="Courier New" w:cs="Courier New"/>
          <w:color w:val="228B22"/>
          <w:szCs w:val="30"/>
          <w:lang w:eastAsia="es-ES"/>
        </w:rPr>
        <w:t xml:space="preserve"> y luego </w:t>
      </w:r>
      <w:proofErr w:type="spellStart"/>
      <w:r w:rsidRPr="00DB10B6">
        <w:rPr>
          <w:rFonts w:ascii="Courier New" w:eastAsia="SimSun" w:hAnsi="Courier New" w:cs="Courier New"/>
          <w:color w:val="228B22"/>
          <w:szCs w:val="30"/>
          <w:lang w:eastAsia="es-ES"/>
        </w:rPr>
        <w:t>decimacion</w:t>
      </w:r>
      <w:proofErr w:type="spellEnd"/>
    </w:p>
    <w:p w:rsidR="00DB10B6" w:rsidRPr="00264ED1" w:rsidRDefault="00DB10B6" w:rsidP="00DB10B6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>xn_</w:t>
      </w:r>
      <w:proofErr w:type="gramStart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>int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1:2:2*N) = </w:t>
      </w:r>
      <w:proofErr w:type="spellStart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>xn</w:t>
      </w:r>
      <w:proofErr w:type="spellEnd"/>
      <w:r w:rsidRPr="00264ED1">
        <w:rPr>
          <w:rFonts w:ascii="Courier New" w:eastAsia="SimSun" w:hAnsi="Courier New" w:cs="Courier New"/>
          <w:color w:val="000000"/>
          <w:szCs w:val="30"/>
          <w:lang w:val="en-US" w:eastAsia="es-ES"/>
        </w:rPr>
        <w:t>(1:N);</w:t>
      </w:r>
    </w:p>
    <w:p w:rsidR="00DB10B6" w:rsidRPr="00DB10B6" w:rsidRDefault="00DB10B6" w:rsidP="00DB10B6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  <w:proofErr w:type="spell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xn_</w:t>
      </w:r>
      <w:proofErr w:type="gram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int</w:t>
      </w:r>
      <w:proofErr w:type="spell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2:2:2*N) = </w:t>
      </w:r>
      <w:proofErr w:type="spell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xn</w:t>
      </w:r>
      <w:proofErr w:type="spell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(1:N)</w:t>
      </w:r>
    </w:p>
    <w:p w:rsidR="00DB10B6" w:rsidRDefault="00DB10B6" w:rsidP="00DB10B6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color w:val="000000"/>
          <w:szCs w:val="30"/>
          <w:lang w:val="en-US" w:eastAsia="es-ES"/>
        </w:rPr>
      </w:pPr>
      <w:proofErr w:type="spell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xn_int_</w:t>
      </w:r>
      <w:proofErr w:type="gram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dec</w:t>
      </w:r>
      <w:proofErr w:type="spell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(</w:t>
      </w:r>
      <w:proofErr w:type="gram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 xml:space="preserve">1:N) = </w:t>
      </w:r>
      <w:proofErr w:type="spellStart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xn_int</w:t>
      </w:r>
      <w:proofErr w:type="spellEnd"/>
      <w:r w:rsidRPr="00DB10B6">
        <w:rPr>
          <w:rFonts w:ascii="Courier New" w:eastAsia="SimSun" w:hAnsi="Courier New" w:cs="Courier New"/>
          <w:color w:val="000000"/>
          <w:szCs w:val="30"/>
          <w:lang w:val="en-US" w:eastAsia="es-ES"/>
        </w:rPr>
        <w:t>(1:2:2*N)</w:t>
      </w:r>
    </w:p>
    <w:p w:rsidR="00DB10B6" w:rsidRPr="00DB10B6" w:rsidRDefault="00DB10B6" w:rsidP="00DB10B6">
      <w:pPr>
        <w:autoSpaceDE w:val="0"/>
        <w:autoSpaceDN w:val="0"/>
        <w:adjustRightInd w:val="0"/>
        <w:spacing w:after="0"/>
        <w:ind w:left="1416"/>
        <w:jc w:val="left"/>
        <w:rPr>
          <w:rFonts w:ascii="Courier New" w:eastAsia="SimSun" w:hAnsi="Courier New" w:cs="Courier New"/>
          <w:sz w:val="16"/>
          <w:szCs w:val="24"/>
          <w:lang w:val="en-US" w:eastAsia="es-ES"/>
        </w:rPr>
      </w:pPr>
    </w:p>
    <w:p w:rsidR="0040142C" w:rsidRDefault="00DB10B6" w:rsidP="0040142C">
      <w:r w:rsidRPr="00DB10B6">
        <w:t>Se observan los siguientes resultados:</w:t>
      </w:r>
    </w:p>
    <w:p w:rsidR="00DB10B6" w:rsidRPr="00DB10B6" w:rsidRDefault="00DB10B6" w:rsidP="00DB10B6">
      <w:pPr>
        <w:rPr>
          <w:lang w:val="en-US"/>
        </w:rPr>
      </w:pPr>
      <w:proofErr w:type="spellStart"/>
      <w:r>
        <w:rPr>
          <w:lang w:val="en-US"/>
        </w:rPr>
        <w:t>xn_int</w:t>
      </w:r>
      <w:proofErr w:type="spellEnd"/>
      <w:r>
        <w:rPr>
          <w:lang w:val="en-US"/>
        </w:rPr>
        <w:t xml:space="preserve"> =</w:t>
      </w:r>
      <w:r w:rsidRPr="00DB10B6">
        <w:rPr>
          <w:lang w:val="en-US"/>
        </w:rPr>
        <w:t xml:space="preserve">     1     1     3     3    </w:t>
      </w:r>
      <w:r>
        <w:rPr>
          <w:lang w:val="en-US"/>
        </w:rPr>
        <w:t xml:space="preserve"> 7     7     2     2     4     4</w:t>
      </w:r>
    </w:p>
    <w:p w:rsidR="00DB10B6" w:rsidRDefault="00DB10B6" w:rsidP="00DB10B6">
      <w:pPr>
        <w:rPr>
          <w:lang w:val="en-US"/>
        </w:rPr>
      </w:pPr>
      <w:proofErr w:type="spellStart"/>
      <w:r w:rsidRPr="00DB10B6">
        <w:rPr>
          <w:lang w:val="en-US"/>
        </w:rPr>
        <w:t>xn_int_dec</w:t>
      </w:r>
      <w:proofErr w:type="spellEnd"/>
      <w:r w:rsidRPr="00DB10B6">
        <w:rPr>
          <w:lang w:val="en-US"/>
        </w:rPr>
        <w:t xml:space="preserve"> =     1     3     7     2     4</w:t>
      </w:r>
    </w:p>
    <w:p w:rsidR="00DB10B6" w:rsidRPr="00DB10B6" w:rsidRDefault="00DB10B6" w:rsidP="00DB10B6">
      <w:pPr>
        <w:rPr>
          <w:lang w:val="en-US"/>
        </w:rPr>
      </w:pPr>
    </w:p>
    <w:p w:rsidR="00DB10B6" w:rsidRPr="00DB10B6" w:rsidRDefault="00A82969" w:rsidP="00DB10B6">
      <w:pPr>
        <w:pStyle w:val="Ttulo3"/>
      </w:pPr>
      <w:r>
        <w:t>De acuerdo a los resultados obtenidos en</w:t>
      </w:r>
      <w:r w:rsidR="00DB10B6">
        <w:t xml:space="preserve"> 2.1 y 2.2 obtenga conclusiones </w:t>
      </w:r>
      <w:r>
        <w:t>respecto a la aplicación de estas operaciones en forma sucesiva a una misma secuencia.</w:t>
      </w:r>
    </w:p>
    <w:p w:rsidR="00DC09B5" w:rsidRDefault="00DB10B6" w:rsidP="00DC09B5">
      <w:r>
        <w:t>Con esto se comprueba que la interpolación no es la inversa de la decimación, ya que al aplicar primero una decimación y luego una interpolación el vector resultante no es igual al original. A la vez, se comprueba que la decimación es la inversa de la interpolación, ya que al aplicar primero una interpolación y luego una decimación, el vector resultante es igual al vector original.</w:t>
      </w:r>
    </w:p>
    <w:p w:rsidR="00A82969" w:rsidRDefault="00A82969" w:rsidP="00A82969"/>
    <w:p w:rsidR="00A82969" w:rsidRDefault="00A82969" w:rsidP="00A82969">
      <w:pPr>
        <w:pStyle w:val="Ttulo2"/>
      </w:pPr>
      <w:r>
        <w:t>Determinar si las siguientes señales de tiempo discreto son periódicas o no. Para las señales que sean periódicas encontrar su periodo N.</w:t>
      </w:r>
    </w:p>
    <w:p w:rsidR="00A82969" w:rsidRDefault="00A82969" w:rsidP="002101FC">
      <w:pPr>
        <w:pStyle w:val="Ttulo3"/>
      </w:pPr>
      <w:proofErr w:type="gramStart"/>
      <w:r w:rsidRPr="00973BEF">
        <w:t>x1</w:t>
      </w:r>
      <w:proofErr w:type="gramEnd"/>
      <w:r w:rsidRPr="00973BEF">
        <w:t xml:space="preserve">[n] = </w:t>
      </w:r>
      <w:proofErr w:type="spellStart"/>
      <w:r w:rsidRPr="00973BEF">
        <w:t>cos</w:t>
      </w:r>
      <w:proofErr w:type="spellEnd"/>
      <w:r w:rsidRPr="00973BEF">
        <w:t>[</w:t>
      </w:r>
      <w:r w:rsidRPr="002101FC">
        <w:t>nπ</w:t>
      </w:r>
      <w:r w:rsidRPr="00973BEF">
        <w:t xml:space="preserve"> / 2] </w:t>
      </w:r>
    </w:p>
    <w:p w:rsidR="00DB10B6" w:rsidRPr="00DB10B6" w:rsidRDefault="00DD05B0" w:rsidP="00DB10B6">
      <w:r>
        <w:t>Si es periódica, y tiene un N=4</w:t>
      </w:r>
    </w:p>
    <w:p w:rsidR="00A82969" w:rsidRDefault="00A82969" w:rsidP="002101FC">
      <w:pPr>
        <w:pStyle w:val="Ttulo3"/>
      </w:pPr>
      <w:proofErr w:type="gramStart"/>
      <w:r w:rsidRPr="00973BEF">
        <w:t>x2</w:t>
      </w:r>
      <w:proofErr w:type="gramEnd"/>
      <w:r w:rsidRPr="00973BEF">
        <w:t xml:space="preserve"> [n] = </w:t>
      </w:r>
      <w:proofErr w:type="spellStart"/>
      <w:r w:rsidRPr="00973BEF">
        <w:t>sen</w:t>
      </w:r>
      <w:proofErr w:type="spellEnd"/>
      <w:r w:rsidRPr="00973BEF">
        <w:t>[nπ / 4]− 2*</w:t>
      </w:r>
      <w:proofErr w:type="spellStart"/>
      <w:r w:rsidRPr="00973BEF">
        <w:t>cos</w:t>
      </w:r>
      <w:proofErr w:type="spellEnd"/>
      <w:r w:rsidRPr="00973BEF">
        <w:t xml:space="preserve">[nπ / 6] </w:t>
      </w:r>
    </w:p>
    <w:p w:rsidR="00DB10B6" w:rsidRPr="00DB10B6" w:rsidRDefault="00DD05B0" w:rsidP="00DB10B6">
      <w:r>
        <w:t xml:space="preserve">El N del seno es 8 y el N del coseno es 12, entonces el periodo de x2 </w:t>
      </w:r>
      <w:proofErr w:type="spellStart"/>
      <w:r>
        <w:t>sera</w:t>
      </w:r>
      <w:proofErr w:type="spellEnd"/>
      <w:r>
        <w:t xml:space="preserve"> N=</w:t>
      </w:r>
      <w:proofErr w:type="spellStart"/>
      <w:proofErr w:type="gramStart"/>
      <w:r>
        <w:t>lcm</w:t>
      </w:r>
      <w:proofErr w:type="spellEnd"/>
      <w:r>
        <w:t>(</w:t>
      </w:r>
      <w:proofErr w:type="gramEnd"/>
      <w:r>
        <w:t>8,12)=24</w:t>
      </w:r>
    </w:p>
    <w:p w:rsidR="00A82969" w:rsidRDefault="00A82969" w:rsidP="002101FC">
      <w:pPr>
        <w:pStyle w:val="Ttulo3"/>
      </w:pPr>
      <w:proofErr w:type="gramStart"/>
      <w:r w:rsidRPr="00973BEF">
        <w:t>x3</w:t>
      </w:r>
      <w:proofErr w:type="gramEnd"/>
      <w:r w:rsidRPr="00973BEF">
        <w:t xml:space="preserve">[n] = </w:t>
      </w:r>
      <w:proofErr w:type="spellStart"/>
      <w:r w:rsidRPr="00973BEF">
        <w:t>cos</w:t>
      </w:r>
      <w:proofErr w:type="spellEnd"/>
      <w:r w:rsidRPr="00973BEF">
        <w:t xml:space="preserve">[n / 2] </w:t>
      </w:r>
    </w:p>
    <w:p w:rsidR="00770E6E" w:rsidRPr="00DB10B6" w:rsidRDefault="00770E6E" w:rsidP="00770E6E">
      <w:r>
        <w:t>No es periódica, analizándola se tiene un N=4</w:t>
      </w:r>
      <w:r w:rsidR="0061425F" w:rsidRPr="0061425F">
        <w:rPr>
          <w:rFonts w:ascii="Cambria Math" w:hAnsi="Cambria Math"/>
        </w:rPr>
        <w:t xml:space="preserve"> </w:t>
      </w:r>
      <w:r w:rsidR="0061425F" w:rsidRPr="00973BEF">
        <w:rPr>
          <w:rFonts w:ascii="Cambria Math" w:hAnsi="Cambria Math"/>
        </w:rPr>
        <w:t>π</w:t>
      </w:r>
      <w:r>
        <w:t xml:space="preserve">, un numero irracional. La condición de periodicidad es que N sea un </w:t>
      </w:r>
      <w:proofErr w:type="gramStart"/>
      <w:r>
        <w:t>numero</w:t>
      </w:r>
      <w:proofErr w:type="gramEnd"/>
      <w:r>
        <w:t xml:space="preserve"> entero.</w:t>
      </w:r>
    </w:p>
    <w:p w:rsidR="00A82969" w:rsidRDefault="00A82969" w:rsidP="002101FC">
      <w:pPr>
        <w:pStyle w:val="Ttulo3"/>
      </w:pPr>
      <w:proofErr w:type="gramStart"/>
      <w:r w:rsidRPr="00973BEF">
        <w:t>x4</w:t>
      </w:r>
      <w:proofErr w:type="gramEnd"/>
      <w:r w:rsidRPr="00973BEF">
        <w:t xml:space="preserve">[n] = </w:t>
      </w:r>
      <w:proofErr w:type="spellStart"/>
      <w:r w:rsidRPr="00973BEF">
        <w:t>sen</w:t>
      </w:r>
      <w:proofErr w:type="spellEnd"/>
      <w:r w:rsidRPr="00973BEF">
        <w:t>[π + 0.2n]</w:t>
      </w:r>
    </w:p>
    <w:p w:rsidR="00DB10B6" w:rsidRPr="00DB10B6" w:rsidRDefault="00770E6E" w:rsidP="00DB10B6">
      <w:r>
        <w:t>No es periódica, analizándola se tiene un N=</w:t>
      </w:r>
      <w:r w:rsidR="0061425F">
        <w:t xml:space="preserve">10 </w:t>
      </w:r>
      <w:r w:rsidR="0061425F" w:rsidRPr="00973BEF">
        <w:rPr>
          <w:rFonts w:ascii="Cambria Math" w:hAnsi="Cambria Math"/>
        </w:rPr>
        <w:t>π</w:t>
      </w:r>
      <w:r>
        <w:t xml:space="preserve">, un numero irracional. La condición de periodicidad es que N sea un </w:t>
      </w:r>
      <w:proofErr w:type="gramStart"/>
      <w:r>
        <w:t>numero</w:t>
      </w:r>
      <w:proofErr w:type="gramEnd"/>
      <w:r>
        <w:t xml:space="preserve"> entero.</w:t>
      </w:r>
    </w:p>
    <w:p w:rsidR="00DC09B5" w:rsidRDefault="00A82969" w:rsidP="002101FC">
      <w:pPr>
        <w:pStyle w:val="Ttulo3"/>
      </w:pPr>
      <w:proofErr w:type="gramStart"/>
      <w:r w:rsidRPr="00973BEF">
        <w:t>x5</w:t>
      </w:r>
      <w:proofErr w:type="gramEnd"/>
      <w:r w:rsidRPr="00973BEF">
        <w:t xml:space="preserve">[n]=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16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973BEF">
        <w:t xml:space="preserve"> * </w:t>
      </w:r>
      <w:proofErr w:type="spellStart"/>
      <w:r w:rsidRPr="00973BEF">
        <w:t>cos</w:t>
      </w:r>
      <w:proofErr w:type="spellEnd"/>
      <w:r w:rsidRPr="00973BEF">
        <w:t xml:space="preserve">[n </w:t>
      </w:r>
      <w:r w:rsidR="00264ED1">
        <w:t>π</w:t>
      </w:r>
      <w:r w:rsidRPr="00973BEF">
        <w:t>/17]</w:t>
      </w:r>
    </w:p>
    <w:p w:rsidR="00DC09B5" w:rsidRPr="00DC09B5" w:rsidRDefault="00264ED1" w:rsidP="00DC09B5">
      <w:r>
        <w:t xml:space="preserve">La función exponencial con potencia imaginaria tiene una periodo N=32, y la </w:t>
      </w:r>
      <w:r w:rsidR="00720EAF">
        <w:t>función coseno tiene un periodo de N=34. Por lo tanto, la función tiene una periodicidad N=</w:t>
      </w:r>
      <w:proofErr w:type="spellStart"/>
      <w:proofErr w:type="gramStart"/>
      <w:r w:rsidR="0061425F">
        <w:t>lcm</w:t>
      </w:r>
      <w:proofErr w:type="spellEnd"/>
      <w:r w:rsidR="0061425F">
        <w:t>(</w:t>
      </w:r>
      <w:proofErr w:type="gramEnd"/>
      <w:r w:rsidR="0061425F">
        <w:t>32,43)=</w:t>
      </w:r>
      <w:r w:rsidR="00720EAF">
        <w:t>544.</w:t>
      </w:r>
    </w:p>
    <w:p w:rsidR="00A82969" w:rsidRDefault="00A82969" w:rsidP="00A82969"/>
    <w:p w:rsidR="003A4476" w:rsidRPr="003A4476" w:rsidRDefault="00A82969" w:rsidP="003A4476">
      <w:pPr>
        <w:pStyle w:val="Ttulo2"/>
      </w:pPr>
      <w:r>
        <w:t>Clasificar los siguientes sistemas según su linealidad, invariancia en el tiempo, memoria y causalidad. Justificar las respuestas.</w:t>
      </w:r>
    </w:p>
    <w:p w:rsidR="00DC09B5" w:rsidRDefault="00DC09B5" w:rsidP="002101FC">
      <w:pPr>
        <w:pStyle w:val="Ttulo3"/>
      </w:pPr>
      <w:proofErr w:type="gramStart"/>
      <w:r w:rsidRPr="00973BEF">
        <w:t>y[</w:t>
      </w:r>
      <w:proofErr w:type="gramEnd"/>
      <w:r w:rsidRPr="00973BEF">
        <w:t>n]+ y[n-1] = x[n]</w:t>
      </w:r>
    </w:p>
    <w:p w:rsidR="00D47555" w:rsidRDefault="00D47555" w:rsidP="003A4476">
      <w:pPr>
        <w:jc w:val="left"/>
      </w:pPr>
      <w:r>
        <w:t>Es una función lineal ya que sus entradas y salidas se relacionan solo por sumas y restas.</w:t>
      </w:r>
    </w:p>
    <w:p w:rsidR="00720EAF" w:rsidRDefault="00E9683D" w:rsidP="003A4476">
      <w:pPr>
        <w:jc w:val="left"/>
      </w:pPr>
      <w:r>
        <w:t xml:space="preserve">Es causal ya que su salida </w:t>
      </w:r>
      <w:r w:rsidR="00D47555">
        <w:t>actual</w:t>
      </w:r>
      <w:r>
        <w:t xml:space="preserve"> depende solo de la entrada actual y la salida anterior.</w:t>
      </w:r>
    </w:p>
    <w:p w:rsidR="00720EAF" w:rsidRDefault="00E9683D" w:rsidP="003A4476">
      <w:pPr>
        <w:jc w:val="left"/>
      </w:pPr>
      <w:r>
        <w:t>Es i</w:t>
      </w:r>
      <w:r w:rsidR="0061425F">
        <w:t>nvariant</w:t>
      </w:r>
      <w:r w:rsidR="00720EAF">
        <w:t>e en el tiempo</w:t>
      </w:r>
      <w:r w:rsidR="0061425F">
        <w:t xml:space="preserve"> ya que los coeficientes no dependen de n.</w:t>
      </w:r>
    </w:p>
    <w:p w:rsidR="00720EAF" w:rsidRDefault="00D47555" w:rsidP="003A4476">
      <w:pPr>
        <w:jc w:val="left"/>
      </w:pPr>
      <w:r>
        <w:t xml:space="preserve">Es recursiva o con </w:t>
      </w:r>
      <w:r w:rsidR="00E9683D">
        <w:t xml:space="preserve">memoria ya que la salida actual depende </w:t>
      </w:r>
      <w:r>
        <w:t xml:space="preserve">de la salida anterior </w:t>
      </w:r>
      <w:proofErr w:type="gramStart"/>
      <w:r>
        <w:t>y[</w:t>
      </w:r>
      <w:proofErr w:type="gramEnd"/>
      <w:r>
        <w:t>n-1]</w:t>
      </w:r>
    </w:p>
    <w:p w:rsidR="003A4476" w:rsidRPr="00720EAF" w:rsidRDefault="003A4476" w:rsidP="003A4476">
      <w:pPr>
        <w:jc w:val="left"/>
      </w:pPr>
    </w:p>
    <w:p w:rsidR="00DC09B5" w:rsidRDefault="00DC09B5" w:rsidP="002101FC">
      <w:pPr>
        <w:pStyle w:val="Ttulo3"/>
      </w:pPr>
      <w:r w:rsidRPr="00973BEF">
        <w:t xml:space="preserve">(1/2) y[n] - </w:t>
      </w:r>
      <w:proofErr w:type="gramStart"/>
      <w:r w:rsidRPr="00973BEF">
        <w:t>y[</w:t>
      </w:r>
      <w:proofErr w:type="gramEnd"/>
      <w:r w:rsidRPr="00973BEF">
        <w:t>n+2] = n*x[3n]</w:t>
      </w:r>
    </w:p>
    <w:p w:rsidR="0061425F" w:rsidRDefault="00D47555" w:rsidP="003A4476">
      <w:pPr>
        <w:jc w:val="left"/>
      </w:pPr>
      <w:r>
        <w:t>Es una función lineal ya que sus entradas y salidas se relacionan solo por sumas y restas.</w:t>
      </w:r>
    </w:p>
    <w:p w:rsidR="00720EAF" w:rsidRDefault="00E9683D" w:rsidP="003A4476">
      <w:pPr>
        <w:jc w:val="left"/>
      </w:pPr>
      <w:r>
        <w:t>E</w:t>
      </w:r>
      <w:r w:rsidR="00D47555">
        <w:t>s no</w:t>
      </w:r>
      <w:r w:rsidR="00720EAF">
        <w:t xml:space="preserve"> causal</w:t>
      </w:r>
      <w:r w:rsidR="00D47555">
        <w:t xml:space="preserve"> ya que la salida</w:t>
      </w:r>
      <w:r>
        <w:t xml:space="preserve"> depende de entradas futuras.</w:t>
      </w:r>
    </w:p>
    <w:p w:rsidR="0061425F" w:rsidRDefault="0061425F" w:rsidP="003A4476">
      <w:pPr>
        <w:jc w:val="left"/>
      </w:pPr>
      <w:r>
        <w:lastRenderedPageBreak/>
        <w:t>Es variante en el tiempo ya que los coeficientes dependen de n.</w:t>
      </w:r>
    </w:p>
    <w:p w:rsidR="00D47555" w:rsidRDefault="00D47555" w:rsidP="003A4476">
      <w:pPr>
        <w:jc w:val="left"/>
      </w:pPr>
      <w:r>
        <w:t xml:space="preserve">Es recursiva o con memoria ya que su salida futura </w:t>
      </w:r>
      <w:proofErr w:type="gramStart"/>
      <w:r>
        <w:t>y[</w:t>
      </w:r>
      <w:proofErr w:type="gramEnd"/>
      <w:r>
        <w:t>n+2] depende de su salida actual.</w:t>
      </w:r>
    </w:p>
    <w:p w:rsidR="003A4476" w:rsidRDefault="003A4476" w:rsidP="003A4476">
      <w:pPr>
        <w:jc w:val="left"/>
      </w:pPr>
    </w:p>
    <w:p w:rsidR="00DC09B5" w:rsidRPr="002101FC" w:rsidRDefault="00DC09B5" w:rsidP="002101FC">
      <w:pPr>
        <w:pStyle w:val="Ttulo3"/>
      </w:pPr>
      <w:proofErr w:type="gramStart"/>
      <w:r w:rsidRPr="002101FC">
        <w:t>y[</w:t>
      </w:r>
      <w:proofErr w:type="gramEnd"/>
      <w:r w:rsidRPr="002101FC">
        <w:t xml:space="preserve">n]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(y[n+1])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Pr="002101FC">
        <w:t xml:space="preserve"> = x[n+1]</w:t>
      </w:r>
    </w:p>
    <w:p w:rsidR="00720EAF" w:rsidRDefault="00D47555" w:rsidP="003A4476">
      <w:pPr>
        <w:jc w:val="left"/>
      </w:pPr>
      <w:r>
        <w:t xml:space="preserve">Es </w:t>
      </w:r>
      <w:r w:rsidR="00720EAF">
        <w:t>no lineal</w:t>
      </w:r>
      <w:r w:rsidR="00E9683D">
        <w:t xml:space="preserve"> porque </w:t>
      </w:r>
      <w:proofErr w:type="gramStart"/>
      <w:r w:rsidR="00E9683D">
        <w:t>y</w:t>
      </w:r>
      <w:r>
        <w:t>[</w:t>
      </w:r>
      <w:proofErr w:type="gramEnd"/>
      <w:r>
        <w:t>n+1]</w:t>
      </w:r>
      <w:r w:rsidR="00E9683D">
        <w:t xml:space="preserve"> esta elevado al cuadrado</w:t>
      </w:r>
    </w:p>
    <w:p w:rsidR="00D47555" w:rsidRDefault="00D47555" w:rsidP="003A4476">
      <w:pPr>
        <w:jc w:val="left"/>
      </w:pPr>
      <w:r>
        <w:t>Es variante en el tiempo porque los coeficientes dependen de 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720EAF" w:rsidRDefault="00D47555" w:rsidP="003A4476">
      <w:pPr>
        <w:jc w:val="left"/>
      </w:pPr>
      <w:r>
        <w:t xml:space="preserve">Es causal ya que la salida próxima </w:t>
      </w:r>
      <w:proofErr w:type="gramStart"/>
      <w:r>
        <w:t>y[</w:t>
      </w:r>
      <w:proofErr w:type="gramEnd"/>
      <w:r>
        <w:t xml:space="preserve">n+1] depende de la entrada próxima x[n+1]. </w:t>
      </w:r>
    </w:p>
    <w:p w:rsidR="00720EAF" w:rsidRDefault="00D47555" w:rsidP="003A4476">
      <w:pPr>
        <w:jc w:val="left"/>
      </w:pPr>
      <w:r>
        <w:t>Es recursiva o con memoria ya que su salida próxima depende de su salida actual.</w:t>
      </w:r>
    </w:p>
    <w:p w:rsidR="003A4476" w:rsidRPr="00720EAF" w:rsidRDefault="003A4476" w:rsidP="003A4476">
      <w:pPr>
        <w:jc w:val="left"/>
      </w:pPr>
    </w:p>
    <w:p w:rsidR="00DC09B5" w:rsidRDefault="00DC09B5" w:rsidP="002101FC">
      <w:pPr>
        <w:pStyle w:val="Ttulo3"/>
      </w:pPr>
      <w:proofErr w:type="gramStart"/>
      <w:r w:rsidRPr="00973BEF">
        <w:t>y[</w:t>
      </w:r>
      <w:proofErr w:type="gramEnd"/>
      <w:r w:rsidRPr="00973BEF">
        <w:t>n] x[n] - y[n+1] = n*x[n-2]</w:t>
      </w:r>
    </w:p>
    <w:p w:rsidR="00720EAF" w:rsidRDefault="00D47555" w:rsidP="003A4476">
      <w:pPr>
        <w:jc w:val="left"/>
      </w:pPr>
      <w:r>
        <w:t xml:space="preserve">Es </w:t>
      </w:r>
      <w:r w:rsidR="00720EAF">
        <w:t>no lineal</w:t>
      </w:r>
      <w:r>
        <w:t xml:space="preserve"> ya que la entrada y salida están multiplicándose, siendo esta una operación no lineal.</w:t>
      </w:r>
    </w:p>
    <w:p w:rsidR="00720EAF" w:rsidRDefault="00D47555" w:rsidP="003A4476">
      <w:pPr>
        <w:jc w:val="left"/>
      </w:pPr>
      <w:r>
        <w:t xml:space="preserve">Es </w:t>
      </w:r>
      <w:r w:rsidR="00720EAF">
        <w:t>variante en el tiempo</w:t>
      </w:r>
      <w:r>
        <w:t xml:space="preserve"> ya que n es coeficiente de </w:t>
      </w:r>
      <w:proofErr w:type="gramStart"/>
      <w:r>
        <w:t>x[</w:t>
      </w:r>
      <w:proofErr w:type="gramEnd"/>
      <w:r>
        <w:t>n-2].</w:t>
      </w:r>
    </w:p>
    <w:p w:rsidR="00720EAF" w:rsidRDefault="00D47555" w:rsidP="003A4476">
      <w:pPr>
        <w:jc w:val="left"/>
      </w:pPr>
      <w:r>
        <w:t xml:space="preserve">Es </w:t>
      </w:r>
      <w:r w:rsidR="00720EAF">
        <w:t>causal</w:t>
      </w:r>
      <w:r>
        <w:t xml:space="preserve"> ya que la salida próxima </w:t>
      </w:r>
      <w:proofErr w:type="gramStart"/>
      <w:r>
        <w:t>y[</w:t>
      </w:r>
      <w:proofErr w:type="gramEnd"/>
      <w:r>
        <w:t>n+1] depende de las entradas y salidas actuales y de la entrada pasada x[n-2].</w:t>
      </w:r>
    </w:p>
    <w:p w:rsidR="00720EAF" w:rsidRDefault="00D47555" w:rsidP="003A4476">
      <w:pPr>
        <w:jc w:val="left"/>
      </w:pPr>
      <w:r>
        <w:t xml:space="preserve">Es recursiva o con memoria porque la salida próxima depende de </w:t>
      </w:r>
      <w:r w:rsidR="00994943">
        <w:t>entradas y salidas anteriores.</w:t>
      </w:r>
    </w:p>
    <w:p w:rsidR="003A4476" w:rsidRPr="00720EAF" w:rsidRDefault="003A4476" w:rsidP="003A4476">
      <w:pPr>
        <w:jc w:val="left"/>
      </w:pPr>
    </w:p>
    <w:p w:rsidR="00DC09B5" w:rsidRDefault="00DC09B5" w:rsidP="002101FC">
      <w:pPr>
        <w:pStyle w:val="Ttulo3"/>
      </w:pPr>
      <w:proofErr w:type="gramStart"/>
      <w:r w:rsidRPr="00973BEF">
        <w:t>y[</w:t>
      </w:r>
      <w:proofErr w:type="gramEnd"/>
      <w:r w:rsidRPr="00973BEF">
        <w:t>n] = 4*x[n]</w:t>
      </w:r>
    </w:p>
    <w:p w:rsidR="00E9683D" w:rsidRDefault="00E9683D" w:rsidP="003A4476">
      <w:pPr>
        <w:jc w:val="left"/>
      </w:pPr>
      <w:r>
        <w:t>Es una función lineal ya que los coeficientes no dependen de x ni de y.</w:t>
      </w:r>
    </w:p>
    <w:p w:rsidR="00720EAF" w:rsidRDefault="00E9683D" w:rsidP="003A4476">
      <w:pPr>
        <w:jc w:val="left"/>
      </w:pPr>
      <w:r>
        <w:t xml:space="preserve">Es </w:t>
      </w:r>
      <w:r w:rsidR="00720EAF">
        <w:t>causal</w:t>
      </w:r>
      <w:r>
        <w:t xml:space="preserve"> ya que la salida depende solo de la entrada actual.</w:t>
      </w:r>
    </w:p>
    <w:p w:rsidR="00E9683D" w:rsidRDefault="00E9683D" w:rsidP="003A4476">
      <w:pPr>
        <w:jc w:val="left"/>
      </w:pPr>
      <w:r>
        <w:t>Es invariante en el tiempo ya que n</w:t>
      </w:r>
      <w:r w:rsidR="00994943">
        <w:t xml:space="preserve"> no es coeficiente de la entrada o la salida</w:t>
      </w:r>
      <w:r>
        <w:t>.</w:t>
      </w:r>
    </w:p>
    <w:p w:rsidR="00E9683D" w:rsidRDefault="00E9683D" w:rsidP="003A4476">
      <w:pPr>
        <w:jc w:val="left"/>
      </w:pPr>
      <w:r>
        <w:t>No tiene memoria ya que su salida depende solo de la entrada actual.</w:t>
      </w:r>
    </w:p>
    <w:p w:rsidR="003A4476" w:rsidRPr="00720EAF" w:rsidRDefault="003A4476" w:rsidP="003A4476">
      <w:pPr>
        <w:jc w:val="left"/>
      </w:pPr>
    </w:p>
    <w:p w:rsidR="00DC09B5" w:rsidRPr="00973BEF" w:rsidRDefault="00DC09B5" w:rsidP="002101FC">
      <w:pPr>
        <w:pStyle w:val="Ttulo3"/>
      </w:pPr>
      <w:proofErr w:type="gramStart"/>
      <w:r w:rsidRPr="00973BEF">
        <w:t>y[</w:t>
      </w:r>
      <w:proofErr w:type="gramEnd"/>
      <w:r w:rsidRPr="00973BEF">
        <w:t xml:space="preserve">n] - </w:t>
      </w:r>
      <m:oMath>
        <m:sSup>
          <m:sSupPr>
            <m:ctrlPr>
              <w:rPr>
                <w:rFonts w:ascii="Cambria Math" w:eastAsia="Times New Roman" w:hAnsi="Cambria Math"/>
                <w:i/>
                <w:color w:val="auto"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973BEF">
        <w:t>* y[n-1] = (1/3) x[n+1]</w:t>
      </w:r>
    </w:p>
    <w:p w:rsidR="00DC09B5" w:rsidRDefault="00994943" w:rsidP="003A4476">
      <w:pPr>
        <w:jc w:val="left"/>
      </w:pPr>
      <w:r>
        <w:t xml:space="preserve">Es una función </w:t>
      </w:r>
      <w:r w:rsidR="00720EAF">
        <w:t>lineal</w:t>
      </w:r>
      <w:r>
        <w:t xml:space="preserve"> ya que sus coeficientes son constantes o dependen de n, no dependen de x ni de y.</w:t>
      </w:r>
    </w:p>
    <w:p w:rsidR="00720EAF" w:rsidRDefault="00994943" w:rsidP="003A4476">
      <w:pPr>
        <w:jc w:val="left"/>
      </w:pPr>
      <w:r>
        <w:t xml:space="preserve">Es </w:t>
      </w:r>
      <w:r w:rsidR="00720EAF">
        <w:t>variante</w:t>
      </w:r>
      <w:r>
        <w:t xml:space="preserve"> en el tiempo ya que n es coeficiente de </w:t>
      </w:r>
      <w:proofErr w:type="gramStart"/>
      <w:r>
        <w:t>y[</w:t>
      </w:r>
      <w:proofErr w:type="gramEnd"/>
      <w:r>
        <w:t>n-1].</w:t>
      </w:r>
    </w:p>
    <w:p w:rsidR="00720EAF" w:rsidRDefault="00994943" w:rsidP="003A4476">
      <w:pPr>
        <w:jc w:val="left"/>
      </w:pPr>
      <w:r>
        <w:t xml:space="preserve">Es </w:t>
      </w:r>
      <w:r w:rsidR="00720EAF">
        <w:t>no causal</w:t>
      </w:r>
      <w:r>
        <w:t xml:space="preserve"> ya que su salida actual depende de una entrada futura </w:t>
      </w:r>
      <w:proofErr w:type="gramStart"/>
      <w:r>
        <w:t>x[</w:t>
      </w:r>
      <w:proofErr w:type="gramEnd"/>
      <w:r>
        <w:t>n+1].</w:t>
      </w:r>
    </w:p>
    <w:p w:rsidR="00DC09B5" w:rsidRPr="00DC09B5" w:rsidRDefault="00994943" w:rsidP="003A4476">
      <w:pPr>
        <w:jc w:val="left"/>
      </w:pPr>
      <w:r>
        <w:t xml:space="preserve">Es recursiva ya que su salida actual depende de su salida previa </w:t>
      </w:r>
      <w:proofErr w:type="gramStart"/>
      <w:r>
        <w:t>y[</w:t>
      </w:r>
      <w:proofErr w:type="gramEnd"/>
      <w:r>
        <w:t>n-1].</w:t>
      </w:r>
    </w:p>
    <w:p w:rsidR="00A82969" w:rsidRDefault="00A82969" w:rsidP="00A82969"/>
    <w:p w:rsidR="00DC09B5" w:rsidRDefault="00DC09B5" w:rsidP="00DC09B5">
      <w:pPr>
        <w:pStyle w:val="Ttulo2"/>
      </w:pPr>
      <w:r>
        <w:t>Para cada uno de los siguientes filtros digitales:</w:t>
      </w:r>
    </w:p>
    <w:p w:rsidR="00DD05B0" w:rsidRPr="008020F1" w:rsidRDefault="00DD05B0" w:rsidP="00CD5887">
      <w:pPr>
        <w:pStyle w:val="Prrafodelista"/>
        <w:numPr>
          <w:ilvl w:val="0"/>
          <w:numId w:val="14"/>
        </w:numPr>
        <w:rPr>
          <w:rFonts w:ascii="Cambria Math" w:hAnsi="Cambria Math"/>
        </w:rPr>
      </w:pPr>
      <w:r w:rsidRPr="008020F1">
        <w:rPr>
          <w:rFonts w:ascii="Cambria Math" w:hAnsi="Cambria Math"/>
        </w:rPr>
        <w:t>y[n] = x[n] - x[n-1] + x[n-2]</w:t>
      </w:r>
    </w:p>
    <w:p w:rsidR="00DD05B0" w:rsidRPr="008020F1" w:rsidRDefault="00DD05B0" w:rsidP="00CD5887">
      <w:pPr>
        <w:pStyle w:val="Prrafodelista"/>
        <w:numPr>
          <w:ilvl w:val="0"/>
          <w:numId w:val="14"/>
        </w:numPr>
        <w:rPr>
          <w:rFonts w:ascii="Cambria Math" w:hAnsi="Cambria Math"/>
        </w:rPr>
      </w:pPr>
      <w:r w:rsidRPr="008020F1">
        <w:rPr>
          <w:rFonts w:ascii="Cambria Math" w:hAnsi="Cambria Math"/>
        </w:rPr>
        <w:t>y[n] = x[n] + x[n+1]</w:t>
      </w:r>
    </w:p>
    <w:p w:rsidR="00DD05B0" w:rsidRPr="008020F1" w:rsidRDefault="00DD05B0" w:rsidP="00CD5887">
      <w:pPr>
        <w:pStyle w:val="Prrafodelista"/>
        <w:numPr>
          <w:ilvl w:val="0"/>
          <w:numId w:val="14"/>
        </w:numPr>
        <w:rPr>
          <w:rFonts w:ascii="Cambria Math" w:hAnsi="Cambria Math"/>
        </w:rPr>
      </w:pPr>
      <w:r w:rsidRPr="008020F1">
        <w:rPr>
          <w:rFonts w:ascii="Cambria Math" w:hAnsi="Cambria Math"/>
        </w:rPr>
        <w:t>y[n] + 2* y[n-1] = x[n]</w:t>
      </w:r>
    </w:p>
    <w:p w:rsidR="00DD05B0" w:rsidRPr="008020F1" w:rsidRDefault="00DD05B0" w:rsidP="00CD5887">
      <w:pPr>
        <w:pStyle w:val="Prrafodelista"/>
        <w:numPr>
          <w:ilvl w:val="0"/>
          <w:numId w:val="14"/>
        </w:numPr>
        <w:rPr>
          <w:rFonts w:ascii="Cambria Math" w:hAnsi="Cambria Math"/>
        </w:rPr>
      </w:pPr>
      <w:r w:rsidRPr="008020F1">
        <w:rPr>
          <w:rFonts w:ascii="Cambria Math" w:hAnsi="Cambria Math"/>
        </w:rPr>
        <w:t>y[n] + 2* y[n-1] = x[n+1] + 4* x[n] + 6* x[n-1]</w:t>
      </w:r>
    </w:p>
    <w:p w:rsidR="00DC09B5" w:rsidRDefault="00DC09B5" w:rsidP="00DC09B5">
      <w:pPr>
        <w:pStyle w:val="Ttulo3"/>
      </w:pPr>
      <w:r>
        <w:t>Clasificarlos según sean filtros de respuesta impulsiva infinita (IIR, recursivos) o filtros de respuesta impulsiva finita (FIR, no recursivos).</w:t>
      </w:r>
    </w:p>
    <w:p w:rsidR="00CD5887" w:rsidRDefault="0019655D" w:rsidP="0019655D">
      <w:pPr>
        <w:pStyle w:val="Prrafodelista"/>
        <w:numPr>
          <w:ilvl w:val="0"/>
          <w:numId w:val="15"/>
        </w:numPr>
      </w:pPr>
      <w:r>
        <w:t>Es un filtro FIR ya que su salida actual no depende de salidas previas.</w:t>
      </w:r>
    </w:p>
    <w:p w:rsidR="0019655D" w:rsidRDefault="0019655D" w:rsidP="0019655D">
      <w:pPr>
        <w:pStyle w:val="Prrafodelista"/>
        <w:numPr>
          <w:ilvl w:val="0"/>
          <w:numId w:val="15"/>
        </w:numPr>
      </w:pPr>
      <w:r>
        <w:t>Es un filtro FIR ya que su salida actual no depende de salidas previas.</w:t>
      </w:r>
    </w:p>
    <w:p w:rsidR="0019655D" w:rsidRDefault="0019655D" w:rsidP="0019655D">
      <w:pPr>
        <w:pStyle w:val="Prrafodelista"/>
        <w:numPr>
          <w:ilvl w:val="0"/>
          <w:numId w:val="15"/>
        </w:numPr>
      </w:pPr>
      <w:r>
        <w:t>Es un filtro IIR ya que su salida actual depende de salidas previas.</w:t>
      </w:r>
    </w:p>
    <w:p w:rsidR="0019655D" w:rsidRPr="00CD5887" w:rsidRDefault="0019655D" w:rsidP="0019655D">
      <w:pPr>
        <w:pStyle w:val="Prrafodelista"/>
        <w:numPr>
          <w:ilvl w:val="0"/>
          <w:numId w:val="15"/>
        </w:numPr>
      </w:pPr>
      <w:r>
        <w:t>Es un filtro IIR ya que su salida actual depende de salidas previas.</w:t>
      </w:r>
    </w:p>
    <w:p w:rsidR="00DC09B5" w:rsidRDefault="00DC09B5" w:rsidP="00DC09B5">
      <w:pPr>
        <w:pStyle w:val="Ttulo3"/>
      </w:pPr>
      <w:r>
        <w:t>Clasificarlos según causalidad.</w:t>
      </w:r>
    </w:p>
    <w:p w:rsidR="00CD5887" w:rsidRDefault="00DA19F4" w:rsidP="00DA19F4">
      <w:pPr>
        <w:pStyle w:val="Prrafodelista"/>
        <w:numPr>
          <w:ilvl w:val="0"/>
          <w:numId w:val="16"/>
        </w:numPr>
      </w:pPr>
      <w:r>
        <w:t>Es un filtro causal ya que su salida actual depende de la entrada actual y entradas previas.</w:t>
      </w:r>
    </w:p>
    <w:p w:rsidR="00DA19F4" w:rsidRPr="00CD5887" w:rsidRDefault="00DA19F4" w:rsidP="00DA19F4">
      <w:pPr>
        <w:pStyle w:val="Prrafodelista"/>
        <w:numPr>
          <w:ilvl w:val="0"/>
          <w:numId w:val="16"/>
        </w:numPr>
      </w:pPr>
      <w:r>
        <w:t>Es un filtro no causal ya que su salida actual depende de entradas futuras.</w:t>
      </w:r>
    </w:p>
    <w:p w:rsidR="00DA19F4" w:rsidRDefault="00DA19F4" w:rsidP="00DA19F4">
      <w:pPr>
        <w:pStyle w:val="Prrafodelista"/>
        <w:numPr>
          <w:ilvl w:val="0"/>
          <w:numId w:val="16"/>
        </w:numPr>
      </w:pPr>
      <w:r>
        <w:lastRenderedPageBreak/>
        <w:t>Es un filtro causal ya que su salida actual depende de su entrada actual.</w:t>
      </w:r>
    </w:p>
    <w:p w:rsidR="00DA19F4" w:rsidRDefault="00DA19F4" w:rsidP="00DA19F4">
      <w:pPr>
        <w:pStyle w:val="Prrafodelista"/>
        <w:numPr>
          <w:ilvl w:val="0"/>
          <w:numId w:val="16"/>
        </w:numPr>
      </w:pPr>
      <w:r>
        <w:t>Es un filtro no causal ya que su salida actual depende de entradas futuras.</w:t>
      </w:r>
    </w:p>
    <w:p w:rsidR="003253D3" w:rsidRPr="00CD5887" w:rsidRDefault="003253D3" w:rsidP="003253D3"/>
    <w:p w:rsidR="00DC09B5" w:rsidRDefault="00DC09B5" w:rsidP="00DC09B5">
      <w:pPr>
        <w:pStyle w:val="Ttulo3"/>
      </w:pPr>
      <w:r>
        <w:t>Encontrar la forma general para la respuesta impulsiva para los filtros FIR</w:t>
      </w:r>
    </w:p>
    <w:p w:rsidR="00DA19F4" w:rsidRDefault="00DA19F4" w:rsidP="00DA19F4">
      <w:pPr>
        <w:ind w:firstLine="576"/>
      </w:pPr>
      <w:r>
        <w:t>Siendo la ecuación general de un filtro FIR de longitud M+1 la siguiente:</w:t>
      </w:r>
    </w:p>
    <w:p w:rsidR="00DA19F4" w:rsidRPr="008020F1" w:rsidRDefault="00DA19F4" w:rsidP="003253D3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y[</w:t>
      </w:r>
      <w:proofErr w:type="gramEnd"/>
      <w:r w:rsidRPr="008020F1">
        <w:rPr>
          <w:rFonts w:ascii="Cambria Math" w:hAnsi="Cambria Math"/>
        </w:rPr>
        <w:t>n]= B0 x[n]+B1 x[n-1]+...+BM x[n-M</w:t>
      </w:r>
      <w:r w:rsidR="003253D3" w:rsidRPr="008020F1">
        <w:rPr>
          <w:rFonts w:ascii="Cambria Math" w:hAnsi="Cambria Math"/>
        </w:rPr>
        <w:t>]</w:t>
      </w:r>
    </w:p>
    <w:p w:rsidR="003253D3" w:rsidRDefault="003253D3" w:rsidP="003253D3">
      <w:pPr>
        <w:jc w:val="center"/>
      </w:pPr>
    </w:p>
    <w:p w:rsidR="00DA19F4" w:rsidRDefault="00DA19F4" w:rsidP="00DA19F4">
      <w:pPr>
        <w:ind w:firstLine="576"/>
      </w:pPr>
      <w:r>
        <w:t xml:space="preserve">Al aplicarle una entrada impulso x[n]=δ[n], la respuesta impulsiva </w:t>
      </w:r>
      <w:proofErr w:type="spellStart"/>
      <w:r>
        <w:t>esta</w:t>
      </w:r>
      <w:proofErr w:type="spellEnd"/>
      <w:r>
        <w:t xml:space="preserve"> dada por la siguiente ecuación:</w:t>
      </w:r>
    </w:p>
    <w:p w:rsidR="00DC09B5" w:rsidRPr="008020F1" w:rsidRDefault="00DA19F4" w:rsidP="003253D3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h[</w:t>
      </w:r>
      <w:proofErr w:type="gramEnd"/>
      <w:r w:rsidRPr="008020F1">
        <w:rPr>
          <w:rFonts w:ascii="Cambria Math" w:hAnsi="Cambria Math"/>
        </w:rPr>
        <w:t>n]= B0 δ[n]+B1 δ[n-1]+...+BM δ[n-M</w:t>
      </w:r>
      <w:r w:rsidR="003253D3" w:rsidRPr="008020F1">
        <w:rPr>
          <w:rFonts w:ascii="Cambria Math" w:hAnsi="Cambria Math"/>
        </w:rPr>
        <w:t>]</w:t>
      </w:r>
    </w:p>
    <w:p w:rsidR="00DC09B5" w:rsidRDefault="00DC09B5" w:rsidP="00DC09B5"/>
    <w:p w:rsidR="00DC09B5" w:rsidRDefault="00DC09B5" w:rsidP="00DC09B5">
      <w:pPr>
        <w:pStyle w:val="Ttulo2"/>
      </w:pPr>
      <w:r>
        <w:t xml:space="preserve">La respuesta al escalón de un sistema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u(n)</m:t>
        </m:r>
      </m:oMath>
      <w:r>
        <w:t xml:space="preserve">. Determinar la respuesta de este sistema para la entrada: </w:t>
      </w:r>
      <w:r w:rsidR="001D0369">
        <w:tab/>
      </w:r>
      <w:r w:rsidR="001D0369">
        <w:tab/>
      </w:r>
      <w:r w:rsidR="001D0369">
        <w:tab/>
      </w:r>
      <w:r w:rsidRPr="00973BEF">
        <w:rPr>
          <w:rFonts w:ascii="Cambria Math" w:hAnsi="Cambria Math"/>
        </w:rPr>
        <w:t xml:space="preserve">x [n] = </w:t>
      </w:r>
      <w:proofErr w:type="spellStart"/>
      <w:proofErr w:type="gramStart"/>
      <w:r w:rsidRPr="00973BEF">
        <w:rPr>
          <w:rFonts w:ascii="Cambria Math" w:hAnsi="Cambria Math"/>
        </w:rPr>
        <w:t>rect</w:t>
      </w:r>
      <w:proofErr w:type="spellEnd"/>
      <w:r w:rsidRPr="00973BEF">
        <w:rPr>
          <w:rFonts w:ascii="Cambria Math" w:hAnsi="Cambria Math"/>
        </w:rPr>
        <w:t>[</w:t>
      </w:r>
      <w:proofErr w:type="gramEnd"/>
      <w:r w:rsidRPr="00973BEF">
        <w:rPr>
          <w:rFonts w:ascii="Cambria Math" w:hAnsi="Cambria Math"/>
        </w:rPr>
        <w:t>(n − 2) / 4]</w:t>
      </w:r>
      <w:r w:rsidR="00973BEF">
        <w:rPr>
          <w:rFonts w:ascii="Cambria Math" w:hAnsi="Cambria Math"/>
        </w:rPr>
        <w:t>.</w:t>
      </w:r>
      <w:r>
        <w:t xml:space="preserve"> Utilizar las propiedades de la </w:t>
      </w:r>
      <w:proofErr w:type="spellStart"/>
      <w:r>
        <w:t>convolución</w:t>
      </w:r>
      <w:proofErr w:type="spellEnd"/>
      <w:r>
        <w:t>.</w:t>
      </w:r>
    </w:p>
    <w:p w:rsidR="00F130B9" w:rsidRDefault="009E6BBC" w:rsidP="00DC09B5">
      <w:r>
        <w:t>La función x[n]=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>(n-2)/4] se puede reescribir como x[n]=u(n)-u(n-5). Entonces la respuesta del sistema estará dada de la siguiente forma:</w:t>
      </w:r>
    </w:p>
    <w:p w:rsidR="009E6BBC" w:rsidRDefault="009E6BBC" w:rsidP="009E6BB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*(u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n-5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A3D38" w:rsidRDefault="009E6BBC" w:rsidP="006A3D38">
      <w:r>
        <w:t>Por propiedades, sabemos que</w:t>
      </w:r>
      <w:r w:rsidR="006A3D38">
        <w:t>:</w:t>
      </w:r>
    </w:p>
    <w:p w:rsidR="00E3786E" w:rsidRDefault="009E6BBC" w:rsidP="00E3786E">
      <w:pPr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  <m:r>
          <w:rPr>
            <w:rFonts w:ascii="Cambria Math" w:hAnsi="Cambria Math"/>
          </w:rPr>
          <m:t xml:space="preserve">)*h[n]=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</m:t>
        </m:r>
      </m:oMath>
    </w:p>
    <w:p w:rsidR="006A3D38" w:rsidRDefault="006A3D38" w:rsidP="006A3D38">
      <w:r>
        <w:t>Es decir, podemos reescribir la primera ecuación de la siguiente forma:</w:t>
      </w:r>
    </w:p>
    <w:p w:rsidR="006A3D38" w:rsidRDefault="006A3D38" w:rsidP="006A3D3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:rsidR="006A3D38" w:rsidRDefault="006A3D38" w:rsidP="006A3D38">
      <w:r>
        <w:t xml:space="preserve">Ya conocemos el primer término que sería </w:t>
      </w:r>
      <w:proofErr w:type="spellStart"/>
      <w:r>
        <w:t>y</w:t>
      </w:r>
      <w:r>
        <w:rPr>
          <w:vertAlign w:val="subscript"/>
        </w:rPr>
        <w:t>u</w:t>
      </w:r>
      <w:proofErr w:type="spellEnd"/>
      <w:r>
        <w:t>[n], y para la segunda parte se aplica la propiedad:</w:t>
      </w:r>
    </w:p>
    <w:p w:rsidR="006A3D38" w:rsidRPr="006A3D38" w:rsidRDefault="006A3D38" w:rsidP="006A3D3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-α</m:t>
              </m:r>
            </m:e>
          </m:d>
          <m:r>
            <w:rPr>
              <w:rFonts w:ascii="Cambria Math" w:hAnsi="Cambria Math"/>
            </w:rPr>
            <m:t>*h[n</m:t>
          </m:r>
          <m:r>
            <w:rPr>
              <w:rFonts w:ascii="Cambria Math" w:hAnsi="Cambria Math"/>
            </w:rPr>
            <m:t>-β</m:t>
          </m:r>
          <m:r>
            <w:rPr>
              <w:rFonts w:ascii="Cambria Math" w:hAnsi="Cambria Math"/>
            </w:rPr>
            <m:t xml:space="preserve">]=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[n</m:t>
          </m:r>
          <m:r>
            <w:rPr>
              <w:rFonts w:ascii="Cambria Math" w:hAnsi="Cambria Math"/>
            </w:rPr>
            <m:t>-α-β</m:t>
          </m:r>
          <m:r>
            <w:rPr>
              <w:rFonts w:ascii="Cambria Math" w:hAnsi="Cambria Math"/>
            </w:rPr>
            <m:t>]</m:t>
          </m:r>
        </m:oMath>
      </m:oMathPara>
    </w:p>
    <w:p w:rsidR="006A3D38" w:rsidRDefault="006A3D38" w:rsidP="006A3D38">
      <w:r>
        <w:t xml:space="preserve">Por lo tanto, la salida del sistema ante la entrada </w:t>
      </w:r>
      <w:r>
        <w:t>x[n]=</w:t>
      </w:r>
      <w:proofErr w:type="spellStart"/>
      <w:proofErr w:type="gramStart"/>
      <w:r>
        <w:t>rect</w:t>
      </w:r>
      <w:proofErr w:type="spellEnd"/>
      <w:r>
        <w:t>[</w:t>
      </w:r>
      <w:proofErr w:type="gramEnd"/>
      <w:r>
        <w:t>(n-2)/4]</w:t>
      </w:r>
      <w:r>
        <w:t xml:space="preserve"> será </w:t>
      </w:r>
    </w:p>
    <w:p w:rsidR="006A3D38" w:rsidRPr="006A3D38" w:rsidRDefault="006A3D38" w:rsidP="006A3D3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-5</m:t>
              </m:r>
            </m:e>
          </m:d>
        </m:oMath>
      </m:oMathPara>
    </w:p>
    <w:p w:rsidR="006A3D38" w:rsidRPr="006A3D38" w:rsidRDefault="006A3D38" w:rsidP="006A3D3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.u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sup>
          </m:sSup>
          <m:r>
            <w:rPr>
              <w:rFonts w:ascii="Cambria Math" w:hAnsi="Cambria Math"/>
            </w:rPr>
            <m:t>.u[n</m:t>
          </m:r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p w:rsidR="006A3D38" w:rsidRPr="006A3D38" w:rsidRDefault="006A3D38" w:rsidP="006A3D38"/>
    <w:p w:rsidR="00DC09B5" w:rsidRDefault="00DC09B5" w:rsidP="00DC09B5">
      <w:pPr>
        <w:pStyle w:val="Ttulo2"/>
      </w:pPr>
      <w:r>
        <w:t xml:space="preserve">Considerar un filtro </w:t>
      </w:r>
      <w:proofErr w:type="spellStart"/>
      <w:r>
        <w:t>promediador</w:t>
      </w:r>
      <w:proofErr w:type="spellEnd"/>
      <w:r>
        <w:t xml:space="preserve"> de dos puntos cuya salida actual es igual al promedio de la entrada actual y la entrada en el instante de muestreo anterior.</w:t>
      </w:r>
    </w:p>
    <w:p w:rsidR="00DC09B5" w:rsidRDefault="00DC09B5" w:rsidP="00DC09B5">
      <w:pPr>
        <w:pStyle w:val="Ttulo3"/>
      </w:pPr>
      <w:r>
        <w:t>Encontrar la ecuación en diferencias del sistema.</w:t>
      </w:r>
    </w:p>
    <w:p w:rsidR="003253D3" w:rsidRDefault="003253D3" w:rsidP="001A613C">
      <w:r>
        <w:t>La ecuación que describe al filtro es la siguiente:</w:t>
      </w:r>
    </w:p>
    <w:p w:rsidR="003253D3" w:rsidRDefault="00854006" w:rsidP="001A613C">
      <m:oMathPara>
        <m:oMath>
          <m:r>
            <w:rPr>
              <w:rFonts w:ascii="Cambria Math" w:hAnsi="Cambria Math"/>
            </w:rPr>
            <m:t xml:space="preserve">y[n]=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x[n-k-1]</m:t>
              </m:r>
            </m:e>
          </m:nary>
        </m:oMath>
      </m:oMathPara>
    </w:p>
    <w:p w:rsidR="00854006" w:rsidRDefault="00CD0652" w:rsidP="00854006">
      <w:r>
        <w:t>Desarrollando, para un filtro de dos puntos la ecuación es:</w:t>
      </w:r>
    </w:p>
    <w:p w:rsidR="00CD0652" w:rsidRPr="008020F1" w:rsidRDefault="00CD0652" w:rsidP="00CD0652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y[</w:t>
      </w:r>
      <w:proofErr w:type="gramEnd"/>
      <w:r w:rsidRPr="008020F1">
        <w:rPr>
          <w:rFonts w:ascii="Cambria Math" w:hAnsi="Cambria Math"/>
        </w:rPr>
        <w:t xml:space="preserve">n]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</w:p>
    <w:p w:rsidR="00854006" w:rsidRDefault="00F25D17" w:rsidP="00F25D17">
      <w:r>
        <w:t>Finalmente:</w:t>
      </w:r>
    </w:p>
    <w:p w:rsidR="001A613C" w:rsidRPr="008020F1" w:rsidRDefault="001A613C" w:rsidP="00854006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y[</w:t>
      </w:r>
      <w:proofErr w:type="gramEnd"/>
      <w:r w:rsidRPr="008020F1">
        <w:rPr>
          <w:rFonts w:ascii="Cambria Math" w:hAnsi="Cambria Math"/>
        </w:rPr>
        <w:t>n]</w:t>
      </w:r>
      <w:r w:rsidR="00CD0652" w:rsidRPr="008020F1">
        <w:rPr>
          <w:rFonts w:ascii="Cambria Math" w:hAnsi="Cambria Math"/>
        </w:rPr>
        <w:t xml:space="preserve"> </w:t>
      </w:r>
      <w:r w:rsidRPr="008020F1">
        <w:rPr>
          <w:rFonts w:ascii="Cambria Math" w:hAnsi="Cambria Math"/>
        </w:rPr>
        <w:t>=</w:t>
      </w:r>
      <w:r w:rsidR="00CD0652" w:rsidRPr="008020F1">
        <w:rPr>
          <w:rFonts w:ascii="Cambria Math" w:hAnsi="Cambria Math"/>
        </w:rPr>
        <w:t xml:space="preserve"> </w:t>
      </w:r>
      <w:r w:rsidRPr="008020F1">
        <w:rPr>
          <w:rFonts w:ascii="Cambria Math" w:hAnsi="Cambria Math"/>
        </w:rPr>
        <w:t xml:space="preserve">1/2 x[n] </w:t>
      </w:r>
      <w:r w:rsidR="00CD0652" w:rsidRPr="008020F1">
        <w:rPr>
          <w:rFonts w:ascii="Cambria Math" w:hAnsi="Cambria Math"/>
        </w:rPr>
        <w:t>+</w:t>
      </w:r>
      <w:r w:rsidRPr="008020F1">
        <w:rPr>
          <w:rFonts w:ascii="Cambria Math" w:hAnsi="Cambria Math"/>
        </w:rPr>
        <w:t xml:space="preserve"> </w:t>
      </w:r>
      <w:r w:rsidR="00854006" w:rsidRPr="008020F1">
        <w:rPr>
          <w:rFonts w:ascii="Cambria Math" w:hAnsi="Cambria Math"/>
        </w:rPr>
        <w:t>1/2</w:t>
      </w:r>
      <w:r w:rsidRPr="008020F1">
        <w:rPr>
          <w:rFonts w:ascii="Cambria Math" w:hAnsi="Cambria Math"/>
        </w:rPr>
        <w:t xml:space="preserve"> x[n</w:t>
      </w:r>
      <w:r w:rsidR="00994943" w:rsidRPr="008020F1">
        <w:rPr>
          <w:rFonts w:ascii="Cambria Math" w:hAnsi="Cambria Math"/>
        </w:rPr>
        <w:t>-</w:t>
      </w:r>
      <w:r w:rsidRPr="008020F1">
        <w:rPr>
          <w:rFonts w:ascii="Cambria Math" w:hAnsi="Cambria Math"/>
        </w:rPr>
        <w:t>1]</w:t>
      </w:r>
    </w:p>
    <w:p w:rsidR="00F25D17" w:rsidRPr="001A613C" w:rsidRDefault="00F25D17" w:rsidP="00854006">
      <w:pPr>
        <w:jc w:val="center"/>
      </w:pPr>
    </w:p>
    <w:p w:rsidR="00DC09B5" w:rsidRDefault="00DC09B5" w:rsidP="00DC09B5">
      <w:pPr>
        <w:pStyle w:val="Ttulo3"/>
      </w:pPr>
      <w:r>
        <w:lastRenderedPageBreak/>
        <w:t>Decidir si es un filtro IIR o FIR.</w:t>
      </w:r>
    </w:p>
    <w:p w:rsidR="00854006" w:rsidRDefault="00854006" w:rsidP="00854006">
      <w:r>
        <w:t>Es un filtro FIR ya que su salida</w:t>
      </w:r>
      <w:r w:rsidR="005335F1">
        <w:t xml:space="preserve"> actual</w:t>
      </w:r>
      <w:r>
        <w:t xml:space="preserve"> no depende de salidas previas.</w:t>
      </w:r>
    </w:p>
    <w:p w:rsidR="00854006" w:rsidRPr="00854006" w:rsidRDefault="00854006" w:rsidP="00854006"/>
    <w:p w:rsidR="00DC09B5" w:rsidRDefault="00DC09B5" w:rsidP="00DC09B5">
      <w:pPr>
        <w:pStyle w:val="Ttulo3"/>
      </w:pPr>
      <w:r>
        <w:t>¿Cuál es la respuesta impulsiva del sistema?</w:t>
      </w:r>
    </w:p>
    <w:p w:rsidR="00854006" w:rsidRDefault="00854006" w:rsidP="00854006">
      <w:r>
        <w:t xml:space="preserve">Teniendo en cuenta que su ecuación en diferencias </w:t>
      </w:r>
      <w:proofErr w:type="gramStart"/>
      <w:r>
        <w:t>es :</w:t>
      </w:r>
      <w:proofErr w:type="gramEnd"/>
    </w:p>
    <w:p w:rsidR="00854006" w:rsidRPr="008020F1" w:rsidRDefault="00854006" w:rsidP="00854006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y[</w:t>
      </w:r>
      <w:proofErr w:type="gramEnd"/>
      <w:r w:rsidRPr="008020F1">
        <w:rPr>
          <w:rFonts w:ascii="Cambria Math" w:hAnsi="Cambria Math"/>
        </w:rPr>
        <w:t>n]</w:t>
      </w:r>
      <w:r w:rsidR="00CD0652" w:rsidRPr="008020F1">
        <w:rPr>
          <w:rFonts w:ascii="Cambria Math" w:hAnsi="Cambria Math"/>
        </w:rPr>
        <w:t xml:space="preserve"> </w:t>
      </w:r>
      <w:r w:rsidRPr="008020F1">
        <w:rPr>
          <w:rFonts w:ascii="Cambria Math" w:hAnsi="Cambria Math"/>
        </w:rPr>
        <w:t>=</w:t>
      </w:r>
      <w:r w:rsidR="00CD0652" w:rsidRPr="008020F1">
        <w:rPr>
          <w:rFonts w:ascii="Cambria Math" w:hAnsi="Cambria Math"/>
        </w:rPr>
        <w:t xml:space="preserve"> </w:t>
      </w:r>
      <w:r w:rsidRPr="008020F1">
        <w:rPr>
          <w:rFonts w:ascii="Cambria Math" w:hAnsi="Cambria Math"/>
        </w:rPr>
        <w:t xml:space="preserve">1/2 x[n] </w:t>
      </w:r>
      <w:r w:rsidR="00CD0652" w:rsidRPr="008020F1">
        <w:rPr>
          <w:rFonts w:ascii="Cambria Math" w:hAnsi="Cambria Math"/>
        </w:rPr>
        <w:t>+</w:t>
      </w:r>
      <w:r w:rsidRPr="008020F1">
        <w:rPr>
          <w:rFonts w:ascii="Cambria Math" w:hAnsi="Cambria Math"/>
        </w:rPr>
        <w:t xml:space="preserve"> 1/2 x[n-1]</w:t>
      </w:r>
    </w:p>
    <w:p w:rsidR="00854006" w:rsidRDefault="00854006" w:rsidP="00854006">
      <w:r>
        <w:t>Al aplicar un impulso en la entrada x[n]=δ[n], la respuesta impulsiva será la siguiente:</w:t>
      </w:r>
    </w:p>
    <w:p w:rsidR="00854006" w:rsidRPr="008020F1" w:rsidRDefault="00854006" w:rsidP="00854006">
      <w:pPr>
        <w:jc w:val="center"/>
        <w:rPr>
          <w:rFonts w:ascii="Cambria Math" w:hAnsi="Cambria Math"/>
        </w:rPr>
      </w:pPr>
      <w:proofErr w:type="gramStart"/>
      <w:r w:rsidRPr="008020F1">
        <w:rPr>
          <w:rFonts w:ascii="Cambria Math" w:hAnsi="Cambria Math"/>
        </w:rPr>
        <w:t>h[</w:t>
      </w:r>
      <w:proofErr w:type="gramEnd"/>
      <w:r w:rsidRPr="008020F1">
        <w:rPr>
          <w:rFonts w:ascii="Cambria Math" w:hAnsi="Cambria Math"/>
        </w:rPr>
        <w:t>n]= 1/2 δ[n]</w:t>
      </w:r>
      <w:r w:rsidR="00CD0652" w:rsidRPr="008020F1">
        <w:rPr>
          <w:rFonts w:ascii="Cambria Math" w:hAnsi="Cambria Math"/>
        </w:rPr>
        <w:t xml:space="preserve"> </w:t>
      </w:r>
      <w:r w:rsidRPr="008020F1">
        <w:rPr>
          <w:rFonts w:ascii="Cambria Math" w:hAnsi="Cambria Math"/>
        </w:rPr>
        <w:t>+ 1/2 δ[n-1]</w:t>
      </w:r>
    </w:p>
    <w:sectPr w:rsidR="00854006" w:rsidRPr="008020F1" w:rsidSect="0086478D">
      <w:headerReference w:type="even" r:id="rId13"/>
      <w:headerReference w:type="default" r:id="rId14"/>
      <w:footerReference w:type="default" r:id="rId15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56C" w:rsidRDefault="0000656C">
      <w:pPr>
        <w:spacing w:after="0"/>
      </w:pPr>
      <w:r>
        <w:separator/>
      </w:r>
    </w:p>
  </w:endnote>
  <w:endnote w:type="continuationSeparator" w:id="0">
    <w:p w:rsidR="0000656C" w:rsidRDefault="00006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A3D38">
      <w:rPr>
        <w:noProof/>
      </w:rPr>
      <w:t>7</w:t>
    </w:r>
    <w:r>
      <w:fldChar w:fldCharType="end"/>
    </w:r>
    <w:r>
      <w:t xml:space="preserve"> de </w:t>
    </w:r>
    <w:r w:rsidR="0000656C">
      <w:fldChar w:fldCharType="begin"/>
    </w:r>
    <w:r w:rsidR="0000656C">
      <w:instrText xml:space="preserve"> NUMPAGES  \* MERGEFORMAT </w:instrText>
    </w:r>
    <w:r w:rsidR="0000656C">
      <w:fldChar w:fldCharType="separate"/>
    </w:r>
    <w:r w:rsidR="006A3D38">
      <w:rPr>
        <w:noProof/>
      </w:rPr>
      <w:t>7</w:t>
    </w:r>
    <w:r w:rsidR="0000656C">
      <w:rPr>
        <w:noProof/>
      </w:rPr>
      <w:fldChar w:fldCharType="end"/>
    </w:r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56C" w:rsidRDefault="0000656C">
      <w:pPr>
        <w:spacing w:after="0"/>
      </w:pPr>
      <w:r>
        <w:separator/>
      </w:r>
    </w:p>
  </w:footnote>
  <w:footnote w:type="continuationSeparator" w:id="0">
    <w:p w:rsidR="0000656C" w:rsidRDefault="000065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78D" w:rsidRPr="0097757B" w:rsidRDefault="0097757B" w:rsidP="0086478D">
    <w:pPr>
      <w:pStyle w:val="Encabezado"/>
      <w:rPr>
        <w:lang w:val="es-AR"/>
      </w:rPr>
    </w:pPr>
    <w:r w:rsidRPr="0097757B">
      <w:rPr>
        <w:lang w:val="es-AR"/>
      </w:rPr>
      <w:t>Práctico Nº 1 – Introducción a MatLab y señales discretas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87BF"/>
      </v:shape>
    </w:pict>
  </w:numPicBullet>
  <w:abstractNum w:abstractNumId="0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75CA4"/>
    <w:multiLevelType w:val="multilevel"/>
    <w:tmpl w:val="92786D7A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cs="Times New Roman"/>
      </w:rPr>
    </w:lvl>
  </w:abstractNum>
  <w:abstractNum w:abstractNumId="4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5FB155EA"/>
    <w:multiLevelType w:val="hybridMultilevel"/>
    <w:tmpl w:val="C49E6A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53428"/>
    <w:multiLevelType w:val="hybridMultilevel"/>
    <w:tmpl w:val="55CA8B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755E38"/>
    <w:multiLevelType w:val="hybridMultilevel"/>
    <w:tmpl w:val="3D6E25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B2F0B"/>
    <w:multiLevelType w:val="hybridMultilevel"/>
    <w:tmpl w:val="0D3C32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  <w:lvlOverride w:ilvl="0">
      <w:startOverride w:val="1"/>
    </w:lvlOverride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6"/>
  </w:num>
  <w:num w:numId="12">
    <w:abstractNumId w:val="9"/>
  </w:num>
  <w:num w:numId="13">
    <w:abstractNumId w:val="3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656C"/>
    <w:rsid w:val="000234E6"/>
    <w:rsid w:val="00045614"/>
    <w:rsid w:val="00046D4A"/>
    <w:rsid w:val="000633B4"/>
    <w:rsid w:val="000667E9"/>
    <w:rsid w:val="00075673"/>
    <w:rsid w:val="0007761E"/>
    <w:rsid w:val="000C61C2"/>
    <w:rsid w:val="000D1CEE"/>
    <w:rsid w:val="000E1182"/>
    <w:rsid w:val="000F655D"/>
    <w:rsid w:val="00125801"/>
    <w:rsid w:val="00162A2C"/>
    <w:rsid w:val="0016362C"/>
    <w:rsid w:val="00172A27"/>
    <w:rsid w:val="00175F85"/>
    <w:rsid w:val="001952F3"/>
    <w:rsid w:val="0019655D"/>
    <w:rsid w:val="001A613C"/>
    <w:rsid w:val="001B69A7"/>
    <w:rsid w:val="001D0369"/>
    <w:rsid w:val="001D2769"/>
    <w:rsid w:val="001E783B"/>
    <w:rsid w:val="002049B0"/>
    <w:rsid w:val="002101FC"/>
    <w:rsid w:val="0023195C"/>
    <w:rsid w:val="00244BF6"/>
    <w:rsid w:val="00245782"/>
    <w:rsid w:val="00251D66"/>
    <w:rsid w:val="00264ED1"/>
    <w:rsid w:val="00291DBE"/>
    <w:rsid w:val="002A1316"/>
    <w:rsid w:val="002B6D24"/>
    <w:rsid w:val="002D049C"/>
    <w:rsid w:val="0031222E"/>
    <w:rsid w:val="00315698"/>
    <w:rsid w:val="003253D3"/>
    <w:rsid w:val="0034281C"/>
    <w:rsid w:val="00380E40"/>
    <w:rsid w:val="00383B6C"/>
    <w:rsid w:val="003A4476"/>
    <w:rsid w:val="003A4EC6"/>
    <w:rsid w:val="003B33D7"/>
    <w:rsid w:val="003C115C"/>
    <w:rsid w:val="003C75A8"/>
    <w:rsid w:val="003F39E7"/>
    <w:rsid w:val="003F3DCA"/>
    <w:rsid w:val="0040142C"/>
    <w:rsid w:val="00417F52"/>
    <w:rsid w:val="004B72DF"/>
    <w:rsid w:val="004D203E"/>
    <w:rsid w:val="00507FB0"/>
    <w:rsid w:val="00520194"/>
    <w:rsid w:val="00525C3A"/>
    <w:rsid w:val="005335F1"/>
    <w:rsid w:val="00536BA9"/>
    <w:rsid w:val="0054009E"/>
    <w:rsid w:val="005433B6"/>
    <w:rsid w:val="00550E30"/>
    <w:rsid w:val="005625E6"/>
    <w:rsid w:val="005660E9"/>
    <w:rsid w:val="00582EDE"/>
    <w:rsid w:val="00591BD2"/>
    <w:rsid w:val="005A6FD0"/>
    <w:rsid w:val="005B0BB3"/>
    <w:rsid w:val="005B3528"/>
    <w:rsid w:val="005D1DE2"/>
    <w:rsid w:val="005D3171"/>
    <w:rsid w:val="005D3A81"/>
    <w:rsid w:val="005F2F3B"/>
    <w:rsid w:val="005F7A47"/>
    <w:rsid w:val="00600290"/>
    <w:rsid w:val="0061425F"/>
    <w:rsid w:val="00645988"/>
    <w:rsid w:val="006507A7"/>
    <w:rsid w:val="0066426B"/>
    <w:rsid w:val="00666E94"/>
    <w:rsid w:val="00690ED6"/>
    <w:rsid w:val="006A390C"/>
    <w:rsid w:val="006A3D38"/>
    <w:rsid w:val="006F35CD"/>
    <w:rsid w:val="006F5422"/>
    <w:rsid w:val="00720EAF"/>
    <w:rsid w:val="00733F96"/>
    <w:rsid w:val="007359D9"/>
    <w:rsid w:val="00770E6E"/>
    <w:rsid w:val="00780E04"/>
    <w:rsid w:val="007A12B1"/>
    <w:rsid w:val="007C19E1"/>
    <w:rsid w:val="008008D2"/>
    <w:rsid w:val="008020F1"/>
    <w:rsid w:val="008127E6"/>
    <w:rsid w:val="008220F2"/>
    <w:rsid w:val="00827905"/>
    <w:rsid w:val="0084458C"/>
    <w:rsid w:val="00845B48"/>
    <w:rsid w:val="0085009A"/>
    <w:rsid w:val="00854006"/>
    <w:rsid w:val="0086478D"/>
    <w:rsid w:val="008A195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606DC"/>
    <w:rsid w:val="00973BEF"/>
    <w:rsid w:val="0097757B"/>
    <w:rsid w:val="00984F05"/>
    <w:rsid w:val="00994943"/>
    <w:rsid w:val="009C25B5"/>
    <w:rsid w:val="009E6574"/>
    <w:rsid w:val="009E6BBC"/>
    <w:rsid w:val="009E7E5D"/>
    <w:rsid w:val="009F5B57"/>
    <w:rsid w:val="009F65EF"/>
    <w:rsid w:val="00A01FE1"/>
    <w:rsid w:val="00A415FF"/>
    <w:rsid w:val="00A645CD"/>
    <w:rsid w:val="00A654C0"/>
    <w:rsid w:val="00A76203"/>
    <w:rsid w:val="00A82969"/>
    <w:rsid w:val="00A85957"/>
    <w:rsid w:val="00AA66C4"/>
    <w:rsid w:val="00AC50B1"/>
    <w:rsid w:val="00AC7136"/>
    <w:rsid w:val="00AD78B3"/>
    <w:rsid w:val="00B32901"/>
    <w:rsid w:val="00B718A3"/>
    <w:rsid w:val="00B76A32"/>
    <w:rsid w:val="00B85506"/>
    <w:rsid w:val="00BA23C0"/>
    <w:rsid w:val="00BB4F6F"/>
    <w:rsid w:val="00BC15E3"/>
    <w:rsid w:val="00BC275D"/>
    <w:rsid w:val="00BC5BDA"/>
    <w:rsid w:val="00BF151B"/>
    <w:rsid w:val="00BF3A27"/>
    <w:rsid w:val="00BF6A78"/>
    <w:rsid w:val="00C131EC"/>
    <w:rsid w:val="00C42D88"/>
    <w:rsid w:val="00C9502B"/>
    <w:rsid w:val="00C96E45"/>
    <w:rsid w:val="00C97F5C"/>
    <w:rsid w:val="00CB307C"/>
    <w:rsid w:val="00CC561A"/>
    <w:rsid w:val="00CD0652"/>
    <w:rsid w:val="00CD5887"/>
    <w:rsid w:val="00CF6289"/>
    <w:rsid w:val="00D11E2F"/>
    <w:rsid w:val="00D231C9"/>
    <w:rsid w:val="00D26C54"/>
    <w:rsid w:val="00D46FCD"/>
    <w:rsid w:val="00D47555"/>
    <w:rsid w:val="00D57270"/>
    <w:rsid w:val="00D87AE7"/>
    <w:rsid w:val="00DA19F4"/>
    <w:rsid w:val="00DB10B6"/>
    <w:rsid w:val="00DB2C84"/>
    <w:rsid w:val="00DC09B5"/>
    <w:rsid w:val="00DD05B0"/>
    <w:rsid w:val="00E1644E"/>
    <w:rsid w:val="00E16D95"/>
    <w:rsid w:val="00E23217"/>
    <w:rsid w:val="00E3786E"/>
    <w:rsid w:val="00E9683D"/>
    <w:rsid w:val="00EC3003"/>
    <w:rsid w:val="00EF2896"/>
    <w:rsid w:val="00F130B9"/>
    <w:rsid w:val="00F14412"/>
    <w:rsid w:val="00F25D17"/>
    <w:rsid w:val="00F315F5"/>
    <w:rsid w:val="00F7000B"/>
    <w:rsid w:val="00F9532B"/>
    <w:rsid w:val="00FA1F6D"/>
    <w:rsid w:val="00FA4512"/>
    <w:rsid w:val="00FC32C2"/>
    <w:rsid w:val="00FC5C2D"/>
    <w:rsid w:val="00FD251A"/>
    <w:rsid w:val="00FE1B28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A829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D616-738C-48D6-B78B-D68E9172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1149</TotalTime>
  <Pages>7</Pages>
  <Words>1345</Words>
  <Characters>7401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12</cp:revision>
  <dcterms:created xsi:type="dcterms:W3CDTF">2020-04-09T19:04:00Z</dcterms:created>
  <dcterms:modified xsi:type="dcterms:W3CDTF">2020-04-14T21:05:00Z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