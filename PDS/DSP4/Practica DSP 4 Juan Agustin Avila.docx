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752E" w:rsidRDefault="00A654C0">
      <w:pPr>
        <w:spacing w:before="1080"/>
        <w:jc w:val="center"/>
        <w:rPr>
          <w:sz w:val="26"/>
        </w:rPr>
      </w:pPr>
      <w:r>
        <w:rPr>
          <w:noProof/>
          <w:sz w:val="24"/>
          <w:szCs w:val="20"/>
          <w:lang w:eastAsia="es-AR"/>
        </w:rPr>
        <w:drawing>
          <wp:inline distT="0" distB="0" distL="0" distR="0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2E" w:rsidRDefault="0054009E">
      <w:pPr>
        <w:spacing w:before="72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DEPARTAMENTO DE ELECTRÓNICA Y AUTOMÁTICA</w:t>
      </w:r>
    </w:p>
    <w:p w:rsidR="008D752E" w:rsidRDefault="0054009E">
      <w:pPr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>FACULTAD DE INGENIERÍA – UNIVERSIDAD NACIONAL DE SAN JUAN</w:t>
      </w:r>
    </w:p>
    <w:p w:rsidR="008D752E" w:rsidRPr="008B53A3" w:rsidRDefault="0054009E">
      <w:pPr>
        <w:spacing w:before="720"/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Informe de Practica </w:t>
      </w:r>
      <w:r w:rsidR="008C1F23">
        <w:rPr>
          <w:rFonts w:cs="Arial"/>
          <w:sz w:val="24"/>
        </w:rPr>
        <w:t xml:space="preserve">de DSP </w:t>
      </w:r>
      <w:r>
        <w:rPr>
          <w:rFonts w:cs="Arial"/>
          <w:sz w:val="24"/>
        </w:rPr>
        <w:t>Nº</w:t>
      </w:r>
      <w:r w:rsidR="008B53A3">
        <w:rPr>
          <w:rFonts w:cs="Arial"/>
          <w:sz w:val="24"/>
        </w:rPr>
        <w:t>4</w:t>
      </w:r>
    </w:p>
    <w:p w:rsidR="00244BF6" w:rsidRPr="00F30145" w:rsidRDefault="008B53A3" w:rsidP="00244BF6">
      <w:pPr>
        <w:jc w:val="center"/>
        <w:rPr>
          <w:rFonts w:cs="Arial"/>
          <w:sz w:val="26"/>
        </w:rPr>
      </w:pPr>
      <w:r w:rsidRPr="008B53A3">
        <w:rPr>
          <w:rFonts w:cs="Arial"/>
          <w:sz w:val="26"/>
        </w:rPr>
        <w:t>Implementación de Filtros Digitales FIR e IIR</w:t>
      </w:r>
    </w:p>
    <w:p w:rsidR="008D752E" w:rsidRDefault="0054009E">
      <w:pPr>
        <w:spacing w:before="960"/>
        <w:jc w:val="center"/>
        <w:rPr>
          <w:rFonts w:cs="Arial"/>
          <w:sz w:val="26"/>
        </w:rPr>
      </w:pPr>
      <w:r>
        <w:rPr>
          <w:rFonts w:cs="Arial"/>
          <w:b/>
          <w:sz w:val="26"/>
        </w:rPr>
        <w:t>Asignatura:</w:t>
      </w:r>
      <w:r>
        <w:rPr>
          <w:rFonts w:cs="Arial"/>
          <w:sz w:val="26"/>
        </w:rPr>
        <w:t xml:space="preserve"> </w:t>
      </w:r>
      <w:r w:rsidR="00244BF6">
        <w:rPr>
          <w:rFonts w:cs="Arial"/>
          <w:sz w:val="26"/>
        </w:rPr>
        <w:t>Procesamiento Digital de Señales</w:t>
      </w:r>
    </w:p>
    <w:p w:rsidR="008D752E" w:rsidRDefault="0054009E">
      <w:pPr>
        <w:jc w:val="center"/>
        <w:rPr>
          <w:rFonts w:cs="Arial"/>
          <w:b/>
          <w:sz w:val="26"/>
        </w:rPr>
      </w:pPr>
      <w:r>
        <w:rPr>
          <w:rFonts w:cs="Arial"/>
          <w:b/>
          <w:sz w:val="26"/>
        </w:rPr>
        <w:t>Ingeniería Electrónica</w:t>
      </w:r>
    </w:p>
    <w:p w:rsidR="000633B4" w:rsidRDefault="000633B4">
      <w:pPr>
        <w:jc w:val="center"/>
        <w:rPr>
          <w:rFonts w:cs="Arial"/>
          <w:b/>
          <w:sz w:val="26"/>
        </w:rPr>
      </w:pPr>
    </w:p>
    <w:p w:rsidR="000633B4" w:rsidRDefault="000633B4">
      <w:pPr>
        <w:jc w:val="center"/>
        <w:rPr>
          <w:rFonts w:cs="Arial"/>
          <w:b/>
          <w:sz w:val="26"/>
        </w:rPr>
      </w:pPr>
    </w:p>
    <w:p w:rsidR="008D752E" w:rsidRDefault="000633B4" w:rsidP="000633B4">
      <w:pPr>
        <w:spacing w:before="720"/>
        <w:jc w:val="center"/>
        <w:rPr>
          <w:rFonts w:cs="Arial"/>
          <w:b/>
          <w:i/>
          <w:iCs/>
          <w:sz w:val="24"/>
        </w:rPr>
      </w:pPr>
      <w:r>
        <w:rPr>
          <w:rFonts w:cs="Arial"/>
          <w:b/>
          <w:i/>
          <w:iCs/>
          <w:sz w:val="24"/>
        </w:rPr>
        <w:t>Autor</w:t>
      </w:r>
      <w:r w:rsidR="0054009E">
        <w:rPr>
          <w:rFonts w:cs="Arial"/>
          <w:b/>
          <w:i/>
          <w:iCs/>
          <w:sz w:val="24"/>
        </w:rPr>
        <w:t>:</w:t>
      </w:r>
    </w:p>
    <w:p w:rsidR="000633B4" w:rsidRDefault="000633B4" w:rsidP="00244BF6">
      <w:pPr>
        <w:jc w:val="center"/>
        <w:rPr>
          <w:rFonts w:cs="Arial"/>
          <w:i/>
          <w:iCs/>
          <w:sz w:val="24"/>
        </w:rPr>
      </w:pPr>
      <w:proofErr w:type="spellStart"/>
      <w:r>
        <w:rPr>
          <w:rFonts w:cs="Arial"/>
          <w:i/>
          <w:iCs/>
          <w:sz w:val="24"/>
        </w:rPr>
        <w:t>Avila</w:t>
      </w:r>
      <w:proofErr w:type="spellEnd"/>
      <w:r>
        <w:rPr>
          <w:rFonts w:cs="Arial"/>
          <w:i/>
          <w:iCs/>
          <w:sz w:val="24"/>
        </w:rPr>
        <w:t>, Juan Agustin – Registro 26076</w:t>
      </w:r>
    </w:p>
    <w:p w:rsidR="00244BF6" w:rsidRDefault="00244BF6">
      <w:pPr>
        <w:spacing w:before="480"/>
        <w:jc w:val="center"/>
        <w:rPr>
          <w:rFonts w:cs="Arial"/>
          <w:b/>
          <w:sz w:val="24"/>
          <w:szCs w:val="24"/>
        </w:rPr>
      </w:pPr>
    </w:p>
    <w:p w:rsidR="000633B4" w:rsidRDefault="000633B4">
      <w:pPr>
        <w:spacing w:before="480"/>
        <w:jc w:val="center"/>
        <w:rPr>
          <w:rFonts w:cs="Arial"/>
          <w:b/>
          <w:sz w:val="24"/>
          <w:szCs w:val="24"/>
        </w:rPr>
      </w:pPr>
    </w:p>
    <w:p w:rsidR="008D752E" w:rsidRDefault="0054009E">
      <w:pPr>
        <w:spacing w:before="48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1º Semestre</w:t>
      </w:r>
    </w:p>
    <w:p w:rsidR="008D752E" w:rsidRDefault="0054009E">
      <w:pPr>
        <w:jc w:val="center"/>
        <w:rPr>
          <w:rFonts w:cs="Arial"/>
          <w:b/>
          <w:sz w:val="24"/>
          <w:szCs w:val="24"/>
        </w:rPr>
        <w:sectPr w:rsidR="008D752E" w:rsidSect="00C9502B">
          <w:headerReference w:type="even" r:id="rId9"/>
          <w:headerReference w:type="default" r:id="rId10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>
        <w:rPr>
          <w:rFonts w:cs="Arial"/>
          <w:b/>
          <w:sz w:val="24"/>
          <w:szCs w:val="24"/>
        </w:rPr>
        <w:t>Año 20</w:t>
      </w:r>
      <w:r w:rsidR="000633B4">
        <w:rPr>
          <w:rFonts w:cs="Arial"/>
          <w:b/>
          <w:sz w:val="24"/>
          <w:szCs w:val="24"/>
        </w:rPr>
        <w:t>20</w:t>
      </w:r>
    </w:p>
    <w:p w:rsidR="008D752E" w:rsidRDefault="005A7870" w:rsidP="001A446C">
      <w:pPr>
        <w:pStyle w:val="Ttulo1"/>
      </w:pPr>
      <w:r w:rsidRPr="001A446C">
        <w:lastRenderedPageBreak/>
        <w:t>Enunciado</w:t>
      </w:r>
    </w:p>
    <w:p w:rsidR="00A20E55" w:rsidRDefault="00A20E55" w:rsidP="00A20E55">
      <w:r>
        <w:t xml:space="preserve">1. Usando la herramienta </w:t>
      </w:r>
      <w:proofErr w:type="spellStart"/>
      <w:r>
        <w:t>FdaTool</w:t>
      </w:r>
      <w:proofErr w:type="spellEnd"/>
      <w:r>
        <w:t xml:space="preserve"> de Matlab implementar 3 filtros FIR de 4º orden de distintos tipos y 3 filtros IIR de 4º orden de distintos tipos. Experimentar primero fuera de línea con archivos de señales y luego en línea usando el oscilador que diseñaron y el </w:t>
      </w:r>
      <w:proofErr w:type="spellStart"/>
      <w:r>
        <w:t>Arduino</w:t>
      </w:r>
      <w:proofErr w:type="spellEnd"/>
      <w:r>
        <w:t xml:space="preserve"> Uno. </w:t>
      </w:r>
    </w:p>
    <w:p w:rsidR="00A20E55" w:rsidRDefault="00A20E55" w:rsidP="00A20E55">
      <w:r>
        <w:t xml:space="preserve">2. Probar los filtros del punto 1 con señales de sonido WAV. </w:t>
      </w:r>
    </w:p>
    <w:p w:rsidR="00A20E55" w:rsidRDefault="00A20E55" w:rsidP="00A20E55">
      <w:r>
        <w:t xml:space="preserve">3. Realizar un ecualizador de 5 bandas para una señal de sonido WAV, según se muestra en la figura. </w:t>
      </w:r>
    </w:p>
    <w:p w:rsidR="00A20E55" w:rsidRDefault="00A20E55" w:rsidP="00A20E55">
      <w:r>
        <w:t xml:space="preserve">4. Investigar alguna otras aplicaciones de los filtros FIR e IIR. </w:t>
      </w:r>
    </w:p>
    <w:p w:rsidR="00A20E55" w:rsidRPr="00A20E55" w:rsidRDefault="00A20E55" w:rsidP="00A20E55">
      <w:r>
        <w:t>5. Realizar el informe detallando cada paso realizado e incorporando en el mismo todas las gráficas e información relevantes. Armar una pequeña presentación en PPT explicando el desarrollo de la práctica.</w:t>
      </w:r>
    </w:p>
    <w:p w:rsidR="001A446C" w:rsidRDefault="001A446C" w:rsidP="001A446C">
      <w:pPr>
        <w:pStyle w:val="Ttulo1"/>
      </w:pPr>
      <w:r>
        <w:t>Resolución.</w:t>
      </w:r>
    </w:p>
    <w:p w:rsidR="00E93554" w:rsidRDefault="00E93554" w:rsidP="00E93554">
      <w:pPr>
        <w:pStyle w:val="Ttulo2"/>
      </w:pPr>
      <w:r>
        <w:t>Punto 1</w:t>
      </w:r>
    </w:p>
    <w:p w:rsidR="00E93554" w:rsidRDefault="00E93554" w:rsidP="00E93554">
      <w:pPr>
        <w:rPr>
          <w:sz w:val="24"/>
        </w:rPr>
      </w:pPr>
      <w:r>
        <w:rPr>
          <w:sz w:val="24"/>
        </w:rPr>
        <w:t xml:space="preserve">Se comenzó generando 3 filtros, un pasa bajos de 40Hz, un </w:t>
      </w:r>
      <w:proofErr w:type="spellStart"/>
      <w:r>
        <w:rPr>
          <w:sz w:val="24"/>
        </w:rPr>
        <w:t>pasabanda</w:t>
      </w:r>
      <w:proofErr w:type="spellEnd"/>
      <w:r>
        <w:rPr>
          <w:sz w:val="24"/>
        </w:rPr>
        <w:t xml:space="preserve"> entre 40 y 100Hz y un pasa altos de 150Hz, y estos 3 filtros se implementaron como filtros FIR e IIR, con un orden de 4.</w:t>
      </w:r>
    </w:p>
    <w:p w:rsidR="00E93554" w:rsidRDefault="00E93554" w:rsidP="00E93554">
      <w:pPr>
        <w:rPr>
          <w:sz w:val="24"/>
        </w:rPr>
      </w:pPr>
      <w:r>
        <w:rPr>
          <w:sz w:val="24"/>
        </w:rPr>
        <w:t>Los filtros generados se exportaron al espacio de trabajo de matlab, y esas variables con las ecuaciones en diferencias de los filtros se exportaron a un archivo de texto con el nombre correspondiente del filtro. Estos archivos de texto se pasaron como variables junto a la señal a utilizar al programa escrito en C que aplica el filtro propiamente dicho. La forma de utilizar el programa en C es la siguiente:</w:t>
      </w:r>
    </w:p>
    <w:p w:rsidR="00E93554" w:rsidRPr="00E93554" w:rsidRDefault="00E93554" w:rsidP="00E93554">
      <w:pPr>
        <w:rPr>
          <w:sz w:val="24"/>
        </w:rPr>
      </w:pPr>
      <w:r w:rsidRPr="00E93554">
        <w:rPr>
          <w:sz w:val="24"/>
        </w:rPr>
        <w:t>El programa se debe correr de la siguiente manera:</w:t>
      </w:r>
    </w:p>
    <w:p w:rsidR="00E93554" w:rsidRPr="000061FB" w:rsidRDefault="00E93554" w:rsidP="00E93554">
      <w:pPr>
        <w:spacing w:after="0"/>
        <w:ind w:left="708"/>
        <w:rPr>
          <w:sz w:val="24"/>
        </w:rPr>
      </w:pPr>
      <w:r w:rsidRPr="000061FB">
        <w:rPr>
          <w:sz w:val="24"/>
        </w:rPr>
        <w:t xml:space="preserve">DSP3.exe </w:t>
      </w:r>
      <w:proofErr w:type="spellStart"/>
      <w:r w:rsidRPr="000061FB">
        <w:rPr>
          <w:sz w:val="24"/>
        </w:rPr>
        <w:t>filtro_a_aplicar</w:t>
      </w:r>
      <w:proofErr w:type="spellEnd"/>
      <w:r w:rsidRPr="000061FB">
        <w:rPr>
          <w:sz w:val="24"/>
        </w:rPr>
        <w:t xml:space="preserve"> </w:t>
      </w:r>
      <w:proofErr w:type="spellStart"/>
      <w:r w:rsidRPr="000061FB">
        <w:rPr>
          <w:sz w:val="24"/>
        </w:rPr>
        <w:t>archivo_a_analizar</w:t>
      </w:r>
      <w:proofErr w:type="spellEnd"/>
    </w:p>
    <w:p w:rsidR="00E93554" w:rsidRPr="000061FB" w:rsidRDefault="00E93554" w:rsidP="00E93554">
      <w:pPr>
        <w:spacing w:after="0"/>
        <w:ind w:left="708"/>
        <w:rPr>
          <w:sz w:val="24"/>
        </w:rPr>
      </w:pPr>
      <w:r w:rsidRPr="000061FB">
        <w:rPr>
          <w:sz w:val="24"/>
        </w:rPr>
        <w:t>Por ejemplo para el archivo "Tono_50Hz.txt" con el filtro "FiltroFIR_LP50Hz.txt":</w:t>
      </w:r>
    </w:p>
    <w:p w:rsidR="00E93554" w:rsidRPr="000061FB" w:rsidRDefault="00E93554" w:rsidP="00E93554">
      <w:pPr>
        <w:spacing w:after="0"/>
        <w:ind w:left="708"/>
        <w:rPr>
          <w:sz w:val="24"/>
        </w:rPr>
      </w:pPr>
      <w:r w:rsidRPr="000061FB">
        <w:rPr>
          <w:sz w:val="24"/>
        </w:rPr>
        <w:t>"DSP3.exe FiltroFIR_LP50Hz Tono_50Hz"</w:t>
      </w:r>
    </w:p>
    <w:p w:rsidR="00E93554" w:rsidRPr="000061FB" w:rsidRDefault="00E93554" w:rsidP="00E93554">
      <w:pPr>
        <w:spacing w:after="0"/>
        <w:ind w:left="708"/>
        <w:rPr>
          <w:sz w:val="24"/>
        </w:rPr>
      </w:pPr>
      <w:r w:rsidRPr="000061FB">
        <w:rPr>
          <w:sz w:val="24"/>
        </w:rPr>
        <w:t xml:space="preserve">(No se debe incluir la </w:t>
      </w:r>
      <w:proofErr w:type="spellStart"/>
      <w:r w:rsidRPr="000061FB">
        <w:rPr>
          <w:sz w:val="24"/>
        </w:rPr>
        <w:t>terminacion</w:t>
      </w:r>
      <w:proofErr w:type="spellEnd"/>
      <w:r w:rsidRPr="000061FB">
        <w:rPr>
          <w:sz w:val="24"/>
        </w:rPr>
        <w:t xml:space="preserve"> .</w:t>
      </w:r>
      <w:proofErr w:type="spellStart"/>
      <w:r w:rsidRPr="000061FB">
        <w:rPr>
          <w:sz w:val="24"/>
        </w:rPr>
        <w:t>txt</w:t>
      </w:r>
      <w:proofErr w:type="spellEnd"/>
      <w:r w:rsidRPr="000061FB">
        <w:rPr>
          <w:sz w:val="24"/>
        </w:rPr>
        <w:t xml:space="preserve"> de los archivos)</w:t>
      </w:r>
    </w:p>
    <w:p w:rsidR="00E93554" w:rsidRPr="000061FB" w:rsidRDefault="00E93554" w:rsidP="00932172">
      <w:pPr>
        <w:spacing w:after="0"/>
        <w:rPr>
          <w:sz w:val="24"/>
        </w:rPr>
      </w:pPr>
    </w:p>
    <w:p w:rsidR="00E93554" w:rsidRPr="000061FB" w:rsidRDefault="00E93554" w:rsidP="00E93554">
      <w:pPr>
        <w:spacing w:after="0"/>
        <w:ind w:left="708"/>
        <w:rPr>
          <w:sz w:val="24"/>
        </w:rPr>
      </w:pPr>
      <w:r w:rsidRPr="000061FB">
        <w:rPr>
          <w:sz w:val="24"/>
        </w:rPr>
        <w:t>IMPORTANTE: el archivo de filtros debe tener la siguiente forma:</w:t>
      </w:r>
    </w:p>
    <w:p w:rsidR="00E93554" w:rsidRPr="000061FB" w:rsidRDefault="00E93554" w:rsidP="00E93554">
      <w:pPr>
        <w:spacing w:after="0"/>
        <w:ind w:left="708"/>
        <w:rPr>
          <w:sz w:val="24"/>
        </w:rPr>
      </w:pPr>
      <w:proofErr w:type="gramStart"/>
      <w:r w:rsidRPr="000061FB">
        <w:rPr>
          <w:sz w:val="24"/>
        </w:rPr>
        <w:t>b(</w:t>
      </w:r>
      <w:proofErr w:type="gramEnd"/>
      <w:r w:rsidRPr="000061FB">
        <w:rPr>
          <w:sz w:val="24"/>
        </w:rPr>
        <w:t>n-5)</w:t>
      </w:r>
    </w:p>
    <w:p w:rsidR="00E93554" w:rsidRPr="000061FB" w:rsidRDefault="00E93554" w:rsidP="00E93554">
      <w:pPr>
        <w:spacing w:after="0"/>
        <w:ind w:left="708"/>
        <w:rPr>
          <w:sz w:val="24"/>
        </w:rPr>
      </w:pPr>
      <w:proofErr w:type="gramStart"/>
      <w:r w:rsidRPr="000061FB">
        <w:rPr>
          <w:sz w:val="24"/>
        </w:rPr>
        <w:t>b(</w:t>
      </w:r>
      <w:proofErr w:type="gramEnd"/>
      <w:r w:rsidRPr="000061FB">
        <w:rPr>
          <w:sz w:val="24"/>
        </w:rPr>
        <w:t>n-4)</w:t>
      </w:r>
    </w:p>
    <w:p w:rsidR="00E93554" w:rsidRPr="000061FB" w:rsidRDefault="00E93554" w:rsidP="00E93554">
      <w:pPr>
        <w:spacing w:after="0"/>
        <w:ind w:left="708"/>
        <w:rPr>
          <w:sz w:val="24"/>
        </w:rPr>
      </w:pPr>
      <w:r w:rsidRPr="000061FB">
        <w:rPr>
          <w:sz w:val="24"/>
        </w:rPr>
        <w:t>...</w:t>
      </w:r>
    </w:p>
    <w:p w:rsidR="00E93554" w:rsidRPr="000061FB" w:rsidRDefault="00E93554" w:rsidP="00E93554">
      <w:pPr>
        <w:spacing w:after="0"/>
        <w:ind w:left="708"/>
        <w:rPr>
          <w:sz w:val="24"/>
        </w:rPr>
      </w:pPr>
      <w:proofErr w:type="gramStart"/>
      <w:r w:rsidRPr="000061FB">
        <w:rPr>
          <w:sz w:val="24"/>
        </w:rPr>
        <w:t>b(</w:t>
      </w:r>
      <w:proofErr w:type="gramEnd"/>
      <w:r w:rsidRPr="000061FB">
        <w:rPr>
          <w:sz w:val="24"/>
        </w:rPr>
        <w:t>n)</w:t>
      </w:r>
    </w:p>
    <w:p w:rsidR="00E93554" w:rsidRPr="000061FB" w:rsidRDefault="00E93554" w:rsidP="00E93554">
      <w:pPr>
        <w:spacing w:after="0"/>
        <w:ind w:left="708"/>
        <w:rPr>
          <w:sz w:val="24"/>
        </w:rPr>
      </w:pPr>
    </w:p>
    <w:p w:rsidR="000061FB" w:rsidRPr="000061FB" w:rsidRDefault="00E93554" w:rsidP="000061FB">
      <w:pPr>
        <w:spacing w:after="0"/>
        <w:ind w:left="708"/>
        <w:rPr>
          <w:sz w:val="24"/>
        </w:rPr>
      </w:pPr>
      <w:r w:rsidRPr="000061FB">
        <w:rPr>
          <w:sz w:val="24"/>
        </w:rPr>
        <w:t>Y si es IIR luego</w:t>
      </w:r>
      <w:r w:rsidR="000061FB">
        <w:rPr>
          <w:sz w:val="24"/>
        </w:rPr>
        <w:t>:</w:t>
      </w:r>
      <w:bookmarkStart w:id="0" w:name="_GoBack"/>
      <w:bookmarkEnd w:id="0"/>
    </w:p>
    <w:p w:rsidR="00E93554" w:rsidRPr="000061FB" w:rsidRDefault="00E93554" w:rsidP="00E93554">
      <w:pPr>
        <w:spacing w:after="0"/>
        <w:ind w:left="708"/>
        <w:rPr>
          <w:sz w:val="24"/>
        </w:rPr>
      </w:pPr>
      <w:proofErr w:type="gramStart"/>
      <w:r w:rsidRPr="000061FB">
        <w:rPr>
          <w:sz w:val="24"/>
        </w:rPr>
        <w:t>a(</w:t>
      </w:r>
      <w:proofErr w:type="gramEnd"/>
      <w:r w:rsidRPr="000061FB">
        <w:rPr>
          <w:sz w:val="24"/>
        </w:rPr>
        <w:t>n-5)</w:t>
      </w:r>
    </w:p>
    <w:p w:rsidR="00E93554" w:rsidRPr="000061FB" w:rsidRDefault="00E93554" w:rsidP="00E93554">
      <w:pPr>
        <w:spacing w:after="0"/>
        <w:ind w:left="708"/>
        <w:rPr>
          <w:sz w:val="24"/>
        </w:rPr>
      </w:pPr>
      <w:r w:rsidRPr="000061FB">
        <w:rPr>
          <w:sz w:val="24"/>
        </w:rPr>
        <w:t>...</w:t>
      </w:r>
    </w:p>
    <w:p w:rsidR="00E93554" w:rsidRDefault="00E93554" w:rsidP="00E93554">
      <w:pPr>
        <w:spacing w:after="0"/>
        <w:ind w:left="708"/>
        <w:rPr>
          <w:sz w:val="24"/>
        </w:rPr>
      </w:pPr>
      <w:proofErr w:type="gramStart"/>
      <w:r w:rsidRPr="000061FB">
        <w:rPr>
          <w:sz w:val="24"/>
        </w:rPr>
        <w:t>a(</w:t>
      </w:r>
      <w:proofErr w:type="gramEnd"/>
      <w:r w:rsidRPr="000061FB">
        <w:rPr>
          <w:sz w:val="24"/>
        </w:rPr>
        <w:t>n)</w:t>
      </w:r>
    </w:p>
    <w:p w:rsidR="000061FB" w:rsidRPr="000061FB" w:rsidRDefault="000061FB" w:rsidP="000061FB">
      <w:pPr>
        <w:spacing w:after="0"/>
        <w:rPr>
          <w:sz w:val="24"/>
        </w:rPr>
      </w:pPr>
    </w:p>
    <w:p w:rsidR="00E93554" w:rsidRDefault="000061FB" w:rsidP="00E93554">
      <w:pPr>
        <w:spacing w:after="0"/>
        <w:rPr>
          <w:sz w:val="24"/>
        </w:rPr>
      </w:pPr>
      <w:r>
        <w:rPr>
          <w:sz w:val="24"/>
        </w:rPr>
        <w:t xml:space="preserve"> Y el algoritmo en C que aplica los filtros es el siguiente: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proofErr w:type="gramStart"/>
      <w:r w:rsidRPr="000061FB">
        <w:rPr>
          <w:rFonts w:ascii="Fira Code" w:hAnsi="Fira Code" w:cs="Fira Code"/>
          <w:color w:val="569CD6"/>
          <w:sz w:val="21"/>
          <w:szCs w:val="21"/>
          <w:lang w:eastAsia="es-AR"/>
        </w:rPr>
        <w:t>void</w:t>
      </w:r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</w:t>
      </w:r>
      <w:r w:rsidRPr="000061FB">
        <w:rPr>
          <w:rFonts w:ascii="Fira Code" w:hAnsi="Fira Code" w:cs="Fira Code"/>
          <w:color w:val="DCDCAA"/>
          <w:sz w:val="21"/>
          <w:szCs w:val="21"/>
          <w:lang w:eastAsia="es-AR"/>
        </w:rPr>
        <w:t>filtrado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(FILE *</w:t>
      </w:r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archivo_original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, </w:t>
      </w:r>
      <w:r w:rsidRPr="000061FB">
        <w:rPr>
          <w:rFonts w:ascii="Fira Code" w:hAnsi="Fira Code" w:cs="Fira Code"/>
          <w:color w:val="569CD6"/>
          <w:sz w:val="21"/>
          <w:szCs w:val="21"/>
          <w:lang w:eastAsia="es-AR"/>
        </w:rPr>
        <w:t>float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</w:t>
      </w:r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num</w:t>
      </w:r>
      <w:r w:rsidRPr="000061FB">
        <w:rPr>
          <w:rFonts w:ascii="Fira Code" w:hAnsi="Fira Code" w:cs="Fira Code"/>
          <w:color w:val="569CD6"/>
          <w:sz w:val="21"/>
          <w:szCs w:val="21"/>
          <w:lang w:eastAsia="es-AR"/>
        </w:rPr>
        <w:t>[]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, </w:t>
      </w:r>
      <w:r w:rsidRPr="000061FB">
        <w:rPr>
          <w:rFonts w:ascii="Fira Code" w:hAnsi="Fira Code" w:cs="Fira Code"/>
          <w:color w:val="569CD6"/>
          <w:sz w:val="21"/>
          <w:szCs w:val="21"/>
          <w:lang w:eastAsia="es-AR"/>
        </w:rPr>
        <w:t>float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</w:t>
      </w:r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den</w:t>
      </w:r>
      <w:r w:rsidRPr="000061FB">
        <w:rPr>
          <w:rFonts w:ascii="Fira Code" w:hAnsi="Fira Code" w:cs="Fira Code"/>
          <w:color w:val="569CD6"/>
          <w:sz w:val="21"/>
          <w:szCs w:val="21"/>
          <w:lang w:eastAsia="es-AR"/>
        </w:rPr>
        <w:t>[]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, </w:t>
      </w:r>
      <w:r w:rsidRPr="000061FB">
        <w:rPr>
          <w:rFonts w:ascii="Fira Code" w:hAnsi="Fira Code" w:cs="Fira Code"/>
          <w:color w:val="569CD6"/>
          <w:sz w:val="21"/>
          <w:szCs w:val="21"/>
          <w:lang w:eastAsia="es-AR"/>
        </w:rPr>
        <w:t>int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</w:t>
      </w:r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N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, </w:t>
      </w:r>
      <w:r w:rsidRPr="000061FB">
        <w:rPr>
          <w:rFonts w:ascii="Fira Code" w:hAnsi="Fira Code" w:cs="Fira Code"/>
          <w:color w:val="569CD6"/>
          <w:sz w:val="21"/>
          <w:szCs w:val="21"/>
          <w:lang w:eastAsia="es-AR"/>
        </w:rPr>
        <w:t>char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</w:t>
      </w:r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nombre</w:t>
      </w:r>
      <w:r w:rsidRPr="000061FB">
        <w:rPr>
          <w:rFonts w:ascii="Fira Code" w:hAnsi="Fira Code" w:cs="Fira Code"/>
          <w:color w:val="569CD6"/>
          <w:sz w:val="21"/>
          <w:szCs w:val="21"/>
          <w:lang w:eastAsia="es-AR"/>
        </w:rPr>
        <w:t>[]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, </w:t>
      </w:r>
      <w:r w:rsidRPr="000061FB">
        <w:rPr>
          <w:rFonts w:ascii="Fira Code" w:hAnsi="Fira Code" w:cs="Fira Code"/>
          <w:color w:val="569CD6"/>
          <w:sz w:val="21"/>
          <w:szCs w:val="21"/>
          <w:lang w:eastAsia="es-AR"/>
        </w:rPr>
        <w:t>char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</w:t>
      </w:r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extra</w:t>
      </w:r>
      <w:r w:rsidRPr="000061FB">
        <w:rPr>
          <w:rFonts w:ascii="Fira Code" w:hAnsi="Fira Code" w:cs="Fira Code"/>
          <w:color w:val="569CD6"/>
          <w:sz w:val="21"/>
          <w:szCs w:val="21"/>
          <w:lang w:eastAsia="es-AR"/>
        </w:rPr>
        <w:t>[]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)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{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0061FB">
        <w:rPr>
          <w:rFonts w:ascii="Fira Code" w:hAnsi="Fira Code" w:cs="Fira Code"/>
          <w:color w:val="569CD6"/>
          <w:sz w:val="21"/>
          <w:szCs w:val="21"/>
          <w:lang w:eastAsia="es-AR"/>
        </w:rPr>
        <w:t>float</w:t>
      </w:r>
      <w:proofErr w:type="spellEnd"/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</w:t>
      </w:r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entrada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[N], </w:t>
      </w:r>
      <w:proofErr w:type="spellStart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freq</w:t>
      </w:r>
      <w:proofErr w:type="spell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, </w:t>
      </w:r>
      <w:proofErr w:type="spellStart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out</w:t>
      </w:r>
      <w:proofErr w:type="spell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= </w:t>
      </w:r>
      <w:r w:rsidRPr="000061FB">
        <w:rPr>
          <w:rFonts w:ascii="Fira Code" w:hAnsi="Fira Code" w:cs="Fira Code"/>
          <w:color w:val="B5CEA8"/>
          <w:sz w:val="21"/>
          <w:szCs w:val="21"/>
          <w:lang w:eastAsia="es-AR"/>
        </w:rPr>
        <w:t>0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, </w:t>
      </w:r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salida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[N];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0061FB">
        <w:rPr>
          <w:rFonts w:ascii="Fira Code" w:hAnsi="Fira Code" w:cs="Fira Code"/>
          <w:color w:val="569CD6"/>
          <w:sz w:val="21"/>
          <w:szCs w:val="21"/>
          <w:lang w:eastAsia="es-AR"/>
        </w:rPr>
        <w:t>int</w:t>
      </w:r>
      <w:proofErr w:type="spellEnd"/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k = </w:t>
      </w:r>
      <w:r w:rsidRPr="000061FB">
        <w:rPr>
          <w:rFonts w:ascii="Fira Code" w:hAnsi="Fira Code" w:cs="Fira Code"/>
          <w:color w:val="B5CEA8"/>
          <w:sz w:val="21"/>
          <w:szCs w:val="21"/>
          <w:lang w:eastAsia="es-AR"/>
        </w:rPr>
        <w:t>0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;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lastRenderedPageBreak/>
        <w:t>    FILE *</w:t>
      </w:r>
      <w:proofErr w:type="spellStart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archivo_nuevo</w:t>
      </w:r>
      <w:proofErr w:type="spell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;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archivo_nuevo = </w:t>
      </w:r>
      <w:r w:rsidRPr="000061FB">
        <w:rPr>
          <w:rFonts w:ascii="Fira Code" w:hAnsi="Fira Code" w:cs="Fira Code"/>
          <w:color w:val="DCDCAA"/>
          <w:sz w:val="21"/>
          <w:szCs w:val="21"/>
          <w:lang w:eastAsia="es-AR"/>
        </w:rPr>
        <w:t>abrir_</w:t>
      </w:r>
      <w:proofErr w:type="gramStart"/>
      <w:r w:rsidRPr="000061FB">
        <w:rPr>
          <w:rFonts w:ascii="Fira Code" w:hAnsi="Fira Code" w:cs="Fira Code"/>
          <w:color w:val="DCDCAA"/>
          <w:sz w:val="21"/>
          <w:szCs w:val="21"/>
          <w:lang w:eastAsia="es-AR"/>
        </w:rPr>
        <w:t>archivo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(</w:t>
      </w:r>
      <w:proofErr w:type="gramEnd"/>
      <w:r w:rsidRPr="000061FB">
        <w:rPr>
          <w:rFonts w:ascii="Fira Code" w:hAnsi="Fira Code" w:cs="Fira Code"/>
          <w:color w:val="CE9178"/>
          <w:sz w:val="21"/>
          <w:szCs w:val="21"/>
          <w:lang w:eastAsia="es-AR"/>
        </w:rPr>
        <w:t>"w+"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, nombre, extra); </w:t>
      </w:r>
      <w:r w:rsidRPr="000061FB">
        <w:rPr>
          <w:rFonts w:ascii="Fira Code" w:hAnsi="Fira Code" w:cs="Fira Code"/>
          <w:color w:val="6A9955"/>
          <w:sz w:val="21"/>
          <w:szCs w:val="21"/>
          <w:lang w:eastAsia="es-AR"/>
        </w:rPr>
        <w:t>//abre un nuevo archivo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</w:t>
      </w:r>
      <w:proofErr w:type="gramStart"/>
      <w:r w:rsidRPr="000061FB">
        <w:rPr>
          <w:rFonts w:ascii="Fira Code" w:hAnsi="Fira Code" w:cs="Fira Code"/>
          <w:color w:val="DCDCAA"/>
          <w:sz w:val="21"/>
          <w:szCs w:val="21"/>
          <w:lang w:eastAsia="es-AR"/>
        </w:rPr>
        <w:t>fscanf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(</w:t>
      </w:r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archivo_original, </w:t>
      </w:r>
      <w:r w:rsidRPr="000061FB">
        <w:rPr>
          <w:rFonts w:ascii="Fira Code" w:hAnsi="Fira Code" w:cs="Fira Code"/>
          <w:color w:val="CE9178"/>
          <w:sz w:val="21"/>
          <w:szCs w:val="21"/>
          <w:lang w:eastAsia="es-AR"/>
        </w:rPr>
        <w:t>"%f</w:t>
      </w:r>
      <w:r w:rsidRPr="000061FB">
        <w:rPr>
          <w:rFonts w:ascii="Fira Code" w:hAnsi="Fira Code" w:cs="Fira Code"/>
          <w:color w:val="D7BA7D"/>
          <w:sz w:val="21"/>
          <w:szCs w:val="21"/>
          <w:lang w:eastAsia="es-AR"/>
        </w:rPr>
        <w:t>\n</w:t>
      </w:r>
      <w:r w:rsidRPr="000061FB">
        <w:rPr>
          <w:rFonts w:ascii="Fira Code" w:hAnsi="Fira Code" w:cs="Fira Code"/>
          <w:color w:val="CE9178"/>
          <w:sz w:val="21"/>
          <w:szCs w:val="21"/>
          <w:lang w:eastAsia="es-AR"/>
        </w:rPr>
        <w:t>"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, &amp;freq);            </w:t>
      </w:r>
      <w:r w:rsidRPr="000061FB">
        <w:rPr>
          <w:rFonts w:ascii="Fira Code" w:hAnsi="Fira Code" w:cs="Fira Code"/>
          <w:color w:val="6A9955"/>
          <w:sz w:val="21"/>
          <w:szCs w:val="21"/>
          <w:lang w:eastAsia="es-AR"/>
        </w:rPr>
        <w:t>//obtiene la frecuencia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</w:t>
      </w:r>
      <w:proofErr w:type="gramStart"/>
      <w:r w:rsidRPr="000061FB">
        <w:rPr>
          <w:rFonts w:ascii="Fira Code" w:hAnsi="Fira Code" w:cs="Fira Code"/>
          <w:color w:val="DCDCAA"/>
          <w:sz w:val="21"/>
          <w:szCs w:val="21"/>
          <w:lang w:eastAsia="es-AR"/>
        </w:rPr>
        <w:t>fprintf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(</w:t>
      </w:r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archivo_nuevo, </w:t>
      </w:r>
      <w:r w:rsidRPr="000061FB">
        <w:rPr>
          <w:rFonts w:ascii="Fira Code" w:hAnsi="Fira Code" w:cs="Fira Code"/>
          <w:color w:val="CE9178"/>
          <w:sz w:val="21"/>
          <w:szCs w:val="21"/>
          <w:lang w:eastAsia="es-AR"/>
        </w:rPr>
        <w:t>"%.1f</w:t>
      </w:r>
      <w:r w:rsidRPr="000061FB">
        <w:rPr>
          <w:rFonts w:ascii="Fira Code" w:hAnsi="Fira Code" w:cs="Fira Code"/>
          <w:color w:val="D7BA7D"/>
          <w:sz w:val="21"/>
          <w:szCs w:val="21"/>
          <w:lang w:eastAsia="es-AR"/>
        </w:rPr>
        <w:t>\n</w:t>
      </w:r>
      <w:r w:rsidRPr="000061FB">
        <w:rPr>
          <w:rFonts w:ascii="Fira Code" w:hAnsi="Fira Code" w:cs="Fira Code"/>
          <w:color w:val="CE9178"/>
          <w:sz w:val="21"/>
          <w:szCs w:val="21"/>
          <w:lang w:eastAsia="es-AR"/>
        </w:rPr>
        <w:t>"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, freq);             </w:t>
      </w:r>
      <w:r w:rsidRPr="000061FB">
        <w:rPr>
          <w:rFonts w:ascii="Fira Code" w:hAnsi="Fira Code" w:cs="Fira Code"/>
          <w:color w:val="6A9955"/>
          <w:sz w:val="21"/>
          <w:szCs w:val="21"/>
          <w:lang w:eastAsia="es-AR"/>
        </w:rPr>
        <w:t>//y la guarda en el nuevo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</w:t>
      </w:r>
      <w:proofErr w:type="gramStart"/>
      <w:r w:rsidRPr="000061FB">
        <w:rPr>
          <w:rFonts w:ascii="Fira Code" w:hAnsi="Fira Code" w:cs="Fira Code"/>
          <w:color w:val="C586C0"/>
          <w:sz w:val="21"/>
          <w:szCs w:val="21"/>
          <w:lang w:eastAsia="es-AR"/>
        </w:rPr>
        <w:t>for</w:t>
      </w:r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(k = </w:t>
      </w:r>
      <w:r w:rsidRPr="000061FB">
        <w:rPr>
          <w:rFonts w:ascii="Fira Code" w:hAnsi="Fira Code" w:cs="Fira Code"/>
          <w:color w:val="B5CEA8"/>
          <w:sz w:val="21"/>
          <w:szCs w:val="21"/>
          <w:lang w:eastAsia="es-AR"/>
        </w:rPr>
        <w:t>0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; k &lt; N; k++)                             </w:t>
      </w:r>
      <w:r w:rsidRPr="000061FB">
        <w:rPr>
          <w:rFonts w:ascii="Fira Code" w:hAnsi="Fira Code" w:cs="Fira Code"/>
          <w:color w:val="6A9955"/>
          <w:sz w:val="21"/>
          <w:szCs w:val="21"/>
          <w:lang w:eastAsia="es-AR"/>
        </w:rPr>
        <w:t>//inicializa el arreglo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{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    </w:t>
      </w:r>
      <w:proofErr w:type="gramStart"/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entrada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[</w:t>
      </w:r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k] = </w:t>
      </w:r>
      <w:r w:rsidRPr="000061FB">
        <w:rPr>
          <w:rFonts w:ascii="Fira Code" w:hAnsi="Fira Code" w:cs="Fira Code"/>
          <w:color w:val="B5CEA8"/>
          <w:sz w:val="21"/>
          <w:szCs w:val="21"/>
          <w:lang w:eastAsia="es-AR"/>
        </w:rPr>
        <w:t>0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; </w:t>
      </w:r>
      <w:r w:rsidRPr="000061FB">
        <w:rPr>
          <w:rFonts w:ascii="Fira Code" w:hAnsi="Fira Code" w:cs="Fira Code"/>
          <w:color w:val="6A9955"/>
          <w:sz w:val="21"/>
          <w:szCs w:val="21"/>
          <w:lang w:eastAsia="es-AR"/>
        </w:rPr>
        <w:t>//coloca todos los valores en cero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    </w:t>
      </w:r>
      <w:proofErr w:type="gramStart"/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salida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[</w:t>
      </w:r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k] = </w:t>
      </w:r>
      <w:r w:rsidRPr="000061FB">
        <w:rPr>
          <w:rFonts w:ascii="Fira Code" w:hAnsi="Fira Code" w:cs="Fira Code"/>
          <w:color w:val="B5CEA8"/>
          <w:sz w:val="21"/>
          <w:szCs w:val="21"/>
          <w:lang w:eastAsia="es-AR"/>
        </w:rPr>
        <w:t>0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;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}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0061FB">
        <w:rPr>
          <w:rFonts w:ascii="Fira Code" w:hAnsi="Fira Code" w:cs="Fira Code"/>
          <w:color w:val="C586C0"/>
          <w:sz w:val="21"/>
          <w:szCs w:val="21"/>
          <w:lang w:eastAsia="es-AR"/>
        </w:rPr>
        <w:t>while</w:t>
      </w:r>
      <w:proofErr w:type="spellEnd"/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(!</w:t>
      </w:r>
      <w:proofErr w:type="spellStart"/>
      <w:r w:rsidRPr="000061FB">
        <w:rPr>
          <w:rFonts w:ascii="Fira Code" w:hAnsi="Fira Code" w:cs="Fira Code"/>
          <w:color w:val="DCDCAA"/>
          <w:sz w:val="21"/>
          <w:szCs w:val="21"/>
          <w:lang w:eastAsia="es-AR"/>
        </w:rPr>
        <w:t>feof</w:t>
      </w:r>
      <w:proofErr w:type="spell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(</w:t>
      </w:r>
      <w:proofErr w:type="spellStart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archivo_original</w:t>
      </w:r>
      <w:proofErr w:type="spell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)) </w:t>
      </w:r>
      <w:r w:rsidRPr="000061FB">
        <w:rPr>
          <w:rFonts w:ascii="Fira Code" w:hAnsi="Fira Code" w:cs="Fira Code"/>
          <w:color w:val="6A9955"/>
          <w:sz w:val="21"/>
          <w:szCs w:val="21"/>
          <w:lang w:eastAsia="es-AR"/>
        </w:rPr>
        <w:t>//lee una nueva </w:t>
      </w:r>
      <w:proofErr w:type="spellStart"/>
      <w:r w:rsidRPr="000061FB">
        <w:rPr>
          <w:rFonts w:ascii="Fira Code" w:hAnsi="Fira Code" w:cs="Fira Code"/>
          <w:color w:val="6A9955"/>
          <w:sz w:val="21"/>
          <w:szCs w:val="21"/>
          <w:lang w:eastAsia="es-AR"/>
        </w:rPr>
        <w:t>linea</w:t>
      </w:r>
      <w:proofErr w:type="spellEnd"/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{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out</w:t>
      </w:r>
      <w:proofErr w:type="spellEnd"/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= </w:t>
      </w:r>
      <w:r w:rsidRPr="000061FB">
        <w:rPr>
          <w:rFonts w:ascii="Fira Code" w:hAnsi="Fira Code" w:cs="Fira Code"/>
          <w:color w:val="B5CEA8"/>
          <w:sz w:val="21"/>
          <w:szCs w:val="21"/>
          <w:lang w:eastAsia="es-AR"/>
        </w:rPr>
        <w:t>0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;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0061FB">
        <w:rPr>
          <w:rFonts w:ascii="Fira Code" w:hAnsi="Fira Code" w:cs="Fira Code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(k = </w:t>
      </w:r>
      <w:r w:rsidRPr="000061FB">
        <w:rPr>
          <w:rFonts w:ascii="Fira Code" w:hAnsi="Fira Code" w:cs="Fira Code"/>
          <w:color w:val="B5CEA8"/>
          <w:sz w:val="21"/>
          <w:szCs w:val="21"/>
          <w:lang w:eastAsia="es-AR"/>
        </w:rPr>
        <w:t>1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; k &lt; N; k++)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    {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        </w:t>
      </w:r>
      <w:proofErr w:type="gramStart"/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entrada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[</w:t>
      </w:r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k - </w:t>
      </w:r>
      <w:r w:rsidRPr="000061FB">
        <w:rPr>
          <w:rFonts w:ascii="Fira Code" w:hAnsi="Fira Code" w:cs="Fira Code"/>
          <w:color w:val="B5CEA8"/>
          <w:sz w:val="21"/>
          <w:szCs w:val="21"/>
          <w:lang w:eastAsia="es-AR"/>
        </w:rPr>
        <w:t>1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] = </w:t>
      </w:r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entrada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[k]; </w:t>
      </w:r>
      <w:r w:rsidRPr="000061FB">
        <w:rPr>
          <w:rFonts w:ascii="Fira Code" w:hAnsi="Fira Code" w:cs="Fira Code"/>
          <w:color w:val="6A9955"/>
          <w:sz w:val="21"/>
          <w:szCs w:val="21"/>
          <w:lang w:eastAsia="es-AR"/>
        </w:rPr>
        <w:t>//desplaza los valores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        </w:t>
      </w:r>
      <w:proofErr w:type="gramStart"/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salida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[</w:t>
      </w:r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k - </w:t>
      </w:r>
      <w:r w:rsidRPr="000061FB">
        <w:rPr>
          <w:rFonts w:ascii="Fira Code" w:hAnsi="Fira Code" w:cs="Fira Code"/>
          <w:color w:val="B5CEA8"/>
          <w:sz w:val="21"/>
          <w:szCs w:val="21"/>
          <w:lang w:eastAsia="es-AR"/>
        </w:rPr>
        <w:t>1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] = </w:t>
      </w:r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salida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[k];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    }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    </w:t>
      </w:r>
      <w:proofErr w:type="gramStart"/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salida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[</w:t>
      </w:r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N - </w:t>
      </w:r>
      <w:r w:rsidRPr="000061FB">
        <w:rPr>
          <w:rFonts w:ascii="Fira Code" w:hAnsi="Fira Code" w:cs="Fira Code"/>
          <w:color w:val="B5CEA8"/>
          <w:sz w:val="21"/>
          <w:szCs w:val="21"/>
          <w:lang w:eastAsia="es-AR"/>
        </w:rPr>
        <w:t>1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] = </w:t>
      </w:r>
      <w:r w:rsidRPr="000061FB">
        <w:rPr>
          <w:rFonts w:ascii="Fira Code" w:hAnsi="Fira Code" w:cs="Fira Code"/>
          <w:color w:val="B5CEA8"/>
          <w:sz w:val="21"/>
          <w:szCs w:val="21"/>
          <w:lang w:eastAsia="es-AR"/>
        </w:rPr>
        <w:t>0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;  </w:t>
      </w:r>
      <w:r w:rsidRPr="000061FB">
        <w:rPr>
          <w:rFonts w:ascii="Fira Code" w:hAnsi="Fira Code" w:cs="Fira Code"/>
          <w:color w:val="6A9955"/>
          <w:sz w:val="21"/>
          <w:szCs w:val="21"/>
          <w:lang w:eastAsia="es-AR"/>
        </w:rPr>
        <w:t>//en principio se pone en cero para que no se calcule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0061FB">
        <w:rPr>
          <w:rFonts w:ascii="Fira Code" w:hAnsi="Fira Code" w:cs="Fira Code"/>
          <w:color w:val="DCDCAA"/>
          <w:sz w:val="21"/>
          <w:szCs w:val="21"/>
          <w:lang w:eastAsia="es-AR"/>
        </w:rPr>
        <w:t>fscanf</w:t>
      </w:r>
      <w:proofErr w:type="spell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archivo_original</w:t>
      </w:r>
      <w:proofErr w:type="spell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, </w:t>
      </w:r>
      <w:r w:rsidRPr="000061FB">
        <w:rPr>
          <w:rFonts w:ascii="Fira Code" w:hAnsi="Fira Code" w:cs="Fira Code"/>
          <w:color w:val="CE9178"/>
          <w:sz w:val="21"/>
          <w:szCs w:val="21"/>
          <w:lang w:eastAsia="es-AR"/>
        </w:rPr>
        <w:t>"%f"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, &amp;</w:t>
      </w:r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entrada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[N - </w:t>
      </w:r>
      <w:r w:rsidRPr="000061FB">
        <w:rPr>
          <w:rFonts w:ascii="Fira Code" w:hAnsi="Fira Code" w:cs="Fira Code"/>
          <w:color w:val="B5CEA8"/>
          <w:sz w:val="21"/>
          <w:szCs w:val="21"/>
          <w:lang w:eastAsia="es-AR"/>
        </w:rPr>
        <w:t>1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]);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0061FB">
        <w:rPr>
          <w:rFonts w:ascii="Fira Code" w:hAnsi="Fira Code" w:cs="Fira Code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(k = </w:t>
      </w:r>
      <w:r w:rsidRPr="000061FB">
        <w:rPr>
          <w:rFonts w:ascii="Fira Code" w:hAnsi="Fira Code" w:cs="Fira Code"/>
          <w:color w:val="B5CEA8"/>
          <w:sz w:val="21"/>
          <w:szCs w:val="21"/>
          <w:lang w:eastAsia="es-AR"/>
        </w:rPr>
        <w:t>0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; k &lt; N; k++)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    {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        </w:t>
      </w:r>
      <w:proofErr w:type="gramStart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out</w:t>
      </w:r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= out + (</w:t>
      </w:r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num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[k] * </w:t>
      </w:r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entrada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[k]) - (</w:t>
      </w:r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den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[k] * </w:t>
      </w:r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salida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[k]); </w:t>
      </w:r>
      <w:r w:rsidRPr="000061FB">
        <w:rPr>
          <w:rFonts w:ascii="Fira Code" w:hAnsi="Fira Code" w:cs="Fira Code"/>
          <w:color w:val="6A9955"/>
          <w:sz w:val="21"/>
          <w:szCs w:val="21"/>
          <w:lang w:eastAsia="es-AR"/>
        </w:rPr>
        <w:t>//realiza el calculo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    }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    </w:t>
      </w:r>
      <w:proofErr w:type="gramStart"/>
      <w:r w:rsidRPr="000061FB">
        <w:rPr>
          <w:rFonts w:ascii="Fira Code" w:hAnsi="Fira Code" w:cs="Fira Code"/>
          <w:color w:val="9CDCFE"/>
          <w:sz w:val="21"/>
          <w:szCs w:val="21"/>
          <w:lang w:eastAsia="es-AR"/>
        </w:rPr>
        <w:t>salida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[</w:t>
      </w:r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N - </w:t>
      </w:r>
      <w:r w:rsidRPr="000061FB">
        <w:rPr>
          <w:rFonts w:ascii="Fira Code" w:hAnsi="Fira Code" w:cs="Fira Code"/>
          <w:color w:val="B5CEA8"/>
          <w:sz w:val="21"/>
          <w:szCs w:val="21"/>
          <w:lang w:eastAsia="es-AR"/>
        </w:rPr>
        <w:t>1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] = out;    </w:t>
      </w:r>
      <w:r w:rsidRPr="000061FB">
        <w:rPr>
          <w:rFonts w:ascii="Fira Code" w:hAnsi="Fira Code" w:cs="Fira Code"/>
          <w:color w:val="6A9955"/>
          <w:sz w:val="21"/>
          <w:szCs w:val="21"/>
          <w:lang w:eastAsia="es-AR"/>
        </w:rPr>
        <w:t>//finalmente se asigna el valor de salida actual al arreglo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0061FB">
        <w:rPr>
          <w:rFonts w:ascii="Fira Code" w:hAnsi="Fira Code" w:cs="Fira Code"/>
          <w:color w:val="DCDCAA"/>
          <w:sz w:val="21"/>
          <w:szCs w:val="21"/>
          <w:lang w:eastAsia="es-AR"/>
        </w:rPr>
        <w:t>fprintf</w:t>
      </w:r>
      <w:proofErr w:type="spell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archivo_nuevo</w:t>
      </w:r>
      <w:proofErr w:type="spell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, </w:t>
      </w:r>
      <w:r w:rsidRPr="000061FB">
        <w:rPr>
          <w:rFonts w:ascii="Fira Code" w:hAnsi="Fira Code" w:cs="Fira Code"/>
          <w:color w:val="CE9178"/>
          <w:sz w:val="21"/>
          <w:szCs w:val="21"/>
          <w:lang w:eastAsia="es-AR"/>
        </w:rPr>
        <w:t>"%.3f</w:t>
      </w:r>
      <w:r w:rsidRPr="000061FB">
        <w:rPr>
          <w:rFonts w:ascii="Fira Code" w:hAnsi="Fira Code" w:cs="Fira Code"/>
          <w:color w:val="D7BA7D"/>
          <w:sz w:val="21"/>
          <w:szCs w:val="21"/>
          <w:lang w:eastAsia="es-AR"/>
        </w:rPr>
        <w:t>\n</w:t>
      </w:r>
      <w:r w:rsidRPr="000061FB">
        <w:rPr>
          <w:rFonts w:ascii="Fira Code" w:hAnsi="Fira Code" w:cs="Fira Code"/>
          <w:color w:val="CE9178"/>
          <w:sz w:val="21"/>
          <w:szCs w:val="21"/>
          <w:lang w:eastAsia="es-AR"/>
        </w:rPr>
        <w:t>"</w:t>
      </w: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, </w:t>
      </w:r>
      <w:proofErr w:type="spellStart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out</w:t>
      </w:r>
      <w:proofErr w:type="spell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);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}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0061FB">
        <w:rPr>
          <w:rFonts w:ascii="Fira Code" w:hAnsi="Fira Code" w:cs="Fira Code"/>
          <w:color w:val="DCDCAA"/>
          <w:sz w:val="21"/>
          <w:szCs w:val="21"/>
          <w:lang w:eastAsia="es-AR"/>
        </w:rPr>
        <w:t>fclose</w:t>
      </w:r>
      <w:proofErr w:type="spell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archivo_nuevo</w:t>
      </w:r>
      <w:proofErr w:type="spell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); </w:t>
      </w:r>
      <w:r w:rsidRPr="000061FB">
        <w:rPr>
          <w:rFonts w:ascii="Fira Code" w:hAnsi="Fira Code" w:cs="Fira Code"/>
          <w:color w:val="6A9955"/>
          <w:sz w:val="21"/>
          <w:szCs w:val="21"/>
          <w:lang w:eastAsia="es-AR"/>
        </w:rPr>
        <w:t>//cierra el archivo nuevo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0061FB">
        <w:rPr>
          <w:rFonts w:ascii="Fira Code" w:hAnsi="Fira Code" w:cs="Fira Code"/>
          <w:color w:val="DCDCAA"/>
          <w:sz w:val="21"/>
          <w:szCs w:val="21"/>
          <w:lang w:eastAsia="es-AR"/>
        </w:rPr>
        <w:t>rewind</w:t>
      </w:r>
      <w:proofErr w:type="spell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archivo_original</w:t>
      </w:r>
      <w:proofErr w:type="spellEnd"/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);</w:t>
      </w:r>
    </w:p>
    <w:p w:rsidR="000061FB" w:rsidRPr="000061FB" w:rsidRDefault="000061FB" w:rsidP="000061FB">
      <w:pPr>
        <w:shd w:val="clear" w:color="auto" w:fill="1E1E1E"/>
        <w:spacing w:after="0" w:line="285" w:lineRule="atLeast"/>
        <w:jc w:val="left"/>
        <w:rPr>
          <w:rFonts w:ascii="Fira Code" w:hAnsi="Fira Code" w:cs="Fira Code"/>
          <w:color w:val="D4D4D4"/>
          <w:sz w:val="21"/>
          <w:szCs w:val="21"/>
          <w:lang w:eastAsia="es-AR"/>
        </w:rPr>
      </w:pPr>
      <w:r w:rsidRPr="000061FB">
        <w:rPr>
          <w:rFonts w:ascii="Fira Code" w:hAnsi="Fira Code" w:cs="Fira Code"/>
          <w:color w:val="D4D4D4"/>
          <w:sz w:val="21"/>
          <w:szCs w:val="21"/>
          <w:lang w:eastAsia="es-AR"/>
        </w:rPr>
        <w:t>}</w:t>
      </w:r>
    </w:p>
    <w:p w:rsidR="000061FB" w:rsidRDefault="000061FB" w:rsidP="00E93554">
      <w:pPr>
        <w:spacing w:after="0"/>
        <w:rPr>
          <w:sz w:val="24"/>
        </w:rPr>
      </w:pPr>
    </w:p>
    <w:p w:rsidR="00E93554" w:rsidRDefault="00E93554" w:rsidP="00E93554">
      <w:pPr>
        <w:spacing w:after="0"/>
        <w:rPr>
          <w:sz w:val="24"/>
        </w:rPr>
      </w:pPr>
      <w:r>
        <w:rPr>
          <w:sz w:val="24"/>
        </w:rPr>
        <w:t>Con esto, se escribió un script en matlab</w:t>
      </w:r>
      <w:r w:rsidR="00932172">
        <w:rPr>
          <w:sz w:val="24"/>
        </w:rPr>
        <w:t xml:space="preserve"> (archivo adjunto)</w:t>
      </w:r>
      <w:r>
        <w:rPr>
          <w:sz w:val="24"/>
        </w:rPr>
        <w:t xml:space="preserve"> </w:t>
      </w:r>
      <w:r w:rsidR="00932172">
        <w:rPr>
          <w:sz w:val="24"/>
        </w:rPr>
        <w:t>que realiza las siguientes acciones</w:t>
      </w:r>
      <w:r>
        <w:rPr>
          <w:sz w:val="24"/>
        </w:rPr>
        <w:t xml:space="preserve"> para cada filtro:</w:t>
      </w:r>
    </w:p>
    <w:p w:rsidR="00E93554" w:rsidRDefault="00E93554" w:rsidP="00932172">
      <w:pPr>
        <w:spacing w:after="0"/>
        <w:ind w:left="708"/>
        <w:rPr>
          <w:sz w:val="24"/>
        </w:rPr>
      </w:pPr>
      <w:r>
        <w:rPr>
          <w:sz w:val="24"/>
        </w:rPr>
        <w:t>-Si es un filtro IIR, lo pasa de una matriz SOS a una función de transferencia</w:t>
      </w:r>
    </w:p>
    <w:p w:rsidR="00E93554" w:rsidRDefault="00E93554" w:rsidP="00932172">
      <w:pPr>
        <w:spacing w:after="0"/>
        <w:ind w:left="708"/>
        <w:rPr>
          <w:sz w:val="24"/>
        </w:rPr>
      </w:pPr>
      <w:r>
        <w:rPr>
          <w:sz w:val="24"/>
        </w:rPr>
        <w:t xml:space="preserve">-Guarda los coeficientes en un archivo </w:t>
      </w:r>
      <w:r w:rsidR="00932172">
        <w:rPr>
          <w:sz w:val="24"/>
        </w:rPr>
        <w:t>de texto en orden invertido</w:t>
      </w:r>
    </w:p>
    <w:p w:rsidR="00932172" w:rsidRDefault="00932172" w:rsidP="00932172">
      <w:pPr>
        <w:spacing w:after="0"/>
        <w:ind w:left="708"/>
        <w:rPr>
          <w:sz w:val="24"/>
        </w:rPr>
      </w:pPr>
      <w:r>
        <w:rPr>
          <w:sz w:val="24"/>
        </w:rPr>
        <w:t>-Ejecuta el programa con el filtro dado y el archivo de la señal</w:t>
      </w:r>
    </w:p>
    <w:p w:rsidR="00932172" w:rsidRDefault="00932172" w:rsidP="00932172">
      <w:pPr>
        <w:spacing w:after="0"/>
        <w:ind w:left="708"/>
        <w:rPr>
          <w:sz w:val="24"/>
        </w:rPr>
      </w:pPr>
      <w:r>
        <w:rPr>
          <w:sz w:val="24"/>
        </w:rPr>
        <w:t>-Grafica parte de la señal original y abajo la señal con el filtro aplicado</w:t>
      </w:r>
    </w:p>
    <w:p w:rsidR="00932172" w:rsidRDefault="00932172" w:rsidP="00932172">
      <w:pPr>
        <w:spacing w:after="0"/>
        <w:ind w:left="708"/>
        <w:rPr>
          <w:sz w:val="24"/>
        </w:rPr>
      </w:pPr>
      <w:r>
        <w:rPr>
          <w:sz w:val="24"/>
        </w:rPr>
        <w:t xml:space="preserve">-Calcula la transformada con 512 puntos de ambas señales (original y filtrada) utilizando el programa creado en el </w:t>
      </w:r>
      <w:proofErr w:type="spellStart"/>
      <w:r>
        <w:rPr>
          <w:sz w:val="24"/>
        </w:rPr>
        <w:t>practico</w:t>
      </w:r>
      <w:proofErr w:type="spellEnd"/>
      <w:r>
        <w:rPr>
          <w:sz w:val="24"/>
        </w:rPr>
        <w:t xml:space="preserve"> de DSP3</w:t>
      </w:r>
    </w:p>
    <w:p w:rsidR="00932172" w:rsidRDefault="00932172" w:rsidP="00932172">
      <w:pPr>
        <w:spacing w:after="0"/>
        <w:ind w:left="708"/>
        <w:rPr>
          <w:sz w:val="24"/>
        </w:rPr>
      </w:pPr>
      <w:r>
        <w:rPr>
          <w:sz w:val="24"/>
        </w:rPr>
        <w:t xml:space="preserve">-Grafica ambos espectros </w:t>
      </w:r>
      <w:proofErr w:type="spellStart"/>
      <w:r>
        <w:rPr>
          <w:sz w:val="24"/>
        </w:rPr>
        <w:t>frecuenciales</w:t>
      </w:r>
      <w:proofErr w:type="spellEnd"/>
      <w:r>
        <w:rPr>
          <w:sz w:val="24"/>
        </w:rPr>
        <w:t>, el de la señal original y el de la señal filtrada.</w:t>
      </w:r>
    </w:p>
    <w:p w:rsidR="00932172" w:rsidRDefault="00932172" w:rsidP="00932172">
      <w:pPr>
        <w:spacing w:after="0"/>
        <w:rPr>
          <w:sz w:val="24"/>
        </w:rPr>
      </w:pPr>
    </w:p>
    <w:p w:rsidR="00932172" w:rsidRDefault="00932172" w:rsidP="00932172">
      <w:pPr>
        <w:spacing w:after="0"/>
        <w:rPr>
          <w:sz w:val="24"/>
        </w:rPr>
      </w:pPr>
      <w:r>
        <w:rPr>
          <w:sz w:val="24"/>
        </w:rPr>
        <w:t xml:space="preserve">En un principio se </w:t>
      </w:r>
      <w:proofErr w:type="spellStart"/>
      <w:r>
        <w:rPr>
          <w:sz w:val="24"/>
        </w:rPr>
        <w:t>trabajo</w:t>
      </w:r>
      <w:proofErr w:type="spellEnd"/>
      <w:r>
        <w:rPr>
          <w:sz w:val="24"/>
        </w:rPr>
        <w:t xml:space="preserve"> con una señal realizada sumando los tonos de 20, 50 y 200Hz, pero luego se utilizó la señal “</w:t>
      </w:r>
      <w:proofErr w:type="spellStart"/>
      <w:r>
        <w:rPr>
          <w:sz w:val="24"/>
        </w:rPr>
        <w:t>OndaCuadrada</w:t>
      </w:r>
      <w:proofErr w:type="spellEnd"/>
      <w:r>
        <w:rPr>
          <w:sz w:val="24"/>
        </w:rPr>
        <w:t>” provista por la cátedra. Los resultados fueron los siguientes:</w:t>
      </w:r>
    </w:p>
    <w:p w:rsidR="00932172" w:rsidRDefault="00932172" w:rsidP="00932172">
      <w:pPr>
        <w:pStyle w:val="Ttulo3"/>
      </w:pPr>
      <w:r>
        <w:t>Filtros FIR:</w:t>
      </w:r>
    </w:p>
    <w:p w:rsidR="00932172" w:rsidRDefault="00932172" w:rsidP="00932172">
      <w:pPr>
        <w:pStyle w:val="Ttulo4"/>
      </w:pPr>
      <w:r>
        <w:t>Filtro pasa altos</w:t>
      </w:r>
    </w:p>
    <w:p w:rsidR="00932172" w:rsidRDefault="00932172" w:rsidP="00932172">
      <w:pPr>
        <w:spacing w:after="0"/>
        <w:jc w:val="center"/>
        <w:rPr>
          <w:sz w:val="24"/>
        </w:rPr>
      </w:pPr>
      <w:r>
        <w:rPr>
          <w:sz w:val="24"/>
        </w:rPr>
        <w:pict>
          <v:shape id="_x0000_i1025" type="#_x0000_t75" style="width:388.5pt;height:287pt">
            <v:imagedata r:id="rId11" o:title="cuadfirhp" croptop="2385f" cropbottom="3526f"/>
          </v:shape>
        </w:pict>
      </w:r>
    </w:p>
    <w:p w:rsidR="00932172" w:rsidRDefault="000061FB" w:rsidP="00932172">
      <w:pPr>
        <w:spacing w:after="0"/>
        <w:jc w:val="center"/>
        <w:rPr>
          <w:sz w:val="24"/>
        </w:rPr>
      </w:pPr>
      <w:r>
        <w:rPr>
          <w:sz w:val="24"/>
        </w:rPr>
        <w:pict>
          <v:shape id="_x0000_i1026" type="#_x0000_t75" style="width:385pt;height:294.5pt">
            <v:imagedata r:id="rId12" o:title="cuadfirhptrans" cropbottom="3868f"/>
          </v:shape>
        </w:pict>
      </w:r>
    </w:p>
    <w:p w:rsidR="00932172" w:rsidRDefault="00932172" w:rsidP="00932172">
      <w:pPr>
        <w:pStyle w:val="Ttulo4"/>
      </w:pPr>
      <w:r>
        <w:lastRenderedPageBreak/>
        <w:t xml:space="preserve">Filtro </w:t>
      </w:r>
      <w:proofErr w:type="spellStart"/>
      <w:r>
        <w:t>pasabanda</w:t>
      </w:r>
      <w:proofErr w:type="spellEnd"/>
    </w:p>
    <w:p w:rsidR="00932172" w:rsidRDefault="00932172" w:rsidP="00932172">
      <w:pPr>
        <w:spacing w:after="0"/>
        <w:jc w:val="center"/>
        <w:rPr>
          <w:sz w:val="24"/>
        </w:rPr>
      </w:pPr>
      <w:r>
        <w:rPr>
          <w:sz w:val="24"/>
        </w:rPr>
        <w:pict>
          <v:shape id="_x0000_i1027" type="#_x0000_t75" style="width:411.5pt;height:335pt">
            <v:imagedata r:id="rId13" o:title="cuadfirbp"/>
          </v:shape>
        </w:pict>
      </w:r>
    </w:p>
    <w:p w:rsidR="00932172" w:rsidRDefault="00932172" w:rsidP="00932172">
      <w:pPr>
        <w:spacing w:after="0"/>
        <w:jc w:val="center"/>
        <w:rPr>
          <w:sz w:val="24"/>
        </w:rPr>
      </w:pPr>
      <w:r>
        <w:rPr>
          <w:sz w:val="24"/>
        </w:rPr>
        <w:pict>
          <v:shape id="_x0000_i1028" type="#_x0000_t75" style="width:408pt;height:333pt">
            <v:imagedata r:id="rId14" o:title="cuadfirbptrans"/>
          </v:shape>
        </w:pict>
      </w:r>
    </w:p>
    <w:p w:rsidR="00932172" w:rsidRDefault="00932172" w:rsidP="00932172">
      <w:pPr>
        <w:pStyle w:val="Ttulo4"/>
      </w:pPr>
      <w:r>
        <w:lastRenderedPageBreak/>
        <w:t xml:space="preserve">Filtro </w:t>
      </w:r>
      <w:proofErr w:type="spellStart"/>
      <w:r>
        <w:t>pasabajos</w:t>
      </w:r>
      <w:proofErr w:type="spellEnd"/>
    </w:p>
    <w:p w:rsidR="00932172" w:rsidRDefault="00932172" w:rsidP="00932172">
      <w:pPr>
        <w:spacing w:after="0"/>
        <w:jc w:val="center"/>
        <w:rPr>
          <w:sz w:val="24"/>
        </w:rPr>
      </w:pPr>
      <w:r>
        <w:rPr>
          <w:sz w:val="24"/>
        </w:rPr>
        <w:pict>
          <v:shape id="_x0000_i1029" type="#_x0000_t75" style="width:374pt;height:304.5pt">
            <v:imagedata r:id="rId15" o:title="cuadfirlp"/>
          </v:shape>
        </w:pict>
      </w:r>
    </w:p>
    <w:p w:rsidR="00932172" w:rsidRDefault="00932172" w:rsidP="00932172">
      <w:pPr>
        <w:spacing w:after="0"/>
        <w:jc w:val="center"/>
        <w:rPr>
          <w:sz w:val="24"/>
        </w:rPr>
      </w:pPr>
      <w:r>
        <w:rPr>
          <w:sz w:val="24"/>
        </w:rPr>
        <w:pict>
          <v:shape id="_x0000_i1030" type="#_x0000_t75" style="width:383.5pt;height:313pt">
            <v:imagedata r:id="rId16" o:title="cuadfirlptrans"/>
          </v:shape>
        </w:pict>
      </w:r>
    </w:p>
    <w:p w:rsidR="00932172" w:rsidRDefault="00932172" w:rsidP="00932172">
      <w:pPr>
        <w:spacing w:after="0"/>
        <w:rPr>
          <w:sz w:val="24"/>
        </w:rPr>
      </w:pPr>
    </w:p>
    <w:p w:rsidR="00932172" w:rsidRDefault="00932172" w:rsidP="00932172">
      <w:pPr>
        <w:pStyle w:val="Ttulo3"/>
      </w:pPr>
      <w:r>
        <w:lastRenderedPageBreak/>
        <w:t>Filtros IIR:</w:t>
      </w:r>
    </w:p>
    <w:p w:rsidR="00932172" w:rsidRDefault="00932172" w:rsidP="00932172">
      <w:pPr>
        <w:pStyle w:val="Ttulo4"/>
      </w:pPr>
      <w:r>
        <w:t xml:space="preserve">Filtro </w:t>
      </w:r>
      <w:proofErr w:type="spellStart"/>
      <w:r>
        <w:t>pasaaltos</w:t>
      </w:r>
      <w:proofErr w:type="spellEnd"/>
    </w:p>
    <w:p w:rsidR="00932172" w:rsidRDefault="00932172" w:rsidP="00932172">
      <w:pPr>
        <w:jc w:val="center"/>
      </w:pPr>
      <w:r>
        <w:pict>
          <v:shape id="_x0000_i1031" type="#_x0000_t75" style="width:390.5pt;height:318pt">
            <v:imagedata r:id="rId17" o:title="cuadiirhp"/>
          </v:shape>
        </w:pict>
      </w:r>
    </w:p>
    <w:p w:rsidR="00932172" w:rsidRDefault="00932172" w:rsidP="00932172">
      <w:pPr>
        <w:jc w:val="center"/>
      </w:pPr>
      <w:r>
        <w:pict>
          <v:shape id="_x0000_i1032" type="#_x0000_t75" style="width:397.5pt;height:322pt">
            <v:imagedata r:id="rId18" o:title="cuadiirhptrans"/>
          </v:shape>
        </w:pict>
      </w:r>
    </w:p>
    <w:p w:rsidR="00932172" w:rsidRDefault="00932172" w:rsidP="00932172">
      <w:pPr>
        <w:pStyle w:val="Ttulo4"/>
      </w:pPr>
      <w:r>
        <w:lastRenderedPageBreak/>
        <w:t xml:space="preserve">Filtro </w:t>
      </w:r>
      <w:proofErr w:type="spellStart"/>
      <w:r>
        <w:t>pasabanda</w:t>
      </w:r>
      <w:proofErr w:type="spellEnd"/>
    </w:p>
    <w:p w:rsidR="00932172" w:rsidRDefault="00932172" w:rsidP="00932172">
      <w:pPr>
        <w:jc w:val="center"/>
      </w:pPr>
      <w:r>
        <w:pict>
          <v:shape id="_x0000_i1033" type="#_x0000_t75" style="width:414pt;height:335.5pt">
            <v:imagedata r:id="rId19" o:title="cuadiirbp"/>
          </v:shape>
        </w:pict>
      </w:r>
    </w:p>
    <w:p w:rsidR="00932172" w:rsidRDefault="00932172" w:rsidP="00932172">
      <w:pPr>
        <w:jc w:val="center"/>
      </w:pPr>
      <w:r>
        <w:pict>
          <v:shape id="_x0000_i1034" type="#_x0000_t75" style="width:397pt;height:322pt">
            <v:imagedata r:id="rId20" o:title="cuadiirbptrans"/>
          </v:shape>
        </w:pict>
      </w:r>
    </w:p>
    <w:p w:rsidR="00932172" w:rsidRDefault="00932172" w:rsidP="00932172">
      <w:pPr>
        <w:pStyle w:val="Ttulo4"/>
      </w:pPr>
      <w:r>
        <w:lastRenderedPageBreak/>
        <w:t xml:space="preserve">Filtro </w:t>
      </w:r>
      <w:proofErr w:type="spellStart"/>
      <w:r>
        <w:t>pasabajos</w:t>
      </w:r>
      <w:proofErr w:type="spellEnd"/>
    </w:p>
    <w:p w:rsidR="00932172" w:rsidRDefault="00932172" w:rsidP="00932172">
      <w:pPr>
        <w:jc w:val="center"/>
      </w:pPr>
      <w:r>
        <w:pict>
          <v:shape id="_x0000_i1035" type="#_x0000_t75" style="width:409.5pt;height:332.5pt">
            <v:imagedata r:id="rId21" o:title="cuadiirlp"/>
          </v:shape>
        </w:pict>
      </w:r>
    </w:p>
    <w:p w:rsidR="00932172" w:rsidRDefault="00932172" w:rsidP="00932172">
      <w:pPr>
        <w:jc w:val="center"/>
      </w:pPr>
      <w:r>
        <w:pict>
          <v:shape id="_x0000_i1036" type="#_x0000_t75" style="width:410pt;height:333pt">
            <v:imagedata r:id="rId22" o:title="cuadiirlptrans"/>
          </v:shape>
        </w:pict>
      </w:r>
    </w:p>
    <w:p w:rsidR="000061FB" w:rsidRPr="00932172" w:rsidRDefault="000061FB" w:rsidP="000061FB">
      <w:r>
        <w:lastRenderedPageBreak/>
        <w:t xml:space="preserve">Una vez aplicados los filtros fuera de línea, se </w:t>
      </w:r>
      <w:proofErr w:type="spellStart"/>
      <w:r>
        <w:t>procedio</w:t>
      </w:r>
      <w:proofErr w:type="spellEnd"/>
      <w:r>
        <w:t xml:space="preserve"> a realizar el procesamiento en el simulador de </w:t>
      </w:r>
      <w:proofErr w:type="spellStart"/>
      <w:r>
        <w:t>arduino</w:t>
      </w:r>
      <w:proofErr w:type="spellEnd"/>
      <w:r>
        <w:t>. Los resultados obtenidos fueron los siguientes:</w:t>
      </w:r>
    </w:p>
    <w:sectPr w:rsidR="000061FB" w:rsidRPr="00932172" w:rsidSect="0086478D">
      <w:headerReference w:type="even" r:id="rId23"/>
      <w:headerReference w:type="default" r:id="rId24"/>
      <w:footerReference w:type="default" r:id="rId25"/>
      <w:pgSz w:w="11907" w:h="16840"/>
      <w:pgMar w:top="1417" w:right="1418" w:bottom="141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618" w:rsidRDefault="006C0618">
      <w:pPr>
        <w:spacing w:after="0"/>
      </w:pPr>
      <w:r>
        <w:separator/>
      </w:r>
    </w:p>
  </w:endnote>
  <w:endnote w:type="continuationSeparator" w:id="0">
    <w:p w:rsidR="006C0618" w:rsidRDefault="006C06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BA9" w:rsidRDefault="00536BA9" w:rsidP="00536BA9"/>
  <w:p w:rsidR="00536BA9" w:rsidRDefault="00536BA9" w:rsidP="00536BA9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0061FB">
      <w:rPr>
        <w:noProof/>
      </w:rPr>
      <w:t>10</w:t>
    </w:r>
    <w:r>
      <w:fldChar w:fldCharType="end"/>
    </w:r>
    <w:r>
      <w:t xml:space="preserve"> de </w:t>
    </w:r>
    <w:r w:rsidR="006C0618">
      <w:fldChar w:fldCharType="begin"/>
    </w:r>
    <w:r w:rsidR="006C0618">
      <w:instrText xml:space="preserve"> NUMPAGES  \* MERGEFORMAT </w:instrText>
    </w:r>
    <w:r w:rsidR="006C0618">
      <w:fldChar w:fldCharType="separate"/>
    </w:r>
    <w:r w:rsidR="000061FB">
      <w:rPr>
        <w:noProof/>
      </w:rPr>
      <w:t>10</w:t>
    </w:r>
    <w:r w:rsidR="006C0618">
      <w:rPr>
        <w:noProof/>
      </w:rPr>
      <w:fldChar w:fldCharType="end"/>
    </w:r>
  </w:p>
  <w:p w:rsidR="00536BA9" w:rsidRDefault="00536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618" w:rsidRDefault="006C0618">
      <w:pPr>
        <w:spacing w:after="0"/>
      </w:pPr>
      <w:r>
        <w:separator/>
      </w:r>
    </w:p>
  </w:footnote>
  <w:footnote w:type="continuationSeparator" w:id="0">
    <w:p w:rsidR="006C0618" w:rsidRDefault="006C06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54009E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8D752E" w:rsidRDefault="008D752E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>
    <w:pPr>
      <w:jc w:val="left"/>
      <w:rPr>
        <w:b/>
        <w:sz w:val="18"/>
        <w:szCs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ACA" w:rsidRPr="0097757B" w:rsidRDefault="0097757B" w:rsidP="0086478D">
    <w:pPr>
      <w:pStyle w:val="Encabezado"/>
      <w:rPr>
        <w:lang w:val="es-AR"/>
      </w:rPr>
    </w:pPr>
    <w:r w:rsidRPr="0097757B">
      <w:rPr>
        <w:lang w:val="es-AR"/>
      </w:rPr>
      <w:t xml:space="preserve">Práctico </w:t>
    </w:r>
    <w:r w:rsidR="008C1F23">
      <w:rPr>
        <w:lang w:val="es-AR"/>
      </w:rPr>
      <w:t xml:space="preserve">DSP </w:t>
    </w:r>
    <w:r w:rsidR="008B53A3">
      <w:rPr>
        <w:lang w:val="es-AR"/>
      </w:rPr>
      <w:t>Nº 4</w:t>
    </w:r>
    <w:r w:rsidRPr="0097757B">
      <w:rPr>
        <w:lang w:val="es-AR"/>
      </w:rPr>
      <w:t xml:space="preserve"> – </w:t>
    </w:r>
    <w:r w:rsidR="008B53A3" w:rsidRPr="008B53A3">
      <w:rPr>
        <w:lang w:val="es-AR"/>
      </w:rPr>
      <w:t>Implementación de Filtros Digitales FIR e IIR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pt;height:11pt" o:bullet="t">
        <v:imagedata r:id="rId1" o:title="mso87BF"/>
      </v:shape>
    </w:pict>
  </w:numPicBullet>
  <w:abstractNum w:abstractNumId="0">
    <w:nsid w:val="0C6106CD"/>
    <w:multiLevelType w:val="hybridMultilevel"/>
    <w:tmpl w:val="B2725850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1817600B"/>
    <w:multiLevelType w:val="hybridMultilevel"/>
    <w:tmpl w:val="62FA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F4D54"/>
    <w:multiLevelType w:val="hybridMultilevel"/>
    <w:tmpl w:val="CEAE638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F0E36"/>
    <w:multiLevelType w:val="hybridMultilevel"/>
    <w:tmpl w:val="6A1C2896"/>
    <w:lvl w:ilvl="0" w:tplc="70FE2A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47B27"/>
    <w:multiLevelType w:val="hybridMultilevel"/>
    <w:tmpl w:val="3726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52EFF"/>
    <w:multiLevelType w:val="hybridMultilevel"/>
    <w:tmpl w:val="D9169AE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62076DE3"/>
    <w:multiLevelType w:val="hybridMultilevel"/>
    <w:tmpl w:val="BBD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E6896"/>
    <w:multiLevelType w:val="hybridMultilevel"/>
    <w:tmpl w:val="B8DA0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91233"/>
    <w:multiLevelType w:val="hybridMultilevel"/>
    <w:tmpl w:val="9F8090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"/>
    <w:lvlOverride w:ilvl="0">
      <w:startOverride w:val="1"/>
    </w:lvlOverride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061FB"/>
    <w:rsid w:val="000234E6"/>
    <w:rsid w:val="00044BAF"/>
    <w:rsid w:val="00045614"/>
    <w:rsid w:val="00046D4A"/>
    <w:rsid w:val="000633B4"/>
    <w:rsid w:val="000667E9"/>
    <w:rsid w:val="000746C9"/>
    <w:rsid w:val="00075673"/>
    <w:rsid w:val="0007761E"/>
    <w:rsid w:val="000C61C2"/>
    <w:rsid w:val="000D1CEE"/>
    <w:rsid w:val="000E1182"/>
    <w:rsid w:val="000F4129"/>
    <w:rsid w:val="000F655D"/>
    <w:rsid w:val="00125801"/>
    <w:rsid w:val="00162A2C"/>
    <w:rsid w:val="0016362C"/>
    <w:rsid w:val="00172A27"/>
    <w:rsid w:val="00175F85"/>
    <w:rsid w:val="001952F3"/>
    <w:rsid w:val="001A446C"/>
    <w:rsid w:val="001B69A7"/>
    <w:rsid w:val="001C2D3A"/>
    <w:rsid w:val="001D2769"/>
    <w:rsid w:val="002049B0"/>
    <w:rsid w:val="0023195C"/>
    <w:rsid w:val="0023417C"/>
    <w:rsid w:val="002403DB"/>
    <w:rsid w:val="00244BF6"/>
    <w:rsid w:val="00245782"/>
    <w:rsid w:val="00251D66"/>
    <w:rsid w:val="00282EF4"/>
    <w:rsid w:val="00285CEC"/>
    <w:rsid w:val="00291DBE"/>
    <w:rsid w:val="002A1316"/>
    <w:rsid w:val="002B6D24"/>
    <w:rsid w:val="002D049C"/>
    <w:rsid w:val="002F1B4D"/>
    <w:rsid w:val="0031222E"/>
    <w:rsid w:val="00315698"/>
    <w:rsid w:val="0034281C"/>
    <w:rsid w:val="00344830"/>
    <w:rsid w:val="0035173A"/>
    <w:rsid w:val="00380E40"/>
    <w:rsid w:val="00383B6C"/>
    <w:rsid w:val="003A4EC6"/>
    <w:rsid w:val="003B279A"/>
    <w:rsid w:val="003B33D7"/>
    <w:rsid w:val="003C115C"/>
    <w:rsid w:val="003C18D2"/>
    <w:rsid w:val="003C75A8"/>
    <w:rsid w:val="003F39E7"/>
    <w:rsid w:val="003F3DCA"/>
    <w:rsid w:val="00404FAA"/>
    <w:rsid w:val="00417F52"/>
    <w:rsid w:val="004751A5"/>
    <w:rsid w:val="004B72DF"/>
    <w:rsid w:val="004D203E"/>
    <w:rsid w:val="00507FB0"/>
    <w:rsid w:val="00520194"/>
    <w:rsid w:val="00525C3A"/>
    <w:rsid w:val="00536BA9"/>
    <w:rsid w:val="0054009E"/>
    <w:rsid w:val="00550E30"/>
    <w:rsid w:val="005625E6"/>
    <w:rsid w:val="00582EDE"/>
    <w:rsid w:val="00591BD2"/>
    <w:rsid w:val="005A6FD0"/>
    <w:rsid w:val="005A7870"/>
    <w:rsid w:val="005B0BB3"/>
    <w:rsid w:val="005B3528"/>
    <w:rsid w:val="005D1DE2"/>
    <w:rsid w:val="005D3171"/>
    <w:rsid w:val="005D3A81"/>
    <w:rsid w:val="005F2F3B"/>
    <w:rsid w:val="005F7A47"/>
    <w:rsid w:val="00600290"/>
    <w:rsid w:val="00600CCC"/>
    <w:rsid w:val="006445CE"/>
    <w:rsid w:val="00645988"/>
    <w:rsid w:val="006507A7"/>
    <w:rsid w:val="00656E8D"/>
    <w:rsid w:val="0066426B"/>
    <w:rsid w:val="00666E94"/>
    <w:rsid w:val="00681ACA"/>
    <w:rsid w:val="00690ED6"/>
    <w:rsid w:val="006A390C"/>
    <w:rsid w:val="006C0618"/>
    <w:rsid w:val="006F35CD"/>
    <w:rsid w:val="006F5422"/>
    <w:rsid w:val="00705752"/>
    <w:rsid w:val="00733F96"/>
    <w:rsid w:val="007359D9"/>
    <w:rsid w:val="007A12B1"/>
    <w:rsid w:val="007A2E93"/>
    <w:rsid w:val="007C19E1"/>
    <w:rsid w:val="007E72F4"/>
    <w:rsid w:val="008008D2"/>
    <w:rsid w:val="008127E6"/>
    <w:rsid w:val="008220F2"/>
    <w:rsid w:val="00827905"/>
    <w:rsid w:val="0084458C"/>
    <w:rsid w:val="00845B48"/>
    <w:rsid w:val="0085009A"/>
    <w:rsid w:val="0086478D"/>
    <w:rsid w:val="00877D79"/>
    <w:rsid w:val="008A1953"/>
    <w:rsid w:val="008B53A3"/>
    <w:rsid w:val="008C1F23"/>
    <w:rsid w:val="008D752E"/>
    <w:rsid w:val="008E2596"/>
    <w:rsid w:val="008E4409"/>
    <w:rsid w:val="008F08A5"/>
    <w:rsid w:val="008F17AC"/>
    <w:rsid w:val="008F488B"/>
    <w:rsid w:val="009061A2"/>
    <w:rsid w:val="00906939"/>
    <w:rsid w:val="0091326B"/>
    <w:rsid w:val="00932172"/>
    <w:rsid w:val="00936E2F"/>
    <w:rsid w:val="00953869"/>
    <w:rsid w:val="00954AD1"/>
    <w:rsid w:val="00955670"/>
    <w:rsid w:val="00956129"/>
    <w:rsid w:val="0097757B"/>
    <w:rsid w:val="00984F05"/>
    <w:rsid w:val="009A1513"/>
    <w:rsid w:val="009C25B5"/>
    <w:rsid w:val="009D6170"/>
    <w:rsid w:val="009E6574"/>
    <w:rsid w:val="009E7E5D"/>
    <w:rsid w:val="009F5B57"/>
    <w:rsid w:val="009F65EF"/>
    <w:rsid w:val="00A01FE1"/>
    <w:rsid w:val="00A15FC9"/>
    <w:rsid w:val="00A20E55"/>
    <w:rsid w:val="00A415FF"/>
    <w:rsid w:val="00A645CD"/>
    <w:rsid w:val="00A654C0"/>
    <w:rsid w:val="00A76203"/>
    <w:rsid w:val="00A8090B"/>
    <w:rsid w:val="00A864DA"/>
    <w:rsid w:val="00AA66C4"/>
    <w:rsid w:val="00AC50B1"/>
    <w:rsid w:val="00AD78B3"/>
    <w:rsid w:val="00B32901"/>
    <w:rsid w:val="00B57333"/>
    <w:rsid w:val="00B57803"/>
    <w:rsid w:val="00B718A3"/>
    <w:rsid w:val="00B76A32"/>
    <w:rsid w:val="00B85506"/>
    <w:rsid w:val="00BA23C0"/>
    <w:rsid w:val="00BB4F6F"/>
    <w:rsid w:val="00BC275D"/>
    <w:rsid w:val="00BC5BDA"/>
    <w:rsid w:val="00BC5EA2"/>
    <w:rsid w:val="00BF151B"/>
    <w:rsid w:val="00BF3A27"/>
    <w:rsid w:val="00BF6A78"/>
    <w:rsid w:val="00C131EC"/>
    <w:rsid w:val="00C20701"/>
    <w:rsid w:val="00C30746"/>
    <w:rsid w:val="00C42D88"/>
    <w:rsid w:val="00C53E23"/>
    <w:rsid w:val="00C9502B"/>
    <w:rsid w:val="00C96E45"/>
    <w:rsid w:val="00C97F5C"/>
    <w:rsid w:val="00CB307C"/>
    <w:rsid w:val="00CC561A"/>
    <w:rsid w:val="00CF6289"/>
    <w:rsid w:val="00D074C3"/>
    <w:rsid w:val="00D11E2F"/>
    <w:rsid w:val="00D231C9"/>
    <w:rsid w:val="00D26C54"/>
    <w:rsid w:val="00D46FCD"/>
    <w:rsid w:val="00D57270"/>
    <w:rsid w:val="00D87AE7"/>
    <w:rsid w:val="00DB2C84"/>
    <w:rsid w:val="00E0519C"/>
    <w:rsid w:val="00E1644E"/>
    <w:rsid w:val="00E16D95"/>
    <w:rsid w:val="00E23217"/>
    <w:rsid w:val="00E73DF7"/>
    <w:rsid w:val="00E75DEF"/>
    <w:rsid w:val="00E93554"/>
    <w:rsid w:val="00EA1EFC"/>
    <w:rsid w:val="00EC3003"/>
    <w:rsid w:val="00EF2896"/>
    <w:rsid w:val="00F14412"/>
    <w:rsid w:val="00F315F5"/>
    <w:rsid w:val="00F36F40"/>
    <w:rsid w:val="00F57C1A"/>
    <w:rsid w:val="00F7000B"/>
    <w:rsid w:val="00F9532B"/>
    <w:rsid w:val="00F977AC"/>
    <w:rsid w:val="00FA1F6D"/>
    <w:rsid w:val="00FA4512"/>
    <w:rsid w:val="00FC32C2"/>
    <w:rsid w:val="00FC5C2D"/>
    <w:rsid w:val="00FD251A"/>
    <w:rsid w:val="00FD3F58"/>
    <w:rsid w:val="00FD5F50"/>
    <w:rsid w:val="00FE1B28"/>
    <w:rsid w:val="00FF7B0A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4E95522C-B703-4FEC-BBE3-8A274A2A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paragraph" w:styleId="Prrafodelista">
    <w:name w:val="List Paragraph"/>
    <w:basedOn w:val="Normal"/>
    <w:uiPriority w:val="99"/>
    <w:qFormat/>
    <w:rsid w:val="003F3DCA"/>
    <w:pPr>
      <w:ind w:left="720"/>
      <w:contextualSpacing/>
    </w:pPr>
  </w:style>
  <w:style w:type="table" w:styleId="Tablanormal2">
    <w:name w:val="Plain Table 2"/>
    <w:basedOn w:val="Tablanormal"/>
    <w:uiPriority w:val="42"/>
    <w:rsid w:val="003F3DCA"/>
    <w:rPr>
      <w:rFonts w:asciiTheme="minorHAnsi" w:eastAsiaTheme="minorHAnsi" w:hAnsiTheme="minorHAnsi" w:cstheme="minorBidi"/>
      <w:sz w:val="22"/>
      <w:szCs w:val="22"/>
      <w:lang w:val="es-AR"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locked/>
    <w:rsid w:val="009F6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873DA-4A6E-419B-ABCE-E12143CA1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1311</TotalTime>
  <Pages>10</Pages>
  <Words>709</Words>
  <Characters>3904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8</cp:revision>
  <cp:lastPrinted>2020-05-29T00:10:00Z</cp:lastPrinted>
  <dcterms:created xsi:type="dcterms:W3CDTF">2020-08-07T17:56:00Z</dcterms:created>
  <dcterms:modified xsi:type="dcterms:W3CDTF">2020-08-12T18:42:00Z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