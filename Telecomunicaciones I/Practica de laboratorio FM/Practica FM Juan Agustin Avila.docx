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D752E" w:rsidRDefault="00A654C0">
      <w:pPr>
        <w:spacing w:before="1080"/>
        <w:jc w:val="center"/>
        <w:rPr>
          <w:sz w:val="26"/>
        </w:rPr>
      </w:pPr>
      <w:r>
        <w:rPr>
          <w:noProof/>
          <w:sz w:val="24"/>
          <w:szCs w:val="20"/>
          <w:lang w:eastAsia="es-AR"/>
        </w:rPr>
        <w:drawing>
          <wp:inline distT="0" distB="0" distL="0" distR="0">
            <wp:extent cx="2124075" cy="2124075"/>
            <wp:effectExtent l="0" t="0" r="0" b="0"/>
            <wp:docPr id="1" name="Imagen 5" descr="I:\MAG\Imagen y Diseño\UNSJ\uni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I:\MAG\Imagen y Diseño\UNSJ\uni_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2E" w:rsidRDefault="0054009E">
      <w:pPr>
        <w:spacing w:before="720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DEPARTAMENTO DE ELECTRÓNICA Y AUTOMÁTICA</w:t>
      </w:r>
    </w:p>
    <w:p w:rsidR="008D752E" w:rsidRDefault="0054009E">
      <w:pPr>
        <w:jc w:val="center"/>
        <w:rPr>
          <w:rFonts w:cs="Arial"/>
          <w:b/>
          <w:szCs w:val="20"/>
        </w:rPr>
      </w:pPr>
      <w:r>
        <w:rPr>
          <w:rFonts w:cs="Arial"/>
          <w:b/>
          <w:szCs w:val="20"/>
        </w:rPr>
        <w:t>FACULTAD DE INGENIERÍA – UNIVERSIDAD NACIONAL DE SAN JUAN</w:t>
      </w:r>
    </w:p>
    <w:p w:rsidR="008D752E" w:rsidRPr="008B5C9D" w:rsidRDefault="0054009E">
      <w:pPr>
        <w:spacing w:before="720"/>
        <w:jc w:val="center"/>
        <w:rPr>
          <w:rFonts w:cs="Arial"/>
          <w:sz w:val="32"/>
          <w:szCs w:val="26"/>
        </w:rPr>
      </w:pPr>
      <w:r w:rsidRPr="008B5C9D">
        <w:rPr>
          <w:rFonts w:cs="Arial"/>
          <w:sz w:val="32"/>
          <w:szCs w:val="26"/>
        </w:rPr>
        <w:t xml:space="preserve">Informe de </w:t>
      </w:r>
      <w:r w:rsidR="00104C74" w:rsidRPr="008B5C9D">
        <w:rPr>
          <w:rFonts w:cs="Arial"/>
          <w:sz w:val="32"/>
          <w:szCs w:val="26"/>
        </w:rPr>
        <w:t>Laboratorio</w:t>
      </w:r>
      <w:r w:rsidR="008B5C9D">
        <w:rPr>
          <w:rFonts w:cs="Arial"/>
          <w:sz w:val="32"/>
          <w:szCs w:val="26"/>
        </w:rPr>
        <w:t xml:space="preserve"> N°2</w:t>
      </w:r>
    </w:p>
    <w:p w:rsidR="00DC6528" w:rsidRPr="00F30145" w:rsidRDefault="00104C74" w:rsidP="00DC6528">
      <w:pPr>
        <w:jc w:val="center"/>
        <w:rPr>
          <w:rFonts w:cs="Arial"/>
          <w:sz w:val="26"/>
        </w:rPr>
      </w:pPr>
      <w:r>
        <w:rPr>
          <w:rFonts w:cs="Arial"/>
          <w:sz w:val="26"/>
        </w:rPr>
        <w:t xml:space="preserve">Sistemas de </w:t>
      </w:r>
      <w:r w:rsidR="008B5C9D">
        <w:rPr>
          <w:rFonts w:cs="Arial"/>
          <w:sz w:val="26"/>
        </w:rPr>
        <w:t>modulación exponencial: FM</w:t>
      </w:r>
    </w:p>
    <w:p w:rsidR="008D752E" w:rsidRDefault="0054009E">
      <w:pPr>
        <w:spacing w:before="960"/>
        <w:jc w:val="center"/>
        <w:rPr>
          <w:rFonts w:cs="Arial"/>
          <w:sz w:val="26"/>
        </w:rPr>
      </w:pPr>
      <w:r>
        <w:rPr>
          <w:rFonts w:cs="Arial"/>
          <w:b/>
          <w:sz w:val="26"/>
        </w:rPr>
        <w:t>Asignatura:</w:t>
      </w:r>
      <w:r>
        <w:rPr>
          <w:rFonts w:cs="Arial"/>
          <w:sz w:val="26"/>
        </w:rPr>
        <w:t xml:space="preserve"> </w:t>
      </w:r>
      <w:r w:rsidR="00104C74">
        <w:rPr>
          <w:rFonts w:cs="Arial"/>
          <w:sz w:val="26"/>
        </w:rPr>
        <w:t>Telecomunicaciones I</w:t>
      </w:r>
    </w:p>
    <w:p w:rsidR="008D752E" w:rsidRDefault="0054009E">
      <w:pPr>
        <w:jc w:val="center"/>
        <w:rPr>
          <w:rFonts w:cs="Arial"/>
          <w:b/>
          <w:sz w:val="26"/>
        </w:rPr>
      </w:pPr>
      <w:r>
        <w:rPr>
          <w:rFonts w:cs="Arial"/>
          <w:b/>
          <w:sz w:val="26"/>
        </w:rPr>
        <w:t>Ingeniería Electrónica</w:t>
      </w:r>
    </w:p>
    <w:p w:rsidR="000633B4" w:rsidRDefault="000633B4">
      <w:pPr>
        <w:jc w:val="center"/>
        <w:rPr>
          <w:rFonts w:cs="Arial"/>
          <w:b/>
          <w:sz w:val="26"/>
        </w:rPr>
      </w:pPr>
    </w:p>
    <w:p w:rsidR="000633B4" w:rsidRDefault="000633B4">
      <w:pPr>
        <w:jc w:val="center"/>
        <w:rPr>
          <w:rFonts w:cs="Arial"/>
          <w:b/>
          <w:sz w:val="26"/>
        </w:rPr>
      </w:pPr>
    </w:p>
    <w:p w:rsidR="008D752E" w:rsidRDefault="000633B4" w:rsidP="000633B4">
      <w:pPr>
        <w:spacing w:before="720"/>
        <w:jc w:val="center"/>
        <w:rPr>
          <w:rFonts w:cs="Arial"/>
          <w:b/>
          <w:i/>
          <w:iCs/>
          <w:sz w:val="24"/>
        </w:rPr>
      </w:pPr>
      <w:r>
        <w:rPr>
          <w:rFonts w:cs="Arial"/>
          <w:b/>
          <w:i/>
          <w:iCs/>
          <w:sz w:val="24"/>
        </w:rPr>
        <w:t>Autor</w:t>
      </w:r>
      <w:r w:rsidR="0054009E">
        <w:rPr>
          <w:rFonts w:cs="Arial"/>
          <w:b/>
          <w:i/>
          <w:iCs/>
          <w:sz w:val="24"/>
        </w:rPr>
        <w:t>:</w:t>
      </w:r>
    </w:p>
    <w:p w:rsidR="000633B4" w:rsidRDefault="000633B4" w:rsidP="00244BF6">
      <w:pPr>
        <w:jc w:val="center"/>
        <w:rPr>
          <w:rFonts w:cs="Arial"/>
          <w:i/>
          <w:iCs/>
          <w:sz w:val="24"/>
        </w:rPr>
      </w:pPr>
      <w:r>
        <w:rPr>
          <w:rFonts w:cs="Arial"/>
          <w:i/>
          <w:iCs/>
          <w:sz w:val="24"/>
        </w:rPr>
        <w:t>Avila, Juan Agustin – Registro 26076</w:t>
      </w:r>
    </w:p>
    <w:p w:rsidR="00244BF6" w:rsidRDefault="00244BF6">
      <w:pPr>
        <w:spacing w:before="480"/>
        <w:jc w:val="center"/>
        <w:rPr>
          <w:rFonts w:cs="Arial"/>
          <w:b/>
          <w:sz w:val="24"/>
          <w:szCs w:val="24"/>
        </w:rPr>
      </w:pPr>
    </w:p>
    <w:p w:rsidR="000633B4" w:rsidRDefault="000633B4">
      <w:pPr>
        <w:spacing w:before="480"/>
        <w:jc w:val="center"/>
        <w:rPr>
          <w:rFonts w:cs="Arial"/>
          <w:b/>
          <w:sz w:val="24"/>
          <w:szCs w:val="24"/>
        </w:rPr>
      </w:pPr>
    </w:p>
    <w:p w:rsidR="008D752E" w:rsidRDefault="0054009E">
      <w:pPr>
        <w:spacing w:before="480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1º Semestre</w:t>
      </w:r>
    </w:p>
    <w:p w:rsidR="008D752E" w:rsidRDefault="0054009E">
      <w:pPr>
        <w:jc w:val="center"/>
        <w:rPr>
          <w:rFonts w:cs="Arial"/>
          <w:b/>
          <w:sz w:val="24"/>
          <w:szCs w:val="24"/>
        </w:rPr>
        <w:sectPr w:rsidR="008D752E" w:rsidSect="00C9502B">
          <w:headerReference w:type="even" r:id="rId9"/>
          <w:headerReference w:type="default" r:id="rId10"/>
          <w:pgSz w:w="11907" w:h="16840"/>
          <w:pgMar w:top="1418" w:right="1418" w:bottom="1418" w:left="1418" w:header="709" w:footer="709" w:gutter="0"/>
          <w:cols w:space="720"/>
          <w:titlePg/>
          <w:docGrid w:linePitch="360"/>
        </w:sectPr>
      </w:pPr>
      <w:r>
        <w:rPr>
          <w:rFonts w:cs="Arial"/>
          <w:b/>
          <w:sz w:val="24"/>
          <w:szCs w:val="24"/>
        </w:rPr>
        <w:t>Año 20</w:t>
      </w:r>
      <w:r w:rsidR="00B4567E">
        <w:rPr>
          <w:rFonts w:cs="Arial"/>
          <w:b/>
          <w:sz w:val="24"/>
          <w:szCs w:val="24"/>
        </w:rPr>
        <w:t>20</w:t>
      </w:r>
    </w:p>
    <w:p w:rsidR="008D752E" w:rsidRDefault="00B4567E" w:rsidP="00B4567E">
      <w:pPr>
        <w:pStyle w:val="Ttulo1"/>
      </w:pPr>
      <w:r>
        <w:lastRenderedPageBreak/>
        <w:t>Objetivos</w:t>
      </w:r>
      <w:r w:rsidR="0054009E" w:rsidRPr="008127E6">
        <w:t>.</w:t>
      </w:r>
    </w:p>
    <w:p w:rsidR="006453E6" w:rsidRPr="006453E6" w:rsidRDefault="00B4567E" w:rsidP="006453E6">
      <w:pPr>
        <w:rPr>
          <w:sz w:val="22"/>
        </w:rPr>
      </w:pPr>
      <w:r w:rsidRPr="006453E6">
        <w:rPr>
          <w:sz w:val="22"/>
        </w:rPr>
        <w:t>El siguiente l</w:t>
      </w:r>
      <w:r w:rsidR="006453E6" w:rsidRPr="006453E6">
        <w:rPr>
          <w:sz w:val="22"/>
        </w:rPr>
        <w:t>aboratorio tiene como objetivo ampliar los conocimientos teóricos y prácticos del alumno mediante el análisis y la experimentación de sistemas de modulación exponencial FM</w:t>
      </w:r>
    </w:p>
    <w:p w:rsidR="00B4567E" w:rsidRPr="006453E6" w:rsidRDefault="00B4567E" w:rsidP="00B4567E">
      <w:pPr>
        <w:rPr>
          <w:rFonts w:cs="Arial"/>
          <w:sz w:val="22"/>
        </w:rPr>
      </w:pPr>
    </w:p>
    <w:p w:rsidR="006453E6" w:rsidRPr="006453E6" w:rsidRDefault="006453E6" w:rsidP="006453E6">
      <w:pPr>
        <w:pStyle w:val="Ttulo1"/>
      </w:pPr>
      <w:r w:rsidRPr="006453E6">
        <w:t>Esquema</w:t>
      </w:r>
      <w:r w:rsidRPr="006453E6">
        <w:t xml:space="preserve"> y software de implementación</w:t>
      </w:r>
    </w:p>
    <w:p w:rsidR="006453E6" w:rsidRPr="006453E6" w:rsidRDefault="006453E6" w:rsidP="006453E6">
      <w:pPr>
        <w:rPr>
          <w:rFonts w:cs="Arial"/>
          <w:sz w:val="22"/>
        </w:rPr>
      </w:pPr>
      <w:r w:rsidRPr="006453E6">
        <w:rPr>
          <w:rFonts w:cs="Arial"/>
          <w:sz w:val="22"/>
        </w:rPr>
        <w:t>Debido a que no existen librerías gratuitas de los circuitos integrados necesarios para implementar un modulador exponencial, y que, además, el reemplazo por su equivalente discreto es bastante complejo, se optó por la simulación de un modulador de FM de forma esquemática en SimuLink de Matlab.</w:t>
      </w:r>
    </w:p>
    <w:p w:rsidR="006453E6" w:rsidRDefault="006453E6" w:rsidP="006453E6">
      <w:pPr>
        <w:rPr>
          <w:rFonts w:cs="Arial"/>
          <w:sz w:val="22"/>
        </w:rPr>
      </w:pPr>
      <w:r w:rsidRPr="006453E6">
        <w:rPr>
          <w:rFonts w:cs="Arial"/>
          <w:sz w:val="22"/>
        </w:rPr>
        <w:t>El esquema a implementar, es el mostrado en la Figura 1.</w:t>
      </w:r>
    </w:p>
    <w:p w:rsidR="006453E6" w:rsidRPr="006453E6" w:rsidRDefault="006453E6" w:rsidP="006453E6">
      <w:pPr>
        <w:jc w:val="center"/>
        <w:rPr>
          <w:rFonts w:cs="Arial"/>
          <w:sz w:val="22"/>
        </w:rPr>
      </w:pPr>
      <w:r w:rsidRPr="006453E6">
        <w:rPr>
          <w:rFonts w:cs="Arial"/>
          <w:noProof/>
          <w:sz w:val="22"/>
          <w:lang w:eastAsia="es-AR"/>
        </w:rPr>
        <w:drawing>
          <wp:anchor distT="0" distB="0" distL="114300" distR="114300" simplePos="0" relativeHeight="251659264" behindDoc="1" locked="0" layoutInCell="1" allowOverlap="1" wp14:anchorId="27F6DF8D" wp14:editId="44EAF90B">
            <wp:simplePos x="0" y="0"/>
            <wp:positionH relativeFrom="margin">
              <wp:align>center</wp:align>
            </wp:positionH>
            <wp:positionV relativeFrom="paragraph">
              <wp:posOffset>54806</wp:posOffset>
            </wp:positionV>
            <wp:extent cx="5802630" cy="2078990"/>
            <wp:effectExtent l="19050" t="19050" r="26670" b="16510"/>
            <wp:wrapTight wrapText="bothSides">
              <wp:wrapPolygon edited="0">
                <wp:start x="-71" y="-198"/>
                <wp:lineTo x="-71" y="21574"/>
                <wp:lineTo x="21628" y="21574"/>
                <wp:lineTo x="21628" y="-198"/>
                <wp:lineTo x="-71" y="-198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630" cy="207899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53E6">
        <w:rPr>
          <w:rFonts w:cs="Arial"/>
          <w:sz w:val="22"/>
        </w:rPr>
        <w:t>Figura 1. Esquema de un modulador de FM</w:t>
      </w:r>
    </w:p>
    <w:p w:rsidR="006453E6" w:rsidRPr="006453E6" w:rsidRDefault="006453E6" w:rsidP="006453E6">
      <w:pPr>
        <w:pStyle w:val="Ttulo2"/>
      </w:pPr>
      <w:r w:rsidRPr="006453E6">
        <w:t>Funcionamiento</w:t>
      </w:r>
    </w:p>
    <w:p w:rsidR="006453E6" w:rsidRPr="006453E6" w:rsidRDefault="006453E6" w:rsidP="006453E6">
      <w:pPr>
        <w:pStyle w:val="Prrafodelista"/>
        <w:numPr>
          <w:ilvl w:val="0"/>
          <w:numId w:val="25"/>
        </w:numPr>
        <w:spacing w:after="160" w:line="259" w:lineRule="auto"/>
        <w:ind w:left="434"/>
        <w:rPr>
          <w:rFonts w:cs="Arial"/>
          <w:sz w:val="22"/>
        </w:rPr>
      </w:pPr>
      <w:r w:rsidRPr="006453E6">
        <w:rPr>
          <w:rFonts w:cs="Arial"/>
          <w:sz w:val="22"/>
        </w:rPr>
        <w:t>Primero se encuentran las señales moduladoras cuyas salidas se conectan a un switch manual.</w:t>
      </w:r>
    </w:p>
    <w:p w:rsidR="006453E6" w:rsidRPr="006453E6" w:rsidRDefault="006453E6" w:rsidP="006453E6">
      <w:pPr>
        <w:rPr>
          <w:rFonts w:cs="Arial"/>
          <w:sz w:val="22"/>
        </w:rPr>
      </w:pPr>
      <w:r w:rsidRPr="006453E6">
        <w:rPr>
          <w:rFonts w:cs="Arial"/>
          <w:noProof/>
          <w:sz w:val="22"/>
          <w:lang w:eastAsia="es-AR"/>
        </w:rPr>
        <w:drawing>
          <wp:anchor distT="0" distB="0" distL="114300" distR="114300" simplePos="0" relativeHeight="251660288" behindDoc="1" locked="0" layoutInCell="1" allowOverlap="1" wp14:anchorId="54567352" wp14:editId="139301A2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010507" cy="2245972"/>
            <wp:effectExtent l="19050" t="19050" r="27940" b="21590"/>
            <wp:wrapTight wrapText="bothSides">
              <wp:wrapPolygon edited="0">
                <wp:start x="-205" y="-183"/>
                <wp:lineTo x="-205" y="21624"/>
                <wp:lineTo x="21696" y="21624"/>
                <wp:lineTo x="21696" y="-183"/>
                <wp:lineTo x="-205" y="-183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507" cy="224597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53E6" w:rsidRPr="006453E6" w:rsidRDefault="006453E6" w:rsidP="006453E6">
      <w:pPr>
        <w:rPr>
          <w:rFonts w:cs="Arial"/>
          <w:sz w:val="22"/>
        </w:rPr>
      </w:pPr>
    </w:p>
    <w:p w:rsidR="006453E6" w:rsidRPr="006453E6" w:rsidRDefault="006453E6" w:rsidP="006453E6">
      <w:pPr>
        <w:rPr>
          <w:rFonts w:cs="Arial"/>
          <w:sz w:val="22"/>
        </w:rPr>
      </w:pPr>
    </w:p>
    <w:p w:rsidR="006453E6" w:rsidRPr="006453E6" w:rsidRDefault="006453E6" w:rsidP="006453E6">
      <w:pPr>
        <w:rPr>
          <w:rFonts w:cs="Arial"/>
          <w:sz w:val="22"/>
        </w:rPr>
      </w:pPr>
    </w:p>
    <w:p w:rsidR="006453E6" w:rsidRPr="006453E6" w:rsidRDefault="006453E6" w:rsidP="006453E6">
      <w:pPr>
        <w:rPr>
          <w:rFonts w:cs="Arial"/>
          <w:sz w:val="22"/>
        </w:rPr>
      </w:pPr>
    </w:p>
    <w:p w:rsidR="006453E6" w:rsidRPr="006453E6" w:rsidRDefault="006453E6" w:rsidP="006453E6">
      <w:pPr>
        <w:rPr>
          <w:rFonts w:cs="Arial"/>
          <w:sz w:val="22"/>
        </w:rPr>
      </w:pPr>
    </w:p>
    <w:p w:rsidR="006453E6" w:rsidRPr="006453E6" w:rsidRDefault="006453E6" w:rsidP="006453E6">
      <w:pPr>
        <w:rPr>
          <w:rFonts w:cs="Arial"/>
          <w:sz w:val="22"/>
        </w:rPr>
      </w:pPr>
    </w:p>
    <w:p w:rsidR="006453E6" w:rsidRPr="006453E6" w:rsidRDefault="006453E6" w:rsidP="006453E6">
      <w:pPr>
        <w:rPr>
          <w:rFonts w:cs="Arial"/>
          <w:sz w:val="22"/>
        </w:rPr>
      </w:pPr>
    </w:p>
    <w:p w:rsidR="006453E6" w:rsidRPr="006453E6" w:rsidRDefault="006453E6" w:rsidP="006453E6">
      <w:pPr>
        <w:rPr>
          <w:rFonts w:cs="Arial"/>
          <w:sz w:val="22"/>
        </w:rPr>
      </w:pPr>
    </w:p>
    <w:p w:rsidR="006453E6" w:rsidRDefault="006453E6" w:rsidP="006453E6">
      <w:pPr>
        <w:jc w:val="center"/>
        <w:rPr>
          <w:rFonts w:cs="Arial"/>
          <w:sz w:val="22"/>
        </w:rPr>
      </w:pPr>
    </w:p>
    <w:p w:rsidR="006453E6" w:rsidRPr="006453E6" w:rsidRDefault="006453E6" w:rsidP="006453E6">
      <w:pPr>
        <w:jc w:val="center"/>
        <w:rPr>
          <w:rFonts w:cs="Arial"/>
          <w:sz w:val="22"/>
        </w:rPr>
      </w:pPr>
      <w:r w:rsidRPr="006453E6">
        <w:rPr>
          <w:rFonts w:cs="Arial"/>
          <w:sz w:val="22"/>
        </w:rPr>
        <w:t>Figura 2.  Señales “mensaje” o modulador</w:t>
      </w:r>
    </w:p>
    <w:p w:rsidR="006453E6" w:rsidRPr="006453E6" w:rsidRDefault="006453E6" w:rsidP="006453E6">
      <w:pPr>
        <w:jc w:val="center"/>
        <w:rPr>
          <w:rFonts w:cs="Arial"/>
          <w:sz w:val="22"/>
        </w:rPr>
      </w:pPr>
    </w:p>
    <w:p w:rsidR="006453E6" w:rsidRPr="006453E6" w:rsidRDefault="006453E6" w:rsidP="006453E6">
      <w:pPr>
        <w:jc w:val="center"/>
        <w:rPr>
          <w:rFonts w:cs="Arial"/>
          <w:sz w:val="22"/>
        </w:rPr>
      </w:pPr>
    </w:p>
    <w:p w:rsidR="006453E6" w:rsidRDefault="00E3713E" w:rsidP="006453E6">
      <w:pPr>
        <w:jc w:val="center"/>
        <w:rPr>
          <w:rFonts w:cs="Arial"/>
          <w:sz w:val="22"/>
        </w:rPr>
      </w:pPr>
      <w:r w:rsidRPr="006453E6">
        <w:rPr>
          <w:rFonts w:cs="Arial"/>
          <w:noProof/>
          <w:sz w:val="22"/>
          <w:lang w:eastAsia="es-AR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FC777D5" wp14:editId="024D21F1">
                <wp:simplePos x="0" y="0"/>
                <wp:positionH relativeFrom="column">
                  <wp:posOffset>-29845</wp:posOffset>
                </wp:positionH>
                <wp:positionV relativeFrom="paragraph">
                  <wp:posOffset>120015</wp:posOffset>
                </wp:positionV>
                <wp:extent cx="5655945" cy="2860040"/>
                <wp:effectExtent l="0" t="0" r="1905" b="0"/>
                <wp:wrapTight wrapText="bothSides">
                  <wp:wrapPolygon edited="0">
                    <wp:start x="0" y="0"/>
                    <wp:lineTo x="0" y="21437"/>
                    <wp:lineTo x="21535" y="21437"/>
                    <wp:lineTo x="21535" y="0"/>
                    <wp:lineTo x="0" y="0"/>
                  </wp:wrapPolygon>
                </wp:wrapTight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5945" cy="2860040"/>
                          <a:chOff x="0" y="0"/>
                          <a:chExt cx="5667879" cy="2860431"/>
                        </a:xfrm>
                      </wpg:grpSpPr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850" cy="2851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01719" y="1"/>
                            <a:ext cx="2866160" cy="28604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84D64F" id="Grupo 7" o:spid="_x0000_s1026" style="position:absolute;margin-left:-2.35pt;margin-top:9.45pt;width:445.35pt;height:225.2pt;z-index:251662336;mso-width-relative:margin;mso-height-relative:margin" coordsize="56678,28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">
                <v:shape id="Imagen 5" o:spid="_x0000_s1027" type="#_x0000_t75" style="position:absolute;width:27368;height:285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N5zfEAAAA2gAAAA8AAABkcnMvZG93bnJldi54bWxEj0FrwkAUhO+C/2F5gjfdVKxIzEaKWKgU&#10;WqopvT6zzySYfRuza5L++26h0OMwM98wyXYwteiodZVlBQ/zCARxbnXFhYLs9Dxbg3AeWWNtmRR8&#10;k4NtOh4lGGvb8wd1R1+IAGEXo4LS+yaW0uUlGXRz2xAH72Jbgz7ItpC6xT7ATS0XUbSSBisOCyU2&#10;tCspvx7vRsFCL1f67fz++tnvu/Pt65A1t2um1HQyPG1AeBr8f/iv/aIVPMLvlXADZP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MN5zfEAAAA2gAAAA8AAAAAAAAAAAAAAAAA&#10;nwIAAGRycy9kb3ducmV2LnhtbFBLBQYAAAAABAAEAPcAAACQAwAAAAA=&#10;">
                  <v:imagedata r:id="rId15" o:title=""/>
                  <v:path arrowok="t"/>
                </v:shape>
                <v:shape id="Imagen 6" o:spid="_x0000_s1028" type="#_x0000_t75" style="position:absolute;left:28017;width:28661;height:286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kwSvDAAAA2gAAAA8AAABkcnMvZG93bnJldi54bWxEj09rAjEUxO9Cv0N4BW+a1YO0W6NoS/8g&#10;Regq4vGxeSaLm5d1E3X77U2h4HGYmd8w03nnanGhNlSeFYyGGQji0uuKjYLt5n3wBCJEZI21Z1Lw&#10;SwHms4feFHPtr/xDlyIakSAcclRgY2xyKUNpyWEY+oY4eQffOoxJtkbqFq8J7mo5zrKJdFhxWrDY&#10;0Kul8licnYLvvVl+eKw21hxpKZ8/T+u33Uqp/mO3eAERqYv38H/7SyuYwN+VdAPk7A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qTBK8MAAADaAAAADwAAAAAAAAAAAAAAAACf&#10;AgAAZHJzL2Rvd25yZXYueG1sUEsFBgAAAAAEAAQA9wAAAI8DAAAAAA==&#10;">
                  <v:imagedata r:id="rId16" o:title=""/>
                  <v:path arrowok="t"/>
                </v:shape>
                <w10:wrap type="tight"/>
              </v:group>
            </w:pict>
          </mc:Fallback>
        </mc:AlternateContent>
      </w:r>
      <w:r w:rsidR="006453E6" w:rsidRPr="006453E6">
        <w:rPr>
          <w:rFonts w:cs="Arial"/>
          <w:sz w:val="22"/>
        </w:rPr>
        <w:t>Figura 3. Configuración de las señales moduladoras.</w:t>
      </w:r>
    </w:p>
    <w:p w:rsidR="00E3713E" w:rsidRPr="006453E6" w:rsidRDefault="00E3713E" w:rsidP="006453E6">
      <w:pPr>
        <w:jc w:val="center"/>
        <w:rPr>
          <w:rFonts w:cs="Arial"/>
          <w:sz w:val="22"/>
        </w:rPr>
      </w:pPr>
    </w:p>
    <w:p w:rsidR="006453E6" w:rsidRPr="006453E6" w:rsidRDefault="006453E6" w:rsidP="006453E6">
      <w:pPr>
        <w:pStyle w:val="Prrafodelista"/>
        <w:numPr>
          <w:ilvl w:val="0"/>
          <w:numId w:val="25"/>
        </w:numPr>
        <w:spacing w:after="160" w:line="259" w:lineRule="auto"/>
        <w:ind w:left="434"/>
        <w:rPr>
          <w:rFonts w:cs="Arial"/>
          <w:sz w:val="22"/>
        </w:rPr>
      </w:pPr>
      <w:r w:rsidRPr="006453E6">
        <w:rPr>
          <w:rFonts w:cs="Arial"/>
          <w:sz w:val="22"/>
        </w:rPr>
        <w:t>La señal moduladora pasa primero por un bloque de ganancia que representa la desviación de frecuencia, luego por un integrador y finalmente todo es multiplicado por la constante 2</w:t>
      </w:r>
      <m:oMath>
        <m:r>
          <w:rPr>
            <w:rFonts w:ascii="Cambria Math" w:hAnsi="Cambria Math" w:cs="Arial"/>
            <w:sz w:val="22"/>
          </w:rPr>
          <m:t>π</m:t>
        </m:r>
      </m:oMath>
      <w:r w:rsidRPr="006453E6">
        <w:rPr>
          <w:rFonts w:eastAsiaTheme="minorEastAsia" w:cs="Arial"/>
          <w:sz w:val="22"/>
        </w:rPr>
        <w:t xml:space="preserve">.  </w:t>
      </w:r>
    </w:p>
    <w:p w:rsidR="006453E6" w:rsidRPr="006453E6" w:rsidRDefault="006453E6" w:rsidP="006453E6">
      <w:pPr>
        <w:pStyle w:val="Prrafodelista"/>
        <w:numPr>
          <w:ilvl w:val="0"/>
          <w:numId w:val="25"/>
        </w:numPr>
        <w:spacing w:after="160" w:line="259" w:lineRule="auto"/>
        <w:ind w:left="434"/>
        <w:rPr>
          <w:rFonts w:cs="Arial"/>
          <w:sz w:val="22"/>
        </w:rPr>
      </w:pPr>
      <w:r w:rsidRPr="006453E6">
        <w:rPr>
          <w:rFonts w:eastAsiaTheme="minorEastAsia" w:cs="Arial"/>
          <w:sz w:val="22"/>
        </w:rPr>
        <w:t xml:space="preserve">Luego la señal resultante es sumada con el producto entre la frecuencia angular de portadora y la variable tiempo, esto da como resultado el argumento de la función trigonométrica Coseno, a la salida del sumador. </w:t>
      </w:r>
    </w:p>
    <w:p w:rsidR="006453E6" w:rsidRPr="006453E6" w:rsidRDefault="006453E6" w:rsidP="006453E6">
      <w:pPr>
        <w:pStyle w:val="Prrafodelista"/>
        <w:numPr>
          <w:ilvl w:val="0"/>
          <w:numId w:val="25"/>
        </w:numPr>
        <w:spacing w:after="160" w:line="259" w:lineRule="auto"/>
        <w:ind w:left="434"/>
        <w:rPr>
          <w:rFonts w:cs="Arial"/>
          <w:sz w:val="22"/>
        </w:rPr>
      </w:pPr>
      <w:r w:rsidRPr="006453E6">
        <w:rPr>
          <w:rFonts w:eastAsiaTheme="minorEastAsia" w:cs="Arial"/>
          <w:sz w:val="22"/>
        </w:rPr>
        <w:t>Finalmente, la señal es amplificada por la ganancia</w:t>
      </w:r>
    </w:p>
    <w:p w:rsidR="006453E6" w:rsidRPr="006453E6" w:rsidRDefault="006453E6" w:rsidP="006453E6">
      <w:pPr>
        <w:jc w:val="left"/>
        <w:rPr>
          <w:rFonts w:cs="Arial"/>
          <w:sz w:val="22"/>
        </w:rPr>
      </w:pPr>
      <w:r w:rsidRPr="006453E6">
        <w:rPr>
          <w:rFonts w:cs="Arial"/>
          <w:noProof/>
          <w:sz w:val="22"/>
          <w:lang w:eastAsia="es-AR"/>
        </w:rPr>
        <w:drawing>
          <wp:anchor distT="0" distB="0" distL="114300" distR="114300" simplePos="0" relativeHeight="251661312" behindDoc="1" locked="0" layoutInCell="1" allowOverlap="1" wp14:anchorId="6290C6FE" wp14:editId="672EE96B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4568701" cy="1979099"/>
            <wp:effectExtent l="19050" t="19050" r="22860" b="21590"/>
            <wp:wrapTight wrapText="bothSides">
              <wp:wrapPolygon edited="0">
                <wp:start x="-90" y="-208"/>
                <wp:lineTo x="-90" y="21628"/>
                <wp:lineTo x="21618" y="21628"/>
                <wp:lineTo x="21618" y="-208"/>
                <wp:lineTo x="-90" y="-208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701" cy="197909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53E6" w:rsidRPr="006453E6" w:rsidRDefault="006453E6" w:rsidP="006453E6">
      <w:pPr>
        <w:jc w:val="left"/>
        <w:rPr>
          <w:rFonts w:cs="Arial"/>
          <w:sz w:val="22"/>
        </w:rPr>
      </w:pPr>
    </w:p>
    <w:p w:rsidR="006453E6" w:rsidRPr="006453E6" w:rsidRDefault="006453E6" w:rsidP="006453E6">
      <w:pPr>
        <w:jc w:val="left"/>
        <w:rPr>
          <w:rFonts w:cs="Arial"/>
          <w:sz w:val="22"/>
        </w:rPr>
      </w:pPr>
    </w:p>
    <w:p w:rsidR="006453E6" w:rsidRPr="006453E6" w:rsidRDefault="006453E6" w:rsidP="006453E6">
      <w:pPr>
        <w:jc w:val="left"/>
        <w:rPr>
          <w:rFonts w:cs="Arial"/>
          <w:sz w:val="22"/>
        </w:rPr>
      </w:pPr>
    </w:p>
    <w:p w:rsidR="006453E6" w:rsidRPr="006453E6" w:rsidRDefault="006453E6" w:rsidP="006453E6">
      <w:pPr>
        <w:jc w:val="left"/>
        <w:rPr>
          <w:rFonts w:cs="Arial"/>
          <w:sz w:val="22"/>
        </w:rPr>
      </w:pPr>
    </w:p>
    <w:p w:rsidR="006453E6" w:rsidRPr="006453E6" w:rsidRDefault="006453E6" w:rsidP="006453E6">
      <w:pPr>
        <w:jc w:val="left"/>
        <w:rPr>
          <w:rFonts w:cs="Arial"/>
          <w:sz w:val="22"/>
        </w:rPr>
      </w:pPr>
    </w:p>
    <w:p w:rsidR="006453E6" w:rsidRPr="006453E6" w:rsidRDefault="006453E6" w:rsidP="006453E6">
      <w:pPr>
        <w:jc w:val="left"/>
        <w:rPr>
          <w:rFonts w:cs="Arial"/>
          <w:sz w:val="22"/>
        </w:rPr>
      </w:pPr>
    </w:p>
    <w:p w:rsidR="006453E6" w:rsidRPr="006453E6" w:rsidRDefault="006453E6" w:rsidP="006453E6">
      <w:pPr>
        <w:jc w:val="left"/>
        <w:rPr>
          <w:rFonts w:cs="Arial"/>
          <w:sz w:val="22"/>
        </w:rPr>
      </w:pPr>
    </w:p>
    <w:p w:rsidR="006453E6" w:rsidRPr="006453E6" w:rsidRDefault="006453E6" w:rsidP="006453E6">
      <w:pPr>
        <w:jc w:val="center"/>
        <w:rPr>
          <w:rFonts w:cs="Arial"/>
          <w:sz w:val="22"/>
        </w:rPr>
      </w:pPr>
      <w:r w:rsidRPr="006453E6">
        <w:rPr>
          <w:rFonts w:cs="Arial"/>
          <w:sz w:val="22"/>
        </w:rPr>
        <w:t>Figura 4. Parámetros de modulación FM</w:t>
      </w:r>
    </w:p>
    <w:p w:rsidR="006453E6" w:rsidRPr="006453E6" w:rsidRDefault="006453E6" w:rsidP="006453E6">
      <w:pPr>
        <w:jc w:val="center"/>
        <w:rPr>
          <w:rFonts w:cs="Arial"/>
          <w:sz w:val="22"/>
        </w:rPr>
      </w:pPr>
    </w:p>
    <w:p w:rsidR="006453E6" w:rsidRPr="006453E6" w:rsidRDefault="006453E6" w:rsidP="006453E6">
      <w:pPr>
        <w:rPr>
          <w:rFonts w:cs="Arial"/>
          <w:sz w:val="22"/>
        </w:rPr>
      </w:pPr>
      <w:r w:rsidRPr="006453E6">
        <w:rPr>
          <w:rFonts w:cs="Arial"/>
          <w:b/>
          <w:bCs/>
          <w:sz w:val="22"/>
        </w:rPr>
        <w:t>Nota:</w:t>
      </w:r>
      <w:r w:rsidRPr="006453E6">
        <w:rPr>
          <w:rFonts w:cs="Arial"/>
          <w:sz w:val="22"/>
        </w:rPr>
        <w:t xml:space="preserve"> El bloque 1/1 sirve para adaptar la señal al analizador de espectro. El mismo debe ser un bloque de función de transferencia discreta que no posea polos ni ceros.</w:t>
      </w:r>
    </w:p>
    <w:p w:rsidR="006453E6" w:rsidRPr="006453E6" w:rsidRDefault="006453E6" w:rsidP="006453E6">
      <w:pPr>
        <w:jc w:val="left"/>
        <w:rPr>
          <w:rFonts w:cs="Arial"/>
          <w:sz w:val="22"/>
        </w:rPr>
      </w:pPr>
    </w:p>
    <w:p w:rsidR="006453E6" w:rsidRPr="006453E6" w:rsidRDefault="006453E6" w:rsidP="006453E6">
      <w:pPr>
        <w:jc w:val="left"/>
        <w:rPr>
          <w:rFonts w:cs="Arial"/>
          <w:sz w:val="22"/>
        </w:rPr>
      </w:pPr>
    </w:p>
    <w:p w:rsidR="006453E6" w:rsidRPr="006453E6" w:rsidRDefault="006453E6" w:rsidP="006453E6">
      <w:pPr>
        <w:jc w:val="left"/>
        <w:rPr>
          <w:rFonts w:cs="Arial"/>
          <w:sz w:val="22"/>
        </w:rPr>
      </w:pPr>
    </w:p>
    <w:p w:rsidR="006453E6" w:rsidRPr="006453E6" w:rsidRDefault="006453E6" w:rsidP="006453E6">
      <w:pPr>
        <w:jc w:val="left"/>
        <w:rPr>
          <w:rFonts w:cs="Arial"/>
          <w:sz w:val="22"/>
        </w:rPr>
      </w:pPr>
    </w:p>
    <w:p w:rsidR="006453E6" w:rsidRPr="006453E6" w:rsidRDefault="006453E6" w:rsidP="006453E6">
      <w:pPr>
        <w:jc w:val="left"/>
        <w:rPr>
          <w:rFonts w:cs="Arial"/>
          <w:sz w:val="22"/>
        </w:rPr>
      </w:pPr>
      <w:r w:rsidRPr="006453E6">
        <w:rPr>
          <w:rFonts w:cs="Arial"/>
          <w:noProof/>
          <w:sz w:val="22"/>
          <w:lang w:eastAsia="es-AR"/>
        </w:rPr>
        <w:lastRenderedPageBreak/>
        <w:drawing>
          <wp:anchor distT="0" distB="0" distL="114300" distR="114300" simplePos="0" relativeHeight="251664384" behindDoc="1" locked="0" layoutInCell="1" allowOverlap="1" wp14:anchorId="0DBDA456" wp14:editId="3F563163">
            <wp:simplePos x="0" y="0"/>
            <wp:positionH relativeFrom="margin">
              <wp:align>center</wp:align>
            </wp:positionH>
            <wp:positionV relativeFrom="paragraph">
              <wp:posOffset>175651</wp:posOffset>
            </wp:positionV>
            <wp:extent cx="2794000" cy="1115695"/>
            <wp:effectExtent l="19050" t="19050" r="25400" b="27305"/>
            <wp:wrapTight wrapText="bothSides">
              <wp:wrapPolygon edited="0">
                <wp:start x="-147" y="-369"/>
                <wp:lineTo x="-147" y="21760"/>
                <wp:lineTo x="21649" y="21760"/>
                <wp:lineTo x="21649" y="-369"/>
                <wp:lineTo x="-147" y="-369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1156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53E6" w:rsidRPr="006453E6" w:rsidRDefault="006453E6" w:rsidP="006453E6">
      <w:pPr>
        <w:jc w:val="left"/>
        <w:rPr>
          <w:rFonts w:cs="Arial"/>
          <w:sz w:val="22"/>
        </w:rPr>
      </w:pPr>
      <w:r w:rsidRPr="006453E6">
        <w:rPr>
          <w:rFonts w:cs="Arial"/>
          <w:sz w:val="22"/>
        </w:rPr>
        <w:br/>
      </w:r>
      <w:r w:rsidRPr="006453E6">
        <w:rPr>
          <w:rFonts w:cs="Arial"/>
          <w:sz w:val="22"/>
        </w:rPr>
        <w:br/>
      </w:r>
    </w:p>
    <w:p w:rsidR="006453E6" w:rsidRPr="006453E6" w:rsidRDefault="006453E6" w:rsidP="006453E6">
      <w:pPr>
        <w:jc w:val="center"/>
        <w:rPr>
          <w:rFonts w:cs="Arial"/>
          <w:sz w:val="22"/>
        </w:rPr>
      </w:pPr>
    </w:p>
    <w:p w:rsidR="006453E6" w:rsidRPr="006453E6" w:rsidRDefault="006453E6" w:rsidP="006453E6">
      <w:pPr>
        <w:jc w:val="center"/>
        <w:rPr>
          <w:rFonts w:cs="Arial"/>
          <w:sz w:val="22"/>
        </w:rPr>
      </w:pPr>
    </w:p>
    <w:p w:rsidR="006453E6" w:rsidRPr="006453E6" w:rsidRDefault="006453E6" w:rsidP="006453E6">
      <w:pPr>
        <w:jc w:val="center"/>
        <w:rPr>
          <w:rFonts w:cs="Arial"/>
          <w:sz w:val="22"/>
        </w:rPr>
      </w:pPr>
    </w:p>
    <w:p w:rsidR="006453E6" w:rsidRPr="006453E6" w:rsidRDefault="006453E6" w:rsidP="006453E6">
      <w:pPr>
        <w:jc w:val="center"/>
        <w:rPr>
          <w:rFonts w:cs="Arial"/>
          <w:sz w:val="22"/>
        </w:rPr>
      </w:pPr>
      <w:r w:rsidRPr="006453E6">
        <w:rPr>
          <w:rFonts w:cs="Arial"/>
          <w:sz w:val="22"/>
        </w:rPr>
        <w:t>Figura 4.  Adaptación de la señal analógica al analizador de espectro</w:t>
      </w:r>
    </w:p>
    <w:p w:rsidR="006453E6" w:rsidRPr="006453E6" w:rsidRDefault="006453E6" w:rsidP="006453E6">
      <w:pPr>
        <w:pStyle w:val="Ttulo1"/>
      </w:pPr>
      <w:r w:rsidRPr="006453E6">
        <w:t>Consignas</w:t>
      </w:r>
    </w:p>
    <w:p w:rsidR="006453E6" w:rsidRPr="006453E6" w:rsidRDefault="006453E6" w:rsidP="006453E6">
      <w:pPr>
        <w:rPr>
          <w:rFonts w:cs="Arial"/>
          <w:sz w:val="22"/>
        </w:rPr>
      </w:pPr>
      <w:r w:rsidRPr="006453E6">
        <w:rPr>
          <w:rFonts w:cs="Arial"/>
          <w:sz w:val="22"/>
        </w:rPr>
        <w:t>Antes de simular, coloque el tiempo de simulación en 0.3s aproximadamente para mejor visualización. Ajustar según convenga.</w:t>
      </w:r>
    </w:p>
    <w:p w:rsidR="006453E6" w:rsidRPr="006453E6" w:rsidRDefault="006453E6" w:rsidP="006453E6">
      <w:pPr>
        <w:pStyle w:val="Prrafodelista"/>
        <w:numPr>
          <w:ilvl w:val="0"/>
          <w:numId w:val="26"/>
        </w:numPr>
        <w:spacing w:after="160" w:line="259" w:lineRule="auto"/>
        <w:ind w:left="434"/>
        <w:rPr>
          <w:rFonts w:cs="Arial"/>
          <w:sz w:val="22"/>
        </w:rPr>
      </w:pPr>
      <w:r w:rsidRPr="006453E6">
        <w:rPr>
          <w:rFonts w:cs="Arial"/>
          <w:sz w:val="22"/>
        </w:rPr>
        <w:t xml:space="preserve"> Configurar la desviación de frecuencia en 50 y la frecuencia angular Wc en la asignada por la cátedra. Graficar el espectro y la señal temporal para la señal modulada por la </w:t>
      </w:r>
      <w:r w:rsidRPr="006453E6">
        <w:rPr>
          <w:rFonts w:cs="Arial"/>
          <w:b/>
          <w:bCs/>
          <w:sz w:val="22"/>
        </w:rPr>
        <w:t>senoide</w:t>
      </w:r>
      <w:bookmarkStart w:id="0" w:name="_GoBack"/>
      <w:bookmarkEnd w:id="0"/>
    </w:p>
    <w:p w:rsidR="006453E6" w:rsidRPr="006453E6" w:rsidRDefault="006453E6" w:rsidP="006453E6">
      <w:pPr>
        <w:pStyle w:val="Prrafodelista"/>
        <w:numPr>
          <w:ilvl w:val="0"/>
          <w:numId w:val="26"/>
        </w:numPr>
        <w:spacing w:after="160" w:line="259" w:lineRule="auto"/>
        <w:ind w:left="434"/>
        <w:rPr>
          <w:rFonts w:cs="Arial"/>
          <w:sz w:val="22"/>
        </w:rPr>
      </w:pPr>
      <w:r w:rsidRPr="006453E6">
        <w:rPr>
          <w:rFonts w:cs="Arial"/>
          <w:sz w:val="22"/>
        </w:rPr>
        <w:t>Volver a simular, pero esta vez, aumentar y disminuir la desviación de frecuencia en el mayor rango posible, sin que la amplitud de la señal modulada deje de ser constante o se observen deformaciones no deseadas en la onda.  Grafique la señal modulada para ambos extremos y responda:</w:t>
      </w:r>
    </w:p>
    <w:p w:rsidR="006453E6" w:rsidRPr="006453E6" w:rsidRDefault="006453E6" w:rsidP="006453E6">
      <w:pPr>
        <w:pStyle w:val="Prrafodelista"/>
        <w:numPr>
          <w:ilvl w:val="0"/>
          <w:numId w:val="27"/>
        </w:numPr>
        <w:spacing w:after="160" w:line="259" w:lineRule="auto"/>
        <w:ind w:left="794"/>
        <w:rPr>
          <w:rFonts w:cs="Arial"/>
          <w:sz w:val="22"/>
        </w:rPr>
      </w:pPr>
      <w:r w:rsidRPr="006453E6">
        <w:rPr>
          <w:rFonts w:cs="Arial"/>
          <w:sz w:val="22"/>
        </w:rPr>
        <w:t>Describa que sucede con la frecuencia de la señal modulada en ambos casos.</w:t>
      </w:r>
    </w:p>
    <w:p w:rsidR="006453E6" w:rsidRPr="006453E6" w:rsidRDefault="006453E6" w:rsidP="006453E6">
      <w:pPr>
        <w:pStyle w:val="Prrafodelista"/>
        <w:numPr>
          <w:ilvl w:val="0"/>
          <w:numId w:val="27"/>
        </w:numPr>
        <w:spacing w:after="160" w:line="259" w:lineRule="auto"/>
        <w:ind w:left="794"/>
        <w:rPr>
          <w:rFonts w:cs="Arial"/>
          <w:sz w:val="22"/>
        </w:rPr>
      </w:pPr>
      <w:r w:rsidRPr="006453E6">
        <w:rPr>
          <w:rFonts w:cs="Arial"/>
          <w:sz w:val="22"/>
        </w:rPr>
        <w:t>Describa que sucede con el espectro de la señal en ambos casos</w:t>
      </w:r>
    </w:p>
    <w:p w:rsidR="006453E6" w:rsidRPr="006453E6" w:rsidRDefault="006453E6" w:rsidP="006453E6">
      <w:pPr>
        <w:pStyle w:val="Prrafodelista"/>
        <w:numPr>
          <w:ilvl w:val="0"/>
          <w:numId w:val="27"/>
        </w:numPr>
        <w:spacing w:after="160" w:line="259" w:lineRule="auto"/>
        <w:ind w:left="794"/>
        <w:rPr>
          <w:rFonts w:cs="Arial"/>
          <w:sz w:val="22"/>
        </w:rPr>
      </w:pPr>
      <w:r w:rsidRPr="006453E6">
        <w:rPr>
          <w:rFonts w:cs="Arial"/>
          <w:sz w:val="22"/>
        </w:rPr>
        <w:t xml:space="preserve">¿Qué condición debe cumplir </w:t>
      </w:r>
      <m:oMath>
        <m:r>
          <w:rPr>
            <w:rFonts w:ascii="Cambria Math" w:hAnsi="Cambria Math" w:cs="Arial"/>
            <w:sz w:val="22"/>
          </w:rPr>
          <m:t>f∆</m:t>
        </m:r>
      </m:oMath>
      <w:r w:rsidRPr="006453E6">
        <w:rPr>
          <w:rFonts w:eastAsiaTheme="minorEastAsia" w:cs="Arial"/>
          <w:sz w:val="22"/>
        </w:rPr>
        <w:t xml:space="preserve"> con respecto a </w:t>
      </w:r>
      <m:oMath>
        <m:r>
          <w:rPr>
            <w:rFonts w:ascii="Cambria Math" w:eastAsiaTheme="minorEastAsia" w:hAnsi="Cambria Math" w:cs="Arial"/>
            <w:sz w:val="22"/>
          </w:rPr>
          <m:t>fc</m:t>
        </m:r>
      </m:oMath>
      <w:r w:rsidRPr="006453E6">
        <w:rPr>
          <w:rFonts w:eastAsiaTheme="minorEastAsia" w:cs="Arial"/>
          <w:sz w:val="22"/>
        </w:rPr>
        <w:t>? ¿Por qué?</w:t>
      </w:r>
    </w:p>
    <w:p w:rsidR="006453E6" w:rsidRPr="006453E6" w:rsidRDefault="006453E6" w:rsidP="006453E6">
      <w:pPr>
        <w:pStyle w:val="Prrafodelista"/>
        <w:numPr>
          <w:ilvl w:val="0"/>
          <w:numId w:val="27"/>
        </w:numPr>
        <w:spacing w:after="160" w:line="259" w:lineRule="auto"/>
        <w:ind w:left="794"/>
        <w:rPr>
          <w:rFonts w:cs="Arial"/>
          <w:sz w:val="22"/>
        </w:rPr>
      </w:pPr>
      <w:r w:rsidRPr="006453E6">
        <w:rPr>
          <w:rFonts w:eastAsiaTheme="minorEastAsia" w:cs="Arial"/>
          <w:sz w:val="22"/>
        </w:rPr>
        <w:t xml:space="preserve">Explique </w:t>
      </w:r>
      <w:r w:rsidRPr="006453E6">
        <w:rPr>
          <w:rFonts w:eastAsiaTheme="minorEastAsia" w:cs="Arial"/>
          <w:sz w:val="22"/>
        </w:rPr>
        <w:t>qué</w:t>
      </w:r>
      <w:r w:rsidRPr="006453E6">
        <w:rPr>
          <w:rFonts w:eastAsiaTheme="minorEastAsia" w:cs="Arial"/>
          <w:sz w:val="22"/>
        </w:rPr>
        <w:t xml:space="preserve"> entiende por “conservar la naturaleza pasabanda de la señal modulada”</w:t>
      </w:r>
    </w:p>
    <w:p w:rsidR="006453E6" w:rsidRPr="006453E6" w:rsidRDefault="006453E6" w:rsidP="006453E6">
      <w:pPr>
        <w:pStyle w:val="Prrafodelista"/>
        <w:numPr>
          <w:ilvl w:val="0"/>
          <w:numId w:val="27"/>
        </w:numPr>
        <w:spacing w:after="160" w:line="259" w:lineRule="auto"/>
        <w:ind w:left="794"/>
        <w:rPr>
          <w:rFonts w:cs="Arial"/>
          <w:sz w:val="22"/>
        </w:rPr>
      </w:pPr>
      <w:r w:rsidRPr="006453E6">
        <w:rPr>
          <w:rFonts w:eastAsiaTheme="minorEastAsia" w:cs="Arial"/>
          <w:sz w:val="22"/>
        </w:rPr>
        <w:t>¿Por qué la amplitud de la señal modulada en modulación exponencial (FM/PM) debe ser constante? ¿Qué significa que una señal modulada en FM presente variaciones en su amplitud?</w:t>
      </w:r>
    </w:p>
    <w:p w:rsidR="006453E6" w:rsidRPr="006453E6" w:rsidRDefault="006453E6" w:rsidP="006453E6">
      <w:pPr>
        <w:pStyle w:val="Prrafodelista"/>
        <w:numPr>
          <w:ilvl w:val="0"/>
          <w:numId w:val="26"/>
        </w:numPr>
        <w:spacing w:after="160" w:line="259" w:lineRule="auto"/>
        <w:ind w:left="434"/>
        <w:rPr>
          <w:rFonts w:cs="Arial"/>
          <w:sz w:val="22"/>
        </w:rPr>
      </w:pPr>
      <w:r w:rsidRPr="006453E6">
        <w:rPr>
          <w:rFonts w:cs="Arial"/>
          <w:sz w:val="22"/>
        </w:rPr>
        <w:t xml:space="preserve">Coloque la frecuencia del tono modulador en 300Hz y la frecuencia angular de portadora en (2000 + “frecuencia asignada”) con la desviación de frecuencia en 50 y grafique solamente el espectro obtenido. </w:t>
      </w:r>
    </w:p>
    <w:p w:rsidR="006453E6" w:rsidRPr="006453E6" w:rsidRDefault="006453E6" w:rsidP="006453E6">
      <w:pPr>
        <w:pStyle w:val="Prrafodelista"/>
        <w:numPr>
          <w:ilvl w:val="0"/>
          <w:numId w:val="28"/>
        </w:numPr>
        <w:spacing w:after="160" w:line="259" w:lineRule="auto"/>
        <w:ind w:left="794"/>
        <w:rPr>
          <w:rFonts w:cs="Arial"/>
          <w:sz w:val="22"/>
        </w:rPr>
      </w:pPr>
      <w:r w:rsidRPr="006453E6">
        <w:rPr>
          <w:rFonts w:cs="Arial"/>
          <w:sz w:val="22"/>
        </w:rPr>
        <w:t>Según el espectro para modulación de tono en modulación FM, el valor máximo de potencia se encuentra en un punto específico, calcúlelo y colóquelo en la herramienta “Cursor Measurement” para encontrar dicho pico de potencia.</w:t>
      </w:r>
    </w:p>
    <w:p w:rsidR="006453E6" w:rsidRPr="006453E6" w:rsidRDefault="006453E6" w:rsidP="006453E6">
      <w:pPr>
        <w:pStyle w:val="Prrafodelista"/>
        <w:ind w:left="794"/>
        <w:rPr>
          <w:rFonts w:cs="Arial"/>
          <w:sz w:val="22"/>
        </w:rPr>
      </w:pPr>
      <w:r w:rsidRPr="006453E6">
        <w:rPr>
          <w:rFonts w:cs="Arial"/>
          <w:b/>
          <w:bCs/>
          <w:sz w:val="22"/>
        </w:rPr>
        <w:t>Nota:</w:t>
      </w:r>
      <w:r w:rsidRPr="006453E6">
        <w:rPr>
          <w:rFonts w:cs="Arial"/>
          <w:sz w:val="22"/>
        </w:rPr>
        <w:t xml:space="preserve"> El cálculo de dicho valor debe figurar en el informe ya que existe una herramienta llamada “peak finder” que solo arroja el valor.</w:t>
      </w:r>
    </w:p>
    <w:p w:rsidR="006453E6" w:rsidRDefault="006453E6" w:rsidP="008B4322">
      <w:pPr>
        <w:pStyle w:val="Prrafodelista"/>
        <w:numPr>
          <w:ilvl w:val="0"/>
          <w:numId w:val="28"/>
        </w:numPr>
        <w:spacing w:after="160" w:line="259" w:lineRule="auto"/>
        <w:ind w:left="794"/>
        <w:rPr>
          <w:rFonts w:cs="Arial"/>
          <w:sz w:val="22"/>
        </w:rPr>
      </w:pPr>
      <w:r w:rsidRPr="006453E6">
        <w:rPr>
          <w:rFonts w:cs="Arial"/>
          <w:sz w:val="22"/>
        </w:rPr>
        <w:t>Con la herramienta “Channel Measurement” seleccione el ancho de banda de la señal. Grafique.</w:t>
      </w:r>
    </w:p>
    <w:sectPr w:rsidR="006453E6" w:rsidSect="0086478D">
      <w:headerReference w:type="even" r:id="rId19"/>
      <w:headerReference w:type="default" r:id="rId20"/>
      <w:footerReference w:type="default" r:id="rId21"/>
      <w:pgSz w:w="11907" w:h="16840"/>
      <w:pgMar w:top="1417" w:right="1418" w:bottom="141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3CC" w:rsidRDefault="00E953CC">
      <w:pPr>
        <w:spacing w:after="0"/>
      </w:pPr>
      <w:r>
        <w:separator/>
      </w:r>
    </w:p>
  </w:endnote>
  <w:endnote w:type="continuationSeparator" w:id="0">
    <w:p w:rsidR="00E953CC" w:rsidRDefault="00E953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BA9" w:rsidRDefault="00536BA9" w:rsidP="00536BA9"/>
  <w:p w:rsidR="00536BA9" w:rsidRDefault="00536BA9" w:rsidP="00536BA9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8B5C9D">
      <w:rPr>
        <w:noProof/>
      </w:rPr>
      <w:t>4</w:t>
    </w:r>
    <w:r>
      <w:fldChar w:fldCharType="end"/>
    </w:r>
    <w:r>
      <w:t xml:space="preserve"> de </w:t>
    </w:r>
    <w:r w:rsidR="00D04876">
      <w:fldChar w:fldCharType="begin"/>
    </w:r>
    <w:r w:rsidR="00D04876">
      <w:instrText xml:space="preserve"> NUMPAGES  \* MERGEFORMAT </w:instrText>
    </w:r>
    <w:r w:rsidR="00D04876">
      <w:fldChar w:fldCharType="separate"/>
    </w:r>
    <w:r w:rsidR="008B5C9D">
      <w:rPr>
        <w:noProof/>
      </w:rPr>
      <w:t>4</w:t>
    </w:r>
    <w:r w:rsidR="00D04876">
      <w:rPr>
        <w:noProof/>
      </w:rPr>
      <w:fldChar w:fldCharType="end"/>
    </w:r>
  </w:p>
  <w:p w:rsidR="00536BA9" w:rsidRDefault="00536B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3CC" w:rsidRDefault="00E953CC">
      <w:pPr>
        <w:spacing w:after="0"/>
      </w:pPr>
      <w:r>
        <w:separator/>
      </w:r>
    </w:p>
  </w:footnote>
  <w:footnote w:type="continuationSeparator" w:id="0">
    <w:p w:rsidR="00E953CC" w:rsidRDefault="00E953C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2E" w:rsidRDefault="0054009E">
    <w:pPr>
      <w:pStyle w:val="Encabezado"/>
      <w:framePr w:wrap="around" w:vAnchor="text" w:hAnchor="margin" w:xAlign="right" w:y="1"/>
      <w:rPr>
        <w:rStyle w:val="Nmerodepgina"/>
      </w:rPr>
    </w:pPr>
    <w:r>
      <w:fldChar w:fldCharType="begin"/>
    </w:r>
    <w:r>
      <w:rPr>
        <w:rStyle w:val="Nmerodepgina"/>
      </w:rPr>
      <w:instrText xml:space="preserve">PAGE  </w:instrText>
    </w:r>
    <w:r>
      <w:fldChar w:fldCharType="end"/>
    </w:r>
  </w:p>
  <w:p w:rsidR="008D752E" w:rsidRDefault="008D752E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2E" w:rsidRDefault="008D752E">
    <w:pPr>
      <w:jc w:val="left"/>
      <w:rPr>
        <w:b/>
        <w:sz w:val="18"/>
        <w:szCs w:val="15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2E" w:rsidRDefault="008D752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528" w:rsidRPr="0097757B" w:rsidRDefault="00DC6528" w:rsidP="0086478D">
    <w:pPr>
      <w:pStyle w:val="Encabezado"/>
      <w:rPr>
        <w:lang w:val="es-AR"/>
      </w:rPr>
    </w:pPr>
    <w:r>
      <w:rPr>
        <w:lang w:val="es-AR"/>
      </w:rPr>
      <w:t>L</w:t>
    </w:r>
    <w:r w:rsidR="00104C74">
      <w:rPr>
        <w:lang w:val="es-AR"/>
      </w:rPr>
      <w:t xml:space="preserve">aboratorio Nº </w:t>
    </w:r>
    <w:r w:rsidR="008B5C9D">
      <w:rPr>
        <w:lang w:val="es-AR"/>
      </w:rPr>
      <w:t>2</w:t>
    </w:r>
    <w:r>
      <w:rPr>
        <w:lang w:val="es-AR"/>
      </w:rPr>
      <w:t xml:space="preserve"> - </w:t>
    </w:r>
    <w:r w:rsidR="00104C74" w:rsidRPr="00104C74">
      <w:rPr>
        <w:lang w:val="es-AR"/>
      </w:rPr>
      <w:t xml:space="preserve">Sistemas de modulación </w:t>
    </w:r>
    <w:r w:rsidR="008B5C9D">
      <w:rPr>
        <w:lang w:val="es-AR"/>
      </w:rPr>
      <w:t>exponencial: FM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pt;height:11.5pt" o:bullet="t">
        <v:imagedata r:id="rId1" o:title="mso87BF"/>
      </v:shape>
    </w:pict>
  </w:numPicBullet>
  <w:abstractNum w:abstractNumId="0">
    <w:nsid w:val="033237EB"/>
    <w:multiLevelType w:val="hybridMultilevel"/>
    <w:tmpl w:val="BD3C2D8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F1006"/>
    <w:multiLevelType w:val="hybridMultilevel"/>
    <w:tmpl w:val="587CE470"/>
    <w:lvl w:ilvl="0" w:tplc="500E80A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B840595"/>
    <w:multiLevelType w:val="hybridMultilevel"/>
    <w:tmpl w:val="966C1CF6"/>
    <w:lvl w:ilvl="0" w:tplc="C7D2482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106CD"/>
    <w:multiLevelType w:val="hybridMultilevel"/>
    <w:tmpl w:val="B2725850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7260F"/>
    <w:multiLevelType w:val="hybridMultilevel"/>
    <w:tmpl w:val="F6E20594"/>
    <w:lvl w:ilvl="0" w:tplc="47B20AC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3E20144"/>
    <w:multiLevelType w:val="hybridMultilevel"/>
    <w:tmpl w:val="F5DC8A4E"/>
    <w:lvl w:ilvl="0" w:tplc="C7D2482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1482775B"/>
    <w:multiLevelType w:val="multilevel"/>
    <w:tmpl w:val="1482775B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7">
    <w:nsid w:val="1817600B"/>
    <w:multiLevelType w:val="hybridMultilevel"/>
    <w:tmpl w:val="62FA7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F4D54"/>
    <w:multiLevelType w:val="hybridMultilevel"/>
    <w:tmpl w:val="CEAE638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9F0E36"/>
    <w:multiLevelType w:val="hybridMultilevel"/>
    <w:tmpl w:val="6A1C2896"/>
    <w:lvl w:ilvl="0" w:tplc="70FE2A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5B2DE2"/>
    <w:multiLevelType w:val="hybridMultilevel"/>
    <w:tmpl w:val="C73AB0B6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2E147B27"/>
    <w:multiLevelType w:val="hybridMultilevel"/>
    <w:tmpl w:val="37261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15F3F"/>
    <w:multiLevelType w:val="multilevel"/>
    <w:tmpl w:val="A38EF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>
    <w:nsid w:val="3AAD51AA"/>
    <w:multiLevelType w:val="hybridMultilevel"/>
    <w:tmpl w:val="3C2E154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E77403"/>
    <w:multiLevelType w:val="hybridMultilevel"/>
    <w:tmpl w:val="DAD249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852EFF"/>
    <w:multiLevelType w:val="hybridMultilevel"/>
    <w:tmpl w:val="D9169AE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C36F66"/>
    <w:multiLevelType w:val="hybridMultilevel"/>
    <w:tmpl w:val="73120E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203F49"/>
    <w:multiLevelType w:val="multilevel"/>
    <w:tmpl w:val="40203F4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InfoELO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>
    <w:nsid w:val="4373577D"/>
    <w:multiLevelType w:val="hybridMultilevel"/>
    <w:tmpl w:val="23304AD2"/>
    <w:lvl w:ilvl="0" w:tplc="61C650D2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46712E2F"/>
    <w:multiLevelType w:val="hybridMultilevel"/>
    <w:tmpl w:val="5FB4F5A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C83727"/>
    <w:multiLevelType w:val="hybridMultilevel"/>
    <w:tmpl w:val="0BC0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AF01CD"/>
    <w:multiLevelType w:val="hybridMultilevel"/>
    <w:tmpl w:val="D00E2EDC"/>
    <w:lvl w:ilvl="0" w:tplc="B53AF536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600B4D67"/>
    <w:multiLevelType w:val="hybridMultilevel"/>
    <w:tmpl w:val="362EF47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076DE3"/>
    <w:multiLevelType w:val="hybridMultilevel"/>
    <w:tmpl w:val="BBD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8E6896"/>
    <w:multiLevelType w:val="hybridMultilevel"/>
    <w:tmpl w:val="B8DA0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D1281"/>
    <w:multiLevelType w:val="hybridMultilevel"/>
    <w:tmpl w:val="1B943EB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C77B04"/>
    <w:multiLevelType w:val="hybridMultilevel"/>
    <w:tmpl w:val="1B783D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6"/>
    <w:lvlOverride w:ilvl="0">
      <w:startOverride w:val="1"/>
    </w:lvlOverride>
  </w:num>
  <w:num w:numId="4">
    <w:abstractNumId w:val="23"/>
  </w:num>
  <w:num w:numId="5">
    <w:abstractNumId w:val="3"/>
  </w:num>
  <w:num w:numId="6">
    <w:abstractNumId w:val="9"/>
  </w:num>
  <w:num w:numId="7">
    <w:abstractNumId w:val="8"/>
  </w:num>
  <w:num w:numId="8">
    <w:abstractNumId w:val="15"/>
  </w:num>
  <w:num w:numId="9">
    <w:abstractNumId w:val="7"/>
  </w:num>
  <w:num w:numId="10">
    <w:abstractNumId w:val="24"/>
  </w:num>
  <w:num w:numId="11">
    <w:abstractNumId w:val="11"/>
  </w:num>
  <w:num w:numId="12">
    <w:abstractNumId w:val="20"/>
  </w:num>
  <w:num w:numId="13">
    <w:abstractNumId w:val="0"/>
  </w:num>
  <w:num w:numId="14">
    <w:abstractNumId w:val="5"/>
  </w:num>
  <w:num w:numId="15">
    <w:abstractNumId w:val="2"/>
  </w:num>
  <w:num w:numId="16">
    <w:abstractNumId w:val="16"/>
  </w:num>
  <w:num w:numId="17">
    <w:abstractNumId w:val="13"/>
  </w:num>
  <w:num w:numId="18">
    <w:abstractNumId w:val="19"/>
  </w:num>
  <w:num w:numId="19">
    <w:abstractNumId w:val="25"/>
  </w:num>
  <w:num w:numId="20">
    <w:abstractNumId w:val="26"/>
  </w:num>
  <w:num w:numId="21">
    <w:abstractNumId w:val="22"/>
  </w:num>
  <w:num w:numId="22">
    <w:abstractNumId w:val="14"/>
  </w:num>
  <w:num w:numId="23">
    <w:abstractNumId w:val="12"/>
  </w:num>
  <w:num w:numId="24">
    <w:abstractNumId w:val="10"/>
  </w:num>
  <w:num w:numId="25">
    <w:abstractNumId w:val="1"/>
  </w:num>
  <w:num w:numId="26">
    <w:abstractNumId w:val="4"/>
  </w:num>
  <w:num w:numId="27">
    <w:abstractNumId w:val="2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C0"/>
    <w:rsid w:val="000139FC"/>
    <w:rsid w:val="000234E6"/>
    <w:rsid w:val="0004105F"/>
    <w:rsid w:val="0004209E"/>
    <w:rsid w:val="00045614"/>
    <w:rsid w:val="00046D4A"/>
    <w:rsid w:val="000633B4"/>
    <w:rsid w:val="000664C3"/>
    <w:rsid w:val="000667E9"/>
    <w:rsid w:val="00075673"/>
    <w:rsid w:val="0007761E"/>
    <w:rsid w:val="000C2250"/>
    <w:rsid w:val="000C61C2"/>
    <w:rsid w:val="000D1CEE"/>
    <w:rsid w:val="000E1182"/>
    <w:rsid w:val="000E5040"/>
    <w:rsid w:val="000F655D"/>
    <w:rsid w:val="00104C74"/>
    <w:rsid w:val="0012290D"/>
    <w:rsid w:val="00125801"/>
    <w:rsid w:val="00156D2C"/>
    <w:rsid w:val="00162A2C"/>
    <w:rsid w:val="0016362C"/>
    <w:rsid w:val="00172A27"/>
    <w:rsid w:val="00175F85"/>
    <w:rsid w:val="001771AC"/>
    <w:rsid w:val="001952F3"/>
    <w:rsid w:val="001B69A7"/>
    <w:rsid w:val="001D2769"/>
    <w:rsid w:val="002049B0"/>
    <w:rsid w:val="00220B82"/>
    <w:rsid w:val="0023195C"/>
    <w:rsid w:val="00244BF6"/>
    <w:rsid w:val="00245782"/>
    <w:rsid w:val="00251D66"/>
    <w:rsid w:val="00291DBE"/>
    <w:rsid w:val="002A1316"/>
    <w:rsid w:val="002B6D24"/>
    <w:rsid w:val="002D049C"/>
    <w:rsid w:val="002E2C40"/>
    <w:rsid w:val="00307AD6"/>
    <w:rsid w:val="0031222E"/>
    <w:rsid w:val="00315698"/>
    <w:rsid w:val="0034281C"/>
    <w:rsid w:val="0038088F"/>
    <w:rsid w:val="00380E40"/>
    <w:rsid w:val="00383B6C"/>
    <w:rsid w:val="0038619F"/>
    <w:rsid w:val="003A4EC6"/>
    <w:rsid w:val="003B33D7"/>
    <w:rsid w:val="003C115C"/>
    <w:rsid w:val="003C75A8"/>
    <w:rsid w:val="003D7B2E"/>
    <w:rsid w:val="003E1945"/>
    <w:rsid w:val="003E38D5"/>
    <w:rsid w:val="003F39E7"/>
    <w:rsid w:val="003F3DCA"/>
    <w:rsid w:val="004045E1"/>
    <w:rsid w:val="00411B93"/>
    <w:rsid w:val="00417F52"/>
    <w:rsid w:val="00441020"/>
    <w:rsid w:val="00475A02"/>
    <w:rsid w:val="00475CF0"/>
    <w:rsid w:val="004B72DF"/>
    <w:rsid w:val="004D203E"/>
    <w:rsid w:val="005055F4"/>
    <w:rsid w:val="00507FB0"/>
    <w:rsid w:val="00520194"/>
    <w:rsid w:val="00525C3A"/>
    <w:rsid w:val="00536329"/>
    <w:rsid w:val="00536BA9"/>
    <w:rsid w:val="0054009E"/>
    <w:rsid w:val="00550E30"/>
    <w:rsid w:val="005625E6"/>
    <w:rsid w:val="00582EDE"/>
    <w:rsid w:val="00591BD2"/>
    <w:rsid w:val="005A6FD0"/>
    <w:rsid w:val="005B0BB3"/>
    <w:rsid w:val="005B3528"/>
    <w:rsid w:val="005D1DE2"/>
    <w:rsid w:val="005D3171"/>
    <w:rsid w:val="005D3A81"/>
    <w:rsid w:val="005F2F3B"/>
    <w:rsid w:val="005F7A47"/>
    <w:rsid w:val="00600290"/>
    <w:rsid w:val="00626DA3"/>
    <w:rsid w:val="006453E6"/>
    <w:rsid w:val="00645988"/>
    <w:rsid w:val="006507A7"/>
    <w:rsid w:val="0066426B"/>
    <w:rsid w:val="00666E94"/>
    <w:rsid w:val="00690ED6"/>
    <w:rsid w:val="006A390C"/>
    <w:rsid w:val="006D40FD"/>
    <w:rsid w:val="006F35CD"/>
    <w:rsid w:val="006F5422"/>
    <w:rsid w:val="00733F96"/>
    <w:rsid w:val="007359D9"/>
    <w:rsid w:val="007A12B1"/>
    <w:rsid w:val="007A5740"/>
    <w:rsid w:val="007C19E1"/>
    <w:rsid w:val="007D17C8"/>
    <w:rsid w:val="007E3514"/>
    <w:rsid w:val="008008D2"/>
    <w:rsid w:val="008127E6"/>
    <w:rsid w:val="008220F2"/>
    <w:rsid w:val="00827905"/>
    <w:rsid w:val="0084458C"/>
    <w:rsid w:val="00845B48"/>
    <w:rsid w:val="0085009A"/>
    <w:rsid w:val="00857B51"/>
    <w:rsid w:val="0086478D"/>
    <w:rsid w:val="008A1953"/>
    <w:rsid w:val="008B5C9D"/>
    <w:rsid w:val="008C0D09"/>
    <w:rsid w:val="008D0B43"/>
    <w:rsid w:val="008D752E"/>
    <w:rsid w:val="008E2596"/>
    <w:rsid w:val="008E4409"/>
    <w:rsid w:val="008F08A5"/>
    <w:rsid w:val="008F488B"/>
    <w:rsid w:val="009061A2"/>
    <w:rsid w:val="00906939"/>
    <w:rsid w:val="00954AD1"/>
    <w:rsid w:val="00956129"/>
    <w:rsid w:val="0097757B"/>
    <w:rsid w:val="00984F05"/>
    <w:rsid w:val="009C25B5"/>
    <w:rsid w:val="009E6574"/>
    <w:rsid w:val="009E7E5D"/>
    <w:rsid w:val="009F5B57"/>
    <w:rsid w:val="009F65EF"/>
    <w:rsid w:val="00A01FE1"/>
    <w:rsid w:val="00A32F2D"/>
    <w:rsid w:val="00A415FF"/>
    <w:rsid w:val="00A50949"/>
    <w:rsid w:val="00A645CD"/>
    <w:rsid w:val="00A654C0"/>
    <w:rsid w:val="00A76203"/>
    <w:rsid w:val="00AA66C4"/>
    <w:rsid w:val="00AC50B1"/>
    <w:rsid w:val="00AC544C"/>
    <w:rsid w:val="00AD78B3"/>
    <w:rsid w:val="00AE59FD"/>
    <w:rsid w:val="00B32901"/>
    <w:rsid w:val="00B4567E"/>
    <w:rsid w:val="00B718A3"/>
    <w:rsid w:val="00B76A32"/>
    <w:rsid w:val="00B85506"/>
    <w:rsid w:val="00BA23C0"/>
    <w:rsid w:val="00BB4F6F"/>
    <w:rsid w:val="00BC275D"/>
    <w:rsid w:val="00BC5BDA"/>
    <w:rsid w:val="00BF151B"/>
    <w:rsid w:val="00BF3A27"/>
    <w:rsid w:val="00BF6A78"/>
    <w:rsid w:val="00C131EC"/>
    <w:rsid w:val="00C22A6C"/>
    <w:rsid w:val="00C42D88"/>
    <w:rsid w:val="00C9502B"/>
    <w:rsid w:val="00C96E45"/>
    <w:rsid w:val="00C97F5C"/>
    <w:rsid w:val="00CB307C"/>
    <w:rsid w:val="00CC561A"/>
    <w:rsid w:val="00CF6289"/>
    <w:rsid w:val="00D04876"/>
    <w:rsid w:val="00D11E2F"/>
    <w:rsid w:val="00D231C9"/>
    <w:rsid w:val="00D26C54"/>
    <w:rsid w:val="00D26D52"/>
    <w:rsid w:val="00D46FCD"/>
    <w:rsid w:val="00D57270"/>
    <w:rsid w:val="00D87AE7"/>
    <w:rsid w:val="00DB2C84"/>
    <w:rsid w:val="00DC6528"/>
    <w:rsid w:val="00E1644E"/>
    <w:rsid w:val="00E16D95"/>
    <w:rsid w:val="00E23104"/>
    <w:rsid w:val="00E23217"/>
    <w:rsid w:val="00E35EFA"/>
    <w:rsid w:val="00E3713E"/>
    <w:rsid w:val="00E84C8E"/>
    <w:rsid w:val="00E953CC"/>
    <w:rsid w:val="00EB23AD"/>
    <w:rsid w:val="00EC3003"/>
    <w:rsid w:val="00EE7518"/>
    <w:rsid w:val="00EF2896"/>
    <w:rsid w:val="00F14412"/>
    <w:rsid w:val="00F2423C"/>
    <w:rsid w:val="00F315F5"/>
    <w:rsid w:val="00F37713"/>
    <w:rsid w:val="00F7000B"/>
    <w:rsid w:val="00F9532B"/>
    <w:rsid w:val="00FA1F6D"/>
    <w:rsid w:val="00FA4512"/>
    <w:rsid w:val="00FC32C2"/>
    <w:rsid w:val="00FC5C2D"/>
    <w:rsid w:val="00FD251A"/>
    <w:rsid w:val="00FE1B28"/>
    <w:rsid w:val="00FE53D3"/>
    <w:rsid w:val="00FF354A"/>
    <w:rsid w:val="00FF7B0A"/>
    <w:rsid w:val="01EE1E6D"/>
    <w:rsid w:val="09524E44"/>
    <w:rsid w:val="19835866"/>
    <w:rsid w:val="1F3E5AFE"/>
    <w:rsid w:val="29AE0DEF"/>
    <w:rsid w:val="2EC56545"/>
    <w:rsid w:val="345C7162"/>
    <w:rsid w:val="50560C66"/>
    <w:rsid w:val="57101ECF"/>
    <w:rsid w:val="58D41F6C"/>
    <w:rsid w:val="788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4E95522C-B703-4FEC-BBE3-8A274A2A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/>
    <w:lsdException w:name="toc 3" w:semiHidden="1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rFonts w:ascii="Arial" w:eastAsia="Times New Roman" w:hAnsi="Arial"/>
      <w:szCs w:val="22"/>
      <w:lang w:val="es-AR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rFonts w:cs="Arial"/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rFonts w:cs="Arial"/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uiPriority w:val="99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qFormat/>
    <w:rPr>
      <w:rFonts w:ascii="Calibri" w:eastAsia="SimSun" w:hAnsi="Calibri"/>
      <w:color w:val="595959"/>
      <w:spacing w:val="10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rFonts w:cs="Arial"/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val="es-AR"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rFonts w:cs="Arial"/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paragraph" w:styleId="Prrafodelista">
    <w:name w:val="List Paragraph"/>
    <w:basedOn w:val="Normal"/>
    <w:uiPriority w:val="34"/>
    <w:qFormat/>
    <w:rsid w:val="003F3DCA"/>
    <w:pPr>
      <w:ind w:left="720"/>
      <w:contextualSpacing/>
    </w:pPr>
  </w:style>
  <w:style w:type="table" w:styleId="Tablanormal2">
    <w:name w:val="Plain Table 2"/>
    <w:basedOn w:val="Tablanormal"/>
    <w:uiPriority w:val="42"/>
    <w:rsid w:val="003F3DCA"/>
    <w:rPr>
      <w:rFonts w:asciiTheme="minorHAnsi" w:eastAsiaTheme="minorHAnsi" w:hAnsiTheme="minorHAnsi" w:cstheme="minorBidi"/>
      <w:sz w:val="22"/>
      <w:szCs w:val="22"/>
      <w:lang w:val="es-AR"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">
    <w:name w:val="Table Grid"/>
    <w:basedOn w:val="Tablanormal"/>
    <w:locked/>
    <w:rsid w:val="009F65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unhideWhenUsed/>
    <w:rsid w:val="003E38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oibero\AppData\Local\Microsoft\Windows\INetCache\Content.Outlook\FM5RELGF\Plantilla%20informes%20DE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7ABDF-F060-4421-82DB-D9317E945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informes DEA.dot</Template>
  <TotalTime>91</TotalTime>
  <Pages>4</Pages>
  <Words>554</Words>
  <Characters>3052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INAUT</Company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ToiBeRo</dc:creator>
  <cp:keywords/>
  <dc:description/>
  <cp:lastModifiedBy>Agustin</cp:lastModifiedBy>
  <cp:revision>4</cp:revision>
  <cp:lastPrinted>2020-05-16T00:08:00Z</cp:lastPrinted>
  <dcterms:created xsi:type="dcterms:W3CDTF">2020-05-28T13:52:00Z</dcterms:created>
  <dcterms:modified xsi:type="dcterms:W3CDTF">2020-05-28T15:27:00Z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